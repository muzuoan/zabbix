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pBdr>
          <w:bottom w:val="single" w:color="EEEEEE" w:sz="6" w:space="4"/>
        </w:pBdr>
        <w:spacing w:after="240"/>
        <w:rPr>
          <w:rFonts w:ascii="Helvetica" w:hAnsi="Helvetica" w:cs="Helvetica"/>
          <w:color w:val="333333"/>
          <w:kern w:val="36"/>
          <w:sz w:val="54"/>
          <w:szCs w:val="54"/>
        </w:rPr>
      </w:pPr>
      <w:r>
        <w:rPr>
          <w:rFonts w:hint="eastAsia" w:ascii="Helvetica" w:hAnsi="Helvetica" w:cs="Helvetica"/>
          <w:color w:val="333333"/>
          <w:sz w:val="54"/>
          <w:szCs w:val="54"/>
          <w:lang w:eastAsia="zh-CN"/>
        </w:rPr>
        <w:t>安装包制作</w:t>
      </w:r>
    </w:p>
    <w:p>
      <w:pPr>
        <w:pStyle w:val="3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环境准备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/>
          <w:color w:val="333333"/>
        </w:rPr>
        <w:t>打包需要如下条件: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环境:Linux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依赖:svn,rpm-build;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23"/>
          <w:rFonts w:ascii="Helvetica" w:hAnsi="Helvetica" w:cs="Helvetica"/>
          <w:color w:val="333333"/>
        </w:rPr>
        <w:t>svn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svn 需要使用1.8 的版本,因为早期版本会在各个子目录下建立.svn目录影响打包程序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svn 安装更新如下: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 /etc/repo.d 目录下建立 svn.repo 文件,文件内容如下: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[WandiscoSVN]  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name=Wandisco SVN Repo  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baseurl=http://opensource.wandisco.com/centos/6/svn-1.8/RPMS/$basearch/  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enabled=1  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gpgcheck=0  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运行如下命令安装svn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yum install clean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yum install -y subversion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23"/>
          <w:rFonts w:ascii="Helvetica" w:hAnsi="Helvetica" w:cs="Helvetica"/>
          <w:color w:val="333333"/>
        </w:rPr>
        <w:t>rpm-build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使用yum install -y rpm-build 直接安装</w:t>
      </w:r>
    </w:p>
    <w:p>
      <w:pPr>
        <w:pStyle w:val="3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打包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/>
          <w:color w:val="333333"/>
        </w:rPr>
        <w:t>打包过程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1. 使用svn 将zabbix 的源码拷贝下来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svn co</w:t>
      </w:r>
      <w:r>
        <w:rPr>
          <w:rStyle w:val="43"/>
          <w:rFonts w:ascii="Helvetica" w:hAnsi="Helvetica" w:cs="Helvetica"/>
          <w:color w:val="333333"/>
        </w:rPr>
        <w:t> </w:t>
      </w:r>
      <w:r>
        <w:fldChar w:fldCharType="begin"/>
      </w:r>
      <w:r>
        <w:instrText xml:space="preserve">HYPERLINK "http://svn.sz.fonsview.com/misc/trunk/om/zabbix" </w:instrText>
      </w:r>
      <w:r>
        <w:fldChar w:fldCharType="separate"/>
      </w:r>
      <w:r>
        <w:rPr>
          <w:rStyle w:val="25"/>
          <w:rFonts w:ascii="Helvetica" w:hAnsi="Helvetica" w:cs="Helvetica"/>
          <w:color w:val="4183C4"/>
        </w:rPr>
        <w:t>http://svn.sz.fonsview.com/misc/trunk/om/zabbix</w:t>
      </w:r>
      <w:r>
        <w:fldChar w:fldCharType="end"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2. 进入zabbix 目录,开始打包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cd zabbix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./build.sh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打完的包会位于target下,文件名如Fonsview.zall_r2.2.9_433_CentOS_release_6.3_Final.x86_64.tar.gz 其中433是svn 版本号.</w:t>
      </w:r>
    </w:p>
    <w:p>
      <w:pPr>
        <w:pStyle w:val="3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安装包的内容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/>
          <w:color w:val="333333"/>
        </w:rPr>
        <w:t>安装包中包含以下目录: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conf deploy install package tool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在下面安装的过程中会逐一介绍如何使用.</w:t>
      </w:r>
    </w:p>
    <w:p>
      <w:pPr>
        <w:pStyle w:val="2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zabbix-server 安装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/>
          <w:color w:val="333333"/>
        </w:rPr>
        <w:t>解压安装包后,进入zabbix/install 目录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执行zabbix_server_install.sh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期间遇到如下提示: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Enter current password for root (enter for none): ##输入回车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Set root password? [Y/n] ##输入y或者直接回车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New password: ##输入mysql 密码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Re-enter new password: ## 重新输入mysql密码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Remove anonymous users? [Y/n] ##输入y或者直接回车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Disallow root login remotely? [Y/n] ##输入y或者直接回车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Remove test database and access to it? [Y/n] ##输入y或者直接回车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Reload privilege tables now? [Y/n] ##输入y或者直接回车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Enter password: ##输入mysql 密码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安装完成后可以通过浏览器访问http://ip/zbbix,查看是否有zabbix-server页面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进入页面</w:t>
      </w:r>
    </w:p>
    <w:p>
      <w:pPr>
        <w:pStyle w:val="2"/>
        <w:rPr>
          <w:lang w:eastAsia="zh-CN"/>
        </w:rPr>
      </w:pPr>
      <w:r>
        <w:rPr>
          <w:lang w:eastAsia="zh-CN"/>
        </w:rPr>
        <w:t>zabbix-server</w:t>
      </w:r>
      <w:r>
        <w:rPr>
          <w:rFonts w:hint="eastAsia"/>
          <w:lang w:eastAsia="zh-CN"/>
        </w:rPr>
        <w:t>在线配置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br/>
      </w:r>
      <w:r>
        <w:rPr>
          <w:rFonts w:ascii="Helvetica" w:hAnsi="Helvetica" w:cs="Helvetica"/>
          <w:color w:val="555555"/>
          <w:kern w:val="0"/>
          <w:sz w:val="24"/>
          <w:szCs w:val="24"/>
        </w:rPr>
        <w:t>浏览器打开http://ip/zabbix。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br/>
      </w:r>
      <w:r>
        <w:rPr>
          <w:rFonts w:ascii="Helvetica" w:hAnsi="Helvetica" w:cs="Helvetica"/>
          <w:color w:val="555555"/>
          <w:kern w:val="0"/>
          <w:sz w:val="24"/>
          <w:szCs w:val="24"/>
        </w:rPr>
        <w:t>如下是zabbix 2.2的安装界面，包括欢迎界面一共6步.</w:t>
      </w:r>
    </w:p>
    <w:p>
      <w:pPr>
        <w:pStyle w:val="3"/>
      </w:pPr>
      <w:r>
        <w:t>欢迎界面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1" o:spid="_x0000_s1026" alt="wpid-6895cfc895129f43d3140a0d6a053dfc_zabbix-setup-11.jpg" type="#_x0000_t75" style="position:absolute;left:0;margin-left:90pt;margin-top:124.6pt;height:392.75pt;width:605.45pt;mso-position-horizontal-relative:page;mso-position-vertical-relative:page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http://ok188.net/wp-content/uploads/2015/03/wpid-6895cfc895129f43d3140a0d6a053dfc_zabbix-setup-11.jpg" r:id="rId7" r:href="rId8"/>
            <o:lock v:ext="edit" position="f" selection="f" grouping="f" rotation="f" cropping="f" text="f" aspectratio="t"/>
            <w10:wrap type="tight"/>
          </v:shape>
        </w:pict>
      </w:r>
      <w:r>
        <w:fldChar w:fldCharType="begin"/>
      </w:r>
      <w:r>
        <w:instrText xml:space="preserve">HYPERLINK "http://ok188.net/wp-content/uploads/2015/03/wpid-6895cfc895129f43d3140a0d6a053dfc_zabbix-setup-11.jpg" </w:instrText>
      </w:r>
      <w:r>
        <w:fldChar w:fldCharType="separate"/>
      </w:r>
      <w:r>
        <w:fldChar w:fldCharType="end"/>
      </w:r>
    </w:p>
    <w:p>
      <w:pPr>
        <w:pStyle w:val="3"/>
      </w:pPr>
      <w:r>
        <w:t xml:space="preserve"> php需求检查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fldChar w:fldCharType="begin"/>
      </w:r>
      <w:r>
        <w:instrText xml:space="preserve">HYPERLINK "http://ok188.net/wp-content/uploads/2015/03/wpid-6895cfc895129f43d3140a0d6a053dfc_zabbix-setup-2-check1.jpg" </w:instrText>
      </w:r>
      <w: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"http://ok188.net/wp-content/uploads/2015/03/wpid-6895cfc895129f43d3140a0d6a053dfc_zabbix-setup-2-check1.jpg"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 "http://ok188.net/wp-content/uploads/2015/03/wpid-6895cfc895129f43d3140a0d6a053dfc_zabbix-setup-2-check1.jpg"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2" o:spid="_x0000_s1027" alt="wpid-6895cfc895129f43d3140a0d6a053dfc_zabbix-setup-2-check1.jpg" type="#_x0000_t75" style="height:387.25pt;width:597.25pt;rotation:0f;" o:ole="f" fillcolor="#FFFFFF" filled="f" o:preferrelative="t" stroked="f" coordorigin="0,0" coordsize="21600,21600">
            <v:fill on="f" color2="#FFFFFF" focus="0%"/>
            <v:imagedata gain="65536f" blacklevel="0f" gamma="0" o:title="http://ok188.net/wp-content/uploads/2015/03/wpid-6895cfc895129f43d3140a0d6a053dfc_zabbix-setup-2-check1.jpg" r:id="rId9" r:href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fldChar w:fldCharType="end"/>
      </w:r>
    </w:p>
    <w:p>
      <w:pPr>
        <w:pStyle w:val="3"/>
      </w:pPr>
      <w:r>
        <w:t>MySQL配置</w:t>
      </w:r>
    </w:p>
    <w:p>
      <w:pPr>
        <w:rPr>
          <w:lang/>
        </w:rPr>
      </w:pPr>
      <w:r>
        <w:rPr>
          <w:lang/>
        </w:rPr>
        <w:t>M</w:t>
      </w:r>
      <w:r>
        <w:rPr>
          <w:rFonts w:hint="eastAsia"/>
          <w:lang/>
        </w:rPr>
        <w:t>y</w:t>
      </w:r>
      <w:r>
        <w:rPr>
          <w:lang/>
        </w:rPr>
        <w:t xml:space="preserve">sql </w:t>
      </w:r>
      <w:r>
        <w:rPr>
          <w:rFonts w:hint="eastAsia"/>
          <w:lang/>
        </w:rPr>
        <w:t>的</w:t>
      </w:r>
      <w:r>
        <w:rPr>
          <w:lang/>
        </w:rPr>
        <w:t xml:space="preserve">zabbix </w:t>
      </w:r>
      <w:r>
        <w:rPr>
          <w:rFonts w:hint="eastAsia"/>
          <w:lang/>
        </w:rPr>
        <w:t>数据</w:t>
      </w:r>
      <w:r>
        <w:rPr>
          <w:lang/>
        </w:rPr>
        <w:t>库</w:t>
      </w:r>
      <w:r>
        <w:rPr>
          <w:rFonts w:hint="eastAsia"/>
          <w:lang/>
        </w:rPr>
        <w:t>用户</w:t>
      </w:r>
      <w:r>
        <w:rPr>
          <w:lang/>
        </w:rPr>
        <w:t>名密码</w:t>
      </w:r>
      <w:r>
        <w:rPr>
          <w:rFonts w:hint="eastAsia"/>
          <w:lang/>
        </w:rPr>
        <w:t>安装</w:t>
      </w:r>
      <w:r>
        <w:rPr>
          <w:lang/>
        </w:rPr>
        <w:t>脚本</w:t>
      </w:r>
      <w:r>
        <w:rPr>
          <w:rFonts w:hint="eastAsia"/>
          <w:lang/>
        </w:rPr>
        <w:t>默认</w:t>
      </w:r>
      <w:r>
        <w:rPr>
          <w:lang/>
        </w:rPr>
        <w:t>是zabbixuser/zabbixpass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fldChar w:fldCharType="begin"/>
      </w:r>
      <w:r>
        <w:instrText xml:space="preserve">HYPERLINK "http://ok188.net/wp-content/uploads/2015/03/wpid-6895cfc895129f43d3140a0d6a053dfc_zabbix-setup-3-mysql1.jpg" </w:instrText>
      </w:r>
      <w: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"http://ok188.net/wp-content/uploads/2015/03/wpid-6895cfc895129f43d3140a0d6a053dfc_zabbix-setup-3-mysql1.jpg"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 "http://ok188.net/wp-content/uploads/2015/03/wpid-6895cfc895129f43d3140a0d6a053dfc_zabbix-setup-3-mysql1.jpg"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3" o:spid="_x0000_s1028" alt="wpid-6895cfc895129f43d3140a0d6a053dfc_zabbix-setup-3-mysql1.jpg" type="#_x0000_t75" style="height:389.45pt;width:592.35pt;rotation:0f;" o:ole="f" fillcolor="#FFFFFF" filled="f" o:preferrelative="t" stroked="f" coordorigin="0,0" coordsize="21600,21600">
            <v:fill on="f" color2="#FFFFFF" focus="0%"/>
            <v:imagedata gain="65536f" blacklevel="0f" gamma="0" o:title="http://ok188.net/wp-content/uploads/2015/03/wpid-6895cfc895129f43d3140a0d6a053dfc_zabbix-setup-3-mysql1.jpg" r:id="rId11" r:href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fldChar w:fldCharType="end"/>
      </w:r>
    </w:p>
    <w:p>
      <w:pPr>
        <w:pStyle w:val="3"/>
      </w:pPr>
      <w:r>
        <w:t>zabbix服务端详细信息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fldChar w:fldCharType="begin"/>
      </w:r>
      <w:r>
        <w:instrText xml:space="preserve">HYPERLINK "http://ok188.net/wp-content/uploads/2015/03/wpid-6895cfc895129f43d3140a0d6a053dfc_zabbix-setup-4-server-detail11.jpg" </w:instrText>
      </w:r>
      <w: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"http://ok188.net/wp-content/uploads/2015/03/wpid-6895cfc895129f43d3140a0d6a053dfc_zabbix-setup-4-server-detail11.jpg"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 "http://ok188.net/wp-content/uploads/2015/03/wpid-6895cfc895129f43d3140a0d6a053dfc_zabbix-setup-4-server-detail11.jpg"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4" o:spid="_x0000_s1029" alt="wpid-6895cfc895129f43d3140a0d6a053dfc_zabbix-setup-4-server-detail1.jpg" type="#_x0000_t75" style="height:384.55pt;width:588.55pt;rotation:0f;" o:ole="f" fillcolor="#FFFFFF" filled="f" o:preferrelative="t" stroked="f" coordorigin="0,0" coordsize="21600,21600">
            <v:fill on="f" color2="#FFFFFF" focus="0%"/>
            <v:imagedata gain="65536f" blacklevel="0f" gamma="0" o:title="http://ok188.net/wp-content/uploads/2015/03/wpid-6895cfc895129f43d3140a0d6a053dfc_zabbix-setup-4-server-detail11.jpg" r:id="rId13" r:href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fldChar w:fldCharType="end"/>
      </w:r>
    </w:p>
    <w:p>
      <w:pPr>
        <w:pStyle w:val="3"/>
      </w:pPr>
      <w:r>
        <w:t>zabbix安装前信息列表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fldChar w:fldCharType="begin"/>
      </w:r>
      <w:r>
        <w:instrText xml:space="preserve">HYPERLINK "http://ok188.net/wp-content/uploads/2015/03/wpid-a4b5a008fb9d9652641ac71b0284b557_zabbix-setup-6-Finnish11.jpg" </w:instrText>
      </w:r>
      <w: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"http://ok188.net/wp-content/uploads/2015/03/wpid-a4b5a008fb9d9652641ac71b0284b557_zabbix-setup-6-Finnish11.jpg"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 "http://ok188.net/wp-content/uploads/2015/03/wpid-a4b5a008fb9d9652641ac71b0284b557_zabbix-setup-6-Finnish11.jpg"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5" o:spid="_x0000_s1030" alt="wpid-a4b5a008fb9d9652641ac71b0284b557_zabbix-setup-6-Finnish1.jpg" type="#_x0000_t75" style="height:385.65pt;width:594pt;rotation:0f;" o:ole="f" fillcolor="#FFFFFF" filled="f" o:preferrelative="t" stroked="f" coordorigin="0,0" coordsize="21600,21600">
            <v:fill on="f" color2="#FFFFFF" focus="0%"/>
            <v:imagedata gain="65536f" blacklevel="0f" gamma="0" o:title="http://ok188.net/wp-content/uploads/2015/03/wpid-a4b5a008fb9d9652641ac71b0284b557_zabbix-setup-6-Finnish11.jpg" r:id="rId15" r:href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fldChar w:fldCharType="end"/>
      </w:r>
    </w:p>
    <w:p>
      <w:pPr>
        <w:pStyle w:val="3"/>
      </w:pPr>
      <w:r>
        <w:t>安装完成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如果失败了，一般情况是php对zabbix没有写权限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登陆zabbix，默认用户名：Admin，密码：zabbix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fldChar w:fldCharType="begin"/>
      </w:r>
      <w:r>
        <w:instrText xml:space="preserve">HYPERLINK "http://ok188.net/wp-content/uploads/2015/03/wpid-6895cfc895129f43d3140a0d6a053dfc_zabbix-setup-7-login12.jpg" </w:instrText>
      </w:r>
      <w: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"http://ok188.net/wp-content/uploads/2015/03/wpid-6895cfc895129f43d3140a0d6a053dfc_zabbix-setup-7-login12.jpg"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 "http://ok188.net/wp-content/uploads/2015/03/wpid-6895cfc895129f43d3140a0d6a053dfc_zabbix-setup-7-login12.jpg"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6" o:spid="_x0000_s1031" alt="wpid-6895cfc895129f43d3140a0d6a053dfc_zabbix-setup-7-login1.jpg" type="#_x0000_t75" style="height:211.65pt;width:457.65pt;rotation:0f;" o:ole="f" fillcolor="#FFFFFF" filled="f" o:preferrelative="t" stroked="f" coordorigin="0,0" coordsize="21600,21600">
            <v:fill on="f" color2="#FFFFFF" focus="0%"/>
            <v:imagedata gain="65536f" blacklevel="0f" gamma="0" o:title="http://ok188.net/wp-content/uploads/2015/03/wpid-6895cfc895129f43d3140a0d6a053dfc_zabbix-setup-7-login12.jpg" r:id="rId17" r:href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fldChar w:fldCharType="end"/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如下是zabbix首页</w:t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fldChar w:fldCharType="begin"/>
      </w:r>
      <w:r>
        <w:instrText xml:space="preserve">HYPERLINK "http://ok188.net/wp-content/uploads/2015/03/wpid-6895cfc895129f43d3140a0d6a053dfc_zabbix-setup-8-index11.jpg" </w:instrText>
      </w:r>
      <w: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"http://ok188.net/wp-content/uploads/2015/03/wpid-6895cfc895129f43d3140a0d6a053dfc_zabbix-setup-8-index11.jpg"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begin"/>
      </w:r>
      <w:r>
        <w:rPr>
          <w:rFonts w:ascii="Helvetica" w:hAnsi="Helvetica" w:cs="Helvetica"/>
          <w:color w:val="428BCA"/>
          <w:kern w:val="0"/>
          <w:sz w:val="24"/>
          <w:szCs w:val="24"/>
        </w:rPr>
        <w:instrText xml:space="preserve"> INCLUDEPICTURE  "http://ok188.net/wp-content/uploads/2015/03/wpid-6895cfc895129f43d3140a0d6a053dfc_zabbix-setup-8-index11.jpg" \* MERGEFORMATINET </w:instrTex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separate"/>
      </w:r>
      <w:r>
        <w:rPr>
          <w:rFonts w:ascii="Helvetica" w:hAnsi="Helvetica" w:eastAsia="宋体" w:cs="Helvetica"/>
          <w:color w:val="428BCA"/>
          <w:kern w:val="0"/>
          <w:sz w:val="24"/>
          <w:szCs w:val="24"/>
          <w:lang w:val="en-US" w:eastAsia="zh-CN" w:bidi="ar-SA"/>
        </w:rPr>
        <w:pict>
          <v:shape id="Picture 7" o:spid="_x0000_s1032" alt="wpid-6895cfc895129f43d3140a0d6a053dfc_zabbix-setup-8-index1.jpg" type="#_x0000_t75" style="height:125.45pt;width:405.25pt;rotation:0f;" o:ole="f" fillcolor="#FFFFFF" filled="f" o:preferrelative="t" stroked="f" coordorigin="0,0" coordsize="21600,21600">
            <v:fill on="f" color2="#FFFFFF" focus="0%"/>
            <v:imagedata gain="65536f" blacklevel="0f" gamma="0" o:title="http://ok188.net/wp-content/uploads/2015/03/wpid-6895cfc895129f43d3140a0d6a053dfc_zabbix-setup-8-index11.jpg" r:id="rId19" r:href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rPr>
          <w:rFonts w:ascii="Helvetica" w:hAnsi="Helvetica" w:cs="Helvetica"/>
          <w:color w:val="428BCA"/>
          <w:kern w:val="0"/>
          <w:sz w:val="24"/>
          <w:szCs w:val="24"/>
        </w:rPr>
        <w:fldChar w:fldCharType="end"/>
      </w:r>
      <w:r>
        <w:fldChar w:fldCharType="end"/>
      </w:r>
    </w:p>
    <w:p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zabbix首页</w:t>
      </w:r>
    </w:p>
    <w:p>
      <w:pPr>
        <w:pStyle w:val="2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Zabbix-server 模板</w:t>
      </w:r>
      <w:r>
        <w:rPr>
          <w:rFonts w:hint="eastAsia" w:ascii="Helvetica" w:hAnsi="Helvetica" w:cs="Helvetica"/>
          <w:color w:val="333333"/>
          <w:sz w:val="54"/>
          <w:szCs w:val="54"/>
          <w:lang w:eastAsia="zh-CN"/>
        </w:rPr>
        <w:t>重用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zabbix server </w:t>
      </w:r>
      <w:r>
        <w:rPr>
          <w:rFonts w:hint="eastAsia" w:ascii="Helvetica" w:hAnsi="Helvetica" w:cs="Helvetica"/>
          <w:color w:val="333333"/>
        </w:rPr>
        <w:t>的模板</w:t>
      </w:r>
      <w:r>
        <w:rPr>
          <w:rFonts w:ascii="Helvetica" w:hAnsi="Helvetica" w:cs="Helvetica"/>
          <w:color w:val="333333"/>
        </w:rPr>
        <w:t>可以方便的重用</w:t>
      </w:r>
      <w:r>
        <w:rPr>
          <w:rFonts w:hint="eastAsia" w:ascii="Helvetica" w:hAnsi="Helvetica" w:cs="Helvetica"/>
          <w:color w:val="333333"/>
        </w:rPr>
        <w:t>.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过程</w:t>
      </w:r>
      <w:r>
        <w:rPr>
          <w:rFonts w:ascii="Helvetica" w:hAnsi="Helvetica" w:cs="Helvetica"/>
          <w:color w:val="333333"/>
        </w:rPr>
        <w:t>如下</w:t>
      </w:r>
      <w:r>
        <w:rPr>
          <w:rFonts w:hint="eastAsia" w:ascii="Helvetica" w:hAnsi="Helvetica" w:cs="Helvetica"/>
          <w:color w:val="333333"/>
        </w:rPr>
        <w:t>:</w:t>
      </w:r>
    </w:p>
    <w:p>
      <w:pPr>
        <w:pStyle w:val="21"/>
        <w:numPr>
          <w:ilvl w:val="0"/>
          <w:numId w:val="3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已经</w:t>
      </w:r>
      <w:r>
        <w:rPr>
          <w:rFonts w:hint="eastAsia" w:ascii="Helvetica" w:hAnsi="Helvetica" w:cs="Helvetica"/>
          <w:color w:val="333333"/>
        </w:rPr>
        <w:t>配置</w:t>
      </w:r>
      <w:r>
        <w:rPr>
          <w:rFonts w:ascii="Helvetica" w:hAnsi="Helvetica" w:cs="Helvetica"/>
          <w:color w:val="333333"/>
        </w:rPr>
        <w:t xml:space="preserve">好的zabbix-server </w:t>
      </w:r>
      <w:r>
        <w:rPr>
          <w:rFonts w:hint="eastAsia" w:ascii="Helvetica" w:hAnsi="Helvetica" w:cs="Helvetica"/>
          <w:color w:val="333333"/>
        </w:rPr>
        <w:t>上</w:t>
      </w:r>
      <w:r>
        <w:rPr>
          <w:rFonts w:ascii="Helvetica" w:hAnsi="Helvetica" w:cs="Helvetica"/>
          <w:color w:val="333333"/>
        </w:rPr>
        <w:t>选择导出模板</w:t>
      </w:r>
    </w:p>
    <w:p>
      <w:pPr>
        <w:pStyle w:val="21"/>
        <w:numPr>
          <w:ilvl w:val="0"/>
          <w:numId w:val="3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新创建的zabbix-server </w:t>
      </w:r>
      <w:r>
        <w:rPr>
          <w:rFonts w:hint="eastAsia" w:ascii="Helvetica" w:hAnsi="Helvetica" w:cs="Helvetica"/>
          <w:color w:val="333333"/>
        </w:rPr>
        <w:t>上</w:t>
      </w:r>
      <w:r>
        <w:rPr>
          <w:rFonts w:ascii="Helvetica" w:hAnsi="Helvetica" w:cs="Helvetica"/>
          <w:color w:val="333333"/>
        </w:rPr>
        <w:t>选择导入模板</w:t>
      </w:r>
    </w:p>
    <w:p>
      <w:pPr>
        <w:pStyle w:val="21"/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安装包中会包含了最新的的可以重用的模板,位于目录zabbix/server/conf/templates下,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文件名如zbx_export_templates-201506091413.xml 其中201506091413表示的模板导出的时间.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hint="eastAsia" w:ascii="Helvetica" w:hAnsi="Helvetica" w:cs="Helvetica"/>
          <w:color w:val="333333"/>
          <w:szCs w:val="24"/>
        </w:rPr>
        <w:t>在组态-&gt;模板 界面</w:t>
      </w:r>
      <w:r>
        <w:rPr>
          <w:rFonts w:ascii="Helvetica" w:hAnsi="Helvetica" w:cs="Helvetica"/>
          <w:color w:val="333333"/>
          <w:szCs w:val="24"/>
        </w:rPr>
        <w:t>选择汇入</w:t>
      </w:r>
      <w:r>
        <w:rPr>
          <w:rFonts w:hint="eastAsia" w:ascii="Helvetica" w:hAnsi="Helvetica" w:cs="Helvetica"/>
          <w:color w:val="333333"/>
          <w:szCs w:val="24"/>
        </w:rPr>
        <w:t>.</w:t>
      </w:r>
    </w:p>
    <w:p>
      <w:pPr>
        <w:pStyle w:val="21"/>
        <w:spacing w:before="0" w:beforeAutospacing="0" w:after="240" w:afterAutospacing="0" w:line="384" w:lineRule="atLeast"/>
      </w:pPr>
      <w:r>
        <w:rPr>
          <w:rFonts w:ascii="宋体" w:hAnsi="宋体" w:eastAsia="宋体" w:cs="宋体"/>
          <w:kern w:val="0"/>
          <w:sz w:val="24"/>
          <w:szCs w:val="22"/>
          <w:lang w:val="en-US" w:eastAsia="zh-CN" w:bidi="ar-SA"/>
        </w:rPr>
        <w:pict>
          <v:shape id="图片 1" o:spid="_x0000_s1033" type="#_x0000_t75" style="height:74.75pt;width:41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spacing w:before="0" w:beforeAutospacing="0" w:after="240" w:afterAutospacing="0" w:line="384" w:lineRule="atLeast"/>
      </w:pPr>
      <w:r>
        <w:rPr>
          <w:rFonts w:hint="eastAsia"/>
        </w:rPr>
        <w:t>然后</w:t>
      </w:r>
      <w:r>
        <w:t>选择文件</w:t>
      </w:r>
      <w:r>
        <w:rPr>
          <w:rFonts w:hint="eastAsia"/>
        </w:rPr>
        <w:t>,选中</w:t>
      </w:r>
      <w:r>
        <w:rPr>
          <w:rFonts w:hint="eastAsia" w:ascii="Helvetica" w:hAnsi="Helvetica" w:cs="Helvetica"/>
          <w:color w:val="333333"/>
        </w:rPr>
        <w:t>zbx_export_templates-</w:t>
      </w:r>
      <w:r>
        <w:rPr>
          <w:rFonts w:ascii="Helvetica" w:hAnsi="Helvetica" w:cs="Helvetica"/>
          <w:color w:val="333333"/>
        </w:rPr>
        <w:t>xxx</w:t>
      </w:r>
      <w:r>
        <w:rPr>
          <w:rFonts w:hint="eastAsia" w:ascii="Helvetica" w:hAnsi="Helvetica" w:cs="Helvetica"/>
          <w:color w:val="333333"/>
        </w:rPr>
        <w:t>.xml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hint="eastAsia" w:ascii="Helvetica" w:hAnsi="Helvetica" w:cs="Helvetica"/>
          <w:color w:val="333333"/>
        </w:rPr>
        <w:t>导入</w:t>
      </w:r>
      <w:r>
        <w:rPr>
          <w:rFonts w:ascii="Helvetica" w:hAnsi="Helvetica" w:cs="Helvetica"/>
          <w:color w:val="333333"/>
        </w:rPr>
        <w:t>即可</w:t>
      </w:r>
      <w:r>
        <w:rPr>
          <w:rFonts w:hint="eastAsia" w:ascii="Helvetica" w:hAnsi="Helvetica" w:cs="Helvetica"/>
          <w:color w:val="333333"/>
        </w:rPr>
        <w:t>.</w:t>
      </w:r>
    </w:p>
    <w:p>
      <w:pPr>
        <w:pStyle w:val="21"/>
        <w:spacing w:before="0" w:beforeAutospacing="0" w:after="240" w:afterAutospacing="0" w:line="384" w:lineRule="atLeast"/>
      </w:pPr>
      <w:r>
        <w:rPr>
          <w:rFonts w:ascii="宋体" w:hAnsi="宋体" w:eastAsia="宋体" w:cs="宋体"/>
          <w:kern w:val="0"/>
          <w:sz w:val="24"/>
          <w:szCs w:val="22"/>
          <w:lang w:val="en-US" w:eastAsia="zh-CN" w:bidi="ar-SA"/>
        </w:rPr>
        <w:pict>
          <v:shape id="Picture 9" o:spid="_x0000_s1034" type="#_x0000_t75" style="height:376.35pt;width:41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</w:p>
    <w:p>
      <w:pPr>
        <w:pStyle w:val="2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zabbix-agent 批量安装</w:t>
      </w:r>
    </w:p>
    <w:p>
      <w:pPr>
        <w:pStyle w:val="21"/>
        <w:spacing w:before="0" w:beforeAutospacing="0" w:after="240" w:afterAutospacing="0" w:line="384" w:lineRule="atLeast"/>
        <w:rPr>
          <w:rStyle w:val="23"/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zabbix-agent批量安装,需要先配置好zabbix-server的信息,以及服务器列表</w:t>
      </w:r>
      <w:r>
        <w:rPr>
          <w:rFonts w:ascii="Helvetica" w:hAnsi="Helvetica" w:cs="Helvetica"/>
          <w:color w:val="333333"/>
        </w:rPr>
        <w:br/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Style w:val="23"/>
          <w:rFonts w:ascii="Helvetica" w:hAnsi="Helvetica" w:cs="Helvetica"/>
          <w:color w:val="333333"/>
        </w:rPr>
        <w:t>zabbix-server 信息配置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文件为conf/master.conf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ip: 172.16.0.60,172.16.0.64 #zabbix-server 的ip地址  </w:t>
      </w:r>
    </w:p>
    <w:p>
      <w:pPr>
        <w:pStyle w:val="21"/>
        <w:spacing w:before="0" w:beforeAutospacing="0" w:after="240" w:afterAutospacing="0" w:line="384" w:lineRule="atLeast"/>
        <w:rPr>
          <w:rStyle w:val="23"/>
          <w:rFonts w:ascii="Helvetica" w:hAnsi="Helvetica" w:cs="Helvetica"/>
          <w:color w:val="333333"/>
        </w:rPr>
      </w:pP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23"/>
          <w:rFonts w:ascii="Helvetica" w:hAnsi="Helvetica" w:cs="Helvetica"/>
          <w:color w:val="333333"/>
        </w:rPr>
        <w:t>server 列表配置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文件为conf/servers.csv,该文件可以用excel编辑完成.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表的头部解释: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host: 主机hostname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ip: 主机ip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port:主机ssh port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username:主机的用户名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password: 主机的密码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root_password: 如果主机的用户名不是root,则需要提供切换到root用户的密码.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ipmi_ip: 主机对应的ipmi ip.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host,ip,port,username,password,root_password,ipmi_ip,,,  </w:t>
      </w:r>
    </w:p>
    <w:p>
      <w:pPr>
        <w:pStyle w:val="20"/>
        <w:shd w:val="clear" w:color="auto" w:fill="F7F7F7"/>
        <w:rPr>
          <w:rStyle w:val="26"/>
          <w:rFonts w:hint="default" w:ascii="Consolas" w:hAnsi="Consolas" w:cs="Consolas"/>
          <w:color w:val="333333"/>
          <w:sz w:val="20"/>
          <w:szCs w:val="20"/>
        </w:rPr>
      </w:pPr>
      <w:r>
        <w:rPr>
          <w:rStyle w:val="26"/>
          <w:rFonts w:hint="default" w:ascii="Consolas" w:hAnsi="Consolas" w:cs="Consolas"/>
          <w:color w:val="333333"/>
          <w:sz w:val="20"/>
          <w:szCs w:val="20"/>
        </w:rPr>
        <w:t xml:space="preserve">berlin,172.16.199.92,22,root,hello123,,172.16.199.93,,,  </w:t>
      </w: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>
      <w:pPr>
        <w:pStyle w:val="21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以上配置完成后进入deploy/目录下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运行./zabbix-tool.sh -i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安装的结果会位于current目录下.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每个主机安装的结果会对应于current/ 下对应的主机.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如主机名是maryland.则安装结果会显示在current/maryland.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安装成功的机器结果最后会显示当前包的svn版本号.</w:t>
      </w:r>
    </w:p>
    <w:p>
      <w:pPr>
        <w:pStyle w:val="2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主机host 的批量添加</w:t>
      </w:r>
    </w:p>
    <w:p>
      <w:pPr>
        <w:pStyle w:val="21"/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该处通过zabbix 自带的discovery 功能实现.</w:t>
      </w:r>
      <w:r>
        <w:rPr>
          <w:rFonts w:hint="eastAsia" w:ascii="Helvetica" w:hAnsi="Helvetica" w:cs="Helvetica"/>
          <w:color w:val="333333"/>
        </w:rPr>
        <w:t>具体</w:t>
      </w:r>
      <w:r>
        <w:rPr>
          <w:rFonts w:ascii="Helvetica" w:hAnsi="Helvetica" w:cs="Helvetica"/>
          <w:color w:val="333333"/>
        </w:rPr>
        <w:t>操作</w:t>
      </w:r>
      <w:r>
        <w:rPr>
          <w:rFonts w:hint="eastAsia" w:ascii="Helvetica" w:hAnsi="Helvetica" w:cs="Helvetica"/>
          <w:color w:val="333333"/>
        </w:rPr>
        <w:t>见&lt;&lt;</w:t>
      </w:r>
      <w:r>
        <w:rPr>
          <w:rFonts w:ascii="Helvetica" w:hAnsi="Helvetica" w:cs="Helvetica"/>
          <w:color w:val="333333"/>
        </w:rPr>
        <w:t>zabbix</w:t>
      </w:r>
      <w:r>
        <w:rPr>
          <w:rFonts w:hint="eastAsia" w:ascii="Helvetica" w:hAnsi="Helvetica" w:cs="Helvetica"/>
          <w:color w:val="333333"/>
        </w:rPr>
        <w:t>教程</w:t>
      </w:r>
      <w:r>
        <w:rPr>
          <w:rFonts w:ascii="Helvetica" w:hAnsi="Helvetica" w:cs="Helvetica"/>
          <w:color w:val="333333"/>
        </w:rPr>
        <w:t>从入门到精通</w:t>
      </w:r>
      <w:r>
        <w:rPr>
          <w:rFonts w:hint="eastAsia" w:ascii="Helvetica" w:hAnsi="Helvetica" w:cs="Helvetica"/>
          <w:color w:val="333333"/>
        </w:rPr>
        <w:t>v1.0&gt;&gt;第十二章：网络发现</w:t>
      </w:r>
      <w:r>
        <w:rPr>
          <w:rFonts w:ascii="Helvetica" w:hAnsi="Helvetica" w:cs="Helvetica"/>
          <w:color w:val="333333"/>
        </w:rPr>
        <w:br/>
      </w:r>
      <w:r>
        <w:rPr>
          <w:rStyle w:val="23"/>
          <w:rFonts w:hint="eastAsia" w:ascii="Helvetica" w:hAnsi="Helvetica" w:cs="Helvetica"/>
          <w:color w:val="333333"/>
        </w:rPr>
        <w:t>使用中</w:t>
      </w:r>
      <w:r>
        <w:rPr>
          <w:rStyle w:val="23"/>
          <w:rFonts w:ascii="Helvetica" w:hAnsi="Helvetica" w:cs="Helvetica"/>
          <w:color w:val="333333"/>
        </w:rPr>
        <w:t>注意</w:t>
      </w:r>
      <w:r>
        <w:rPr>
          <w:rStyle w:val="23"/>
          <w:rFonts w:hint="eastAsia"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如果启动自动发现,发现主机的ip后,会根据ip尝试解析hostname.如果无法解析,则会以ip作为主机名.可以在zabbix-server上需要在/etc/hosts加入ip到hostname解析.通过配置中的conf/servers.csv获取到这部分信息.</w:t>
      </w:r>
    </w:p>
    <w:p>
      <w:pPr>
        <w:pStyle w:val="21"/>
        <w:spacing w:after="240" w:line="384" w:lineRule="atLeast"/>
        <w:rPr>
          <w:rFonts w:ascii="Helvetica" w:hAnsi="Helvetica" w:cs="Helvetica"/>
          <w:color w:val="333333"/>
        </w:rPr>
      </w:pPr>
    </w:p>
    <w:p>
      <w:pPr>
        <w:pStyle w:val="21"/>
        <w:spacing w:after="240" w:line="384" w:lineRule="atLeast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在组态-&gt;主机</w:t>
      </w:r>
      <w:r>
        <w:rPr>
          <w:rFonts w:ascii="Helvetica" w:hAnsi="Helvetica" w:cs="Helvetica"/>
          <w:color w:val="333333"/>
        </w:rPr>
        <w:t>界面</w:t>
      </w:r>
      <w:r>
        <w:rPr>
          <w:rFonts w:hint="eastAsia" w:ascii="Helvetica" w:hAnsi="Helvetica" w:cs="Helvetica"/>
          <w:color w:val="333333"/>
        </w:rPr>
        <w:t>检查</w:t>
      </w:r>
      <w:r>
        <w:rPr>
          <w:rFonts w:ascii="Helvetica" w:hAnsi="Helvetica" w:cs="Helvetica"/>
          <w:color w:val="333333"/>
        </w:rPr>
        <w:t>主机是否</w:t>
      </w:r>
      <w:r>
        <w:rPr>
          <w:rFonts w:hint="eastAsia" w:ascii="Helvetica" w:hAnsi="Helvetica" w:cs="Helvetica"/>
          <w:color w:val="333333"/>
        </w:rPr>
        <w:t>添加正确.</w:t>
      </w:r>
    </w:p>
    <w:p>
      <w:pPr>
        <w:pStyle w:val="2"/>
        <w:pBdr>
          <w:bottom w:val="single" w:color="EEEEEE" w:sz="6" w:space="4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主机host 的批量配置</w:t>
      </w:r>
    </w:p>
    <w:p>
      <w:pPr>
        <w:pStyle w:val="21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主机host 批量添加完成后,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进入到tool 目录下</w:t>
      </w:r>
      <w:r>
        <w:rPr>
          <w:rFonts w:hint="eastAsia" w:ascii="Helvetica" w:hAnsi="Helvetica" w:cs="Helvetica"/>
          <w:color w:val="333333"/>
        </w:rPr>
        <w:t>,修改</w:t>
      </w:r>
      <w:r>
        <w:rPr>
          <w:rFonts w:ascii="Helvetica" w:hAnsi="Helvetica" w:cs="Helvetica"/>
          <w:color w:val="333333"/>
        </w:rPr>
        <w:t>配置</w:t>
      </w:r>
      <w:r>
        <w:rPr>
          <w:rFonts w:hint="eastAsia" w:ascii="Helvetica" w:hAnsi="Helvetica" w:cs="Helvetica"/>
          <w:color w:val="333333"/>
        </w:rPr>
        <w:t>文件</w:t>
      </w:r>
      <w:r>
        <w:rPr>
          <w:rFonts w:ascii="Helvetica" w:hAnsi="Helvetica" w:cs="Helvetica"/>
          <w:color w:val="333333"/>
        </w:rPr>
        <w:t>zabbix.conf</w:t>
      </w:r>
    </w:p>
    <w:p>
      <w:pPr>
        <w:pStyle w:val="21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</w:t>
      </w:r>
    </w:p>
    <w:p>
      <w:pPr>
        <w:pStyle w:val="21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"url":"http://205.177.227.29:80/zabbix"  #zabbix</w:t>
      </w:r>
      <w:r>
        <w:rPr>
          <w:rFonts w:hint="eastAsia"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web</w:t>
      </w:r>
      <w:r>
        <w:rPr>
          <w:rFonts w:hint="eastAsia" w:ascii="Helvetica" w:hAnsi="Helvetica" w:cs="Helvetica"/>
          <w:color w:val="333333"/>
        </w:rPr>
        <w:t>登陆</w:t>
      </w:r>
      <w:r>
        <w:rPr>
          <w:rFonts w:ascii="Helvetica" w:hAnsi="Helvetica" w:cs="Helvetica"/>
          <w:color w:val="333333"/>
        </w:rPr>
        <w:t>url</w:t>
      </w:r>
    </w:p>
    <w:p>
      <w:pPr>
        <w:pStyle w:val="21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"username":"om-manager", #zabbix </w:t>
      </w:r>
      <w:r>
        <w:rPr>
          <w:rFonts w:hint="eastAsia"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登陆用户</w:t>
      </w:r>
      <w:r>
        <w:rPr>
          <w:rFonts w:hint="eastAsia" w:ascii="Helvetica" w:hAnsi="Helvetica" w:cs="Helvetica"/>
          <w:color w:val="333333"/>
        </w:rPr>
        <w:t>,需要</w:t>
      </w:r>
      <w:r>
        <w:rPr>
          <w:rFonts w:ascii="Helvetica" w:hAnsi="Helvetica" w:cs="Helvetica"/>
          <w:color w:val="333333"/>
        </w:rPr>
        <w:t>有</w:t>
      </w:r>
      <w:r>
        <w:rPr>
          <w:rFonts w:hint="eastAsia" w:ascii="Helvetica" w:hAnsi="Helvetica" w:cs="Helvetica"/>
          <w:color w:val="333333"/>
        </w:rPr>
        <w:t>对主机</w:t>
      </w:r>
      <w:r>
        <w:rPr>
          <w:rFonts w:ascii="Helvetica" w:hAnsi="Helvetica" w:cs="Helvetica"/>
          <w:color w:val="333333"/>
        </w:rPr>
        <w:t>的写权限</w:t>
      </w:r>
      <w:r>
        <w:rPr>
          <w:rFonts w:hint="eastAsia" w:ascii="Helvetica" w:hAnsi="Helvetica" w:cs="Helvetica"/>
          <w:color w:val="333333"/>
        </w:rPr>
        <w:t>.</w:t>
      </w:r>
    </w:p>
    <w:p>
      <w:pPr>
        <w:pStyle w:val="21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"password":"test"  #zabbix </w:t>
      </w:r>
      <w:r>
        <w:rPr>
          <w:rFonts w:hint="eastAsia" w:ascii="Helvetica" w:hAnsi="Helvetica" w:cs="Helvetica"/>
          <w:color w:val="333333"/>
        </w:rPr>
        <w:t>登陆密码</w:t>
      </w:r>
    </w:p>
    <w:p>
      <w:pPr>
        <w:pStyle w:val="21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运行zabbix_tool.py ipmi add 会添加ipmi的监控. 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运行zabbix_tool.py graph cpu 会对每个host增加多核cpu的图形.</w:t>
      </w:r>
    </w:p>
    <w:p/>
    <w:p>
      <w:pPr>
        <w:pStyle w:val="2"/>
      </w:pPr>
      <w:r>
        <w:rPr>
          <w:rFonts w:hint="eastAsia"/>
          <w:lang w:eastAsia="zh-CN"/>
        </w:rPr>
        <w:t>邮件</w:t>
      </w:r>
      <w:r>
        <w:rPr>
          <w:lang w:eastAsia="zh-CN"/>
        </w:rPr>
        <w:t>服务器配置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Zabbix支持多种报警的方式，</w:t>
      </w:r>
      <w:r>
        <w:rPr>
          <w:rFonts w:hint="eastAsia"/>
          <w:lang w:eastAsia="zh-CN"/>
        </w:rPr>
        <w:t>这里采用邮件报警，</w:t>
      </w:r>
      <w:r>
        <w:rPr>
          <w:rFonts w:hint="eastAsia" w:eastAsia="宋体"/>
          <w:lang w:eastAsia="zh-CN"/>
        </w:rPr>
        <w:t>利用msmtp+mutt</w:t>
      </w:r>
      <w:r>
        <w:rPr>
          <w:rFonts w:hint="eastAsia"/>
          <w:lang w:eastAsia="zh-CN"/>
        </w:rPr>
        <w:t>的方案实现</w:t>
      </w:r>
      <w:r>
        <w:rPr>
          <w:rFonts w:hint="eastAsia" w:eastAsia="宋体"/>
          <w:lang w:eastAsia="zh-CN"/>
        </w:rPr>
        <w:t>邮件的报警</w:t>
      </w:r>
      <w:r>
        <w:rPr>
          <w:rFonts w:hint="eastAsia"/>
          <w:lang w:eastAsia="zh-CN"/>
        </w:rPr>
        <w:t>功能，这里配置是</w:t>
      </w:r>
      <w:r>
        <w:rPr>
          <w:rFonts w:hint="eastAsia" w:eastAsia="宋体"/>
          <w:lang w:eastAsia="zh-CN"/>
        </w:rPr>
        <w:t>自己公司内部的邮箱</w:t>
      </w:r>
      <w:r>
        <w:rPr>
          <w:rFonts w:hint="eastAsia"/>
          <w:lang w:eastAsia="zh-CN"/>
        </w:rPr>
        <w:t>。</w:t>
      </w:r>
      <w:r>
        <w:rPr>
          <w:rFonts w:hint="eastAsia" w:eastAsia="宋体"/>
          <w:lang w:eastAsia="zh-CN"/>
        </w:rPr>
        <w:t>(可以利用</w:t>
      </w:r>
      <w:r>
        <w:rPr>
          <w:rFonts w:hint="eastAsia"/>
          <w:lang w:val="en-US" w:eastAsia="zh-CN"/>
        </w:rPr>
        <w:t>163，qq邮箱，也</w:t>
      </w:r>
      <w:r>
        <w:rPr>
          <w:rFonts w:hint="eastAsia" w:eastAsia="宋体"/>
          <w:lang w:eastAsia="zh-CN"/>
        </w:rPr>
        <w:t>移动139的邮箱可以达到短信通知)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安装过程使用两个软件包：msmtp-1.4.17.tar.bz2，mutt-1.5.23.tar.gz。可以执行脚步Install_msmtp_mutt</w:t>
      </w:r>
      <w:r>
        <w:rPr>
          <w:rFonts w:hint="eastAsia"/>
          <w:lang w:val="en-US" w:eastAsia="zh-CN"/>
        </w:rPr>
        <w:t>.sh自动完成软件包的安装配置。运行脚步前请先安装zabbix-server，因为安装过程中存在一定的依赖(查找是否有zabbix用户)。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安装前请根据实际情况修改脚本以下信息：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'# msmtp config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/var/log/mmlog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smtp.exmail.qq.com ##邮件服务器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"mailto:mail-helper@fonsview.com"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25"/>
          <w:rFonts w:hint="eastAsia"/>
          <w:color w:val="FF0000"/>
          <w:lang w:val="en-US" w:eastAsia="zh-CN"/>
        </w:rPr>
        <w:t>mail-helper@fonsview.com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##要从哪个邮箱发出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"mailto:mail-helper@fonsview.com"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25"/>
          <w:rFonts w:hint="eastAsia"/>
          <w:color w:val="FF0000"/>
          <w:lang w:val="en-US" w:eastAsia="zh-CN"/>
        </w:rPr>
        <w:t>mail-helper@fonsview.com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##邮箱用户名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color w:val="FF0000"/>
          <w:lang w:val="en-US" w:eastAsia="zh-CN"/>
        </w:rPr>
        <w:t>Hello123</w:t>
      </w:r>
      <w:r>
        <w:rPr>
          <w:rFonts w:hint="eastAsia"/>
          <w:lang w:val="en-US" w:eastAsia="zh-CN"/>
        </w:rPr>
        <w:t>' ##邮箱密码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msmtprc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'#~/.muttrc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sendmail="/usr/local/msmtp/bin/msmtp"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use_from=yes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envelope_from=yes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"mailto:from=mail-helper@fonsview.com"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25"/>
          <w:rFonts w:hint="eastAsia"/>
          <w:color w:val="FF0000"/>
          <w:lang w:val="en-US" w:eastAsia="zh-CN"/>
        </w:rPr>
        <w:t>from=mail-helper@fonsview.com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##要从哪个邮箱发出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realname="zabbix_notify"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editor="vim"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#群组功能设置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alias </w:t>
      </w:r>
      <w:r>
        <w:rPr>
          <w:rFonts w:hint="eastAsia"/>
          <w:color w:val="FF0000"/>
          <w:lang w:val="en-US" w:eastAsia="zh-CN"/>
        </w:rPr>
        <w:t xml:space="preserve">WeiRong Wei Rong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"mailto:&lt;weirong@fonsview.com&gt;"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25"/>
          <w:rFonts w:hint="eastAsia"/>
          <w:color w:val="FF0000"/>
          <w:lang w:val="en-US" w:eastAsia="zh-CN"/>
        </w:rPr>
        <w:t>&lt;weirong@fonsview.com&gt;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 ##根据实际情况定义群组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alias </w:t>
      </w:r>
      <w:r>
        <w:rPr>
          <w:rFonts w:hint="eastAsia"/>
          <w:color w:val="FF0000"/>
          <w:lang w:val="en-US" w:eastAsia="zh-CN"/>
        </w:rPr>
        <w:t>TaoChen Tao Chen &lt;tao@fonsview.com&gt;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alias </w:t>
      </w:r>
      <w:r>
        <w:rPr>
          <w:rFonts w:hint="eastAsia"/>
          <w:color w:val="FF0000"/>
          <w:lang w:val="en-US" w:eastAsia="zh-CN"/>
        </w:rPr>
        <w:t>test-group WeiRong,TaoChen</w:t>
      </w:r>
      <w:r>
        <w:rPr>
          <w:rFonts w:hint="eastAsia"/>
          <w:lang w:val="en-US" w:eastAsia="zh-CN"/>
        </w:rPr>
        <w:t>' &gt; $zabbix_home/.muttrc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"/usr/lib/zabbix/alertscripts/mail.sh    </w:t>
      </w:r>
      <w:r>
        <w:rPr>
          <w:rFonts w:hint="eastAsia"/>
          <w:color w:val="FF0000"/>
          <w:lang w:val="en-US" w:eastAsia="zh-CN"/>
        </w:rPr>
        <w:t>test-group</w:t>
      </w:r>
      <w:r>
        <w:rPr>
          <w:rFonts w:hint="eastAsia"/>
          <w:lang w:val="en-US" w:eastAsia="zh-CN"/>
        </w:rPr>
        <w:t xml:space="preserve">  "zabbix_notify test"   "zabbix mail test"" |su - zabbix    #####可以测试是否配置成功。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558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9" w:hRule="atLeast"/>
          <w:tblCellSpacing w:w="0" w:type="dxa"/>
        </w:trPr>
        <w:tc>
          <w:tcPr>
            <w:tcW w:w="15586" w:type="dxa"/>
            <w:shd w:val="clear" w:color="auto" w:fill="auto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wordWrap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shd w:val="clear" w:color="auto" w:fill="FFFFFF"/>
                <w:lang w:val="en-US" w:eastAsia="zh-CN" w:bidi="ar-SA"/>
              </w:rPr>
              <w:t>配置zabbix 的web界面：</w:t>
            </w:r>
          </w:p>
          <w:tbl>
            <w:tblPr>
              <w:tblW w:w="15586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86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  <w:tblCellSpacing w:w="0" w:type="dxa"/>
              </w:trPr>
              <w:tc>
                <w:tcPr>
                  <w:tcW w:w="15586" w:type="dxa"/>
                  <w:shd w:val="clear" w:color="auto" w:fill="auto"/>
                  <w:vAlign w:val="top"/>
                </w:tcPr>
                <w:p>
                  <w:pPr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color="auto" w:fill="FFFFFF"/>
                    <w:wordWrap w:val="0"/>
                    <w:jc w:val="left"/>
                    <w:rPr>
                      <w:rFonts w:ascii="微软雅黑" w:hAnsi="微软雅黑" w:eastAsia="微软雅黑" w:cs="微软雅黑"/>
                      <w:b w:val="0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20" o:spid="_x0000_s1035" type="#_x0000_t75" style="height:271.45pt;width:779.1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23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wordWrap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shd w:val="clear" w:color="auto" w:fill="FFFFFF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上文图片中有两项需要注意下：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此处需要选择Script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 name 此处需要填写所要调用的脚本的名字，之后保存即可</w:t>
      </w:r>
    </w:p>
    <w:p>
      <w:pPr>
        <w:rPr>
          <w:rFonts w:hint="eastAsia" w:eastAsia="宋体"/>
          <w:lang w:eastAsia="zh-CN"/>
        </w:rPr>
      </w:pPr>
    </w:p>
    <w:sectPr>
      <w:head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4861680">
    <w:nsid w:val="1CE666F0"/>
    <w:multiLevelType w:val="multilevel"/>
    <w:tmpl w:val="1CE666F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2736"/>
        </w:tabs>
        <w:ind w:left="273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21880849">
    <w:nsid w:val="25112611"/>
    <w:multiLevelType w:val="multilevel"/>
    <w:tmpl w:val="25112611"/>
    <w:lvl w:ilvl="0" w:tentative="1">
      <w:start w:val="1"/>
      <w:numFmt w:val="decimal"/>
      <w:pStyle w:val="36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38829250">
    <w:nsid w:val="37F565C2"/>
    <w:multiLevelType w:val="multilevel"/>
    <w:tmpl w:val="37F565C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4861680"/>
  </w:num>
  <w:num w:numId="2">
    <w:abstractNumId w:val="621880849"/>
  </w:num>
  <w:num w:numId="3">
    <w:abstractNumId w:val="9388292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415C1"/>
    <w:rsid w:val="000001E9"/>
    <w:rsid w:val="00000CE5"/>
    <w:rsid w:val="00001516"/>
    <w:rsid w:val="000036D6"/>
    <w:rsid w:val="0000475A"/>
    <w:rsid w:val="00005B0C"/>
    <w:rsid w:val="00005EF8"/>
    <w:rsid w:val="000077B1"/>
    <w:rsid w:val="000079BB"/>
    <w:rsid w:val="00010A64"/>
    <w:rsid w:val="00010B34"/>
    <w:rsid w:val="0001138A"/>
    <w:rsid w:val="00013BD5"/>
    <w:rsid w:val="00015956"/>
    <w:rsid w:val="000159AE"/>
    <w:rsid w:val="00015D8B"/>
    <w:rsid w:val="00016356"/>
    <w:rsid w:val="0001657A"/>
    <w:rsid w:val="00017E9E"/>
    <w:rsid w:val="0002191D"/>
    <w:rsid w:val="00021EC8"/>
    <w:rsid w:val="0002304E"/>
    <w:rsid w:val="000235ED"/>
    <w:rsid w:val="00023737"/>
    <w:rsid w:val="00024244"/>
    <w:rsid w:val="0002547B"/>
    <w:rsid w:val="000264E9"/>
    <w:rsid w:val="000268CB"/>
    <w:rsid w:val="00026D81"/>
    <w:rsid w:val="00027D9F"/>
    <w:rsid w:val="00030FCF"/>
    <w:rsid w:val="00031146"/>
    <w:rsid w:val="000315DE"/>
    <w:rsid w:val="00031A88"/>
    <w:rsid w:val="00031AA9"/>
    <w:rsid w:val="000320C3"/>
    <w:rsid w:val="00032BE5"/>
    <w:rsid w:val="00033DAB"/>
    <w:rsid w:val="00035226"/>
    <w:rsid w:val="000357AF"/>
    <w:rsid w:val="00036FCB"/>
    <w:rsid w:val="00037969"/>
    <w:rsid w:val="00037B65"/>
    <w:rsid w:val="00040D8D"/>
    <w:rsid w:val="00041049"/>
    <w:rsid w:val="000411C7"/>
    <w:rsid w:val="00041CC6"/>
    <w:rsid w:val="00045129"/>
    <w:rsid w:val="00045AD5"/>
    <w:rsid w:val="0004617D"/>
    <w:rsid w:val="00046FCB"/>
    <w:rsid w:val="00047015"/>
    <w:rsid w:val="00047EA7"/>
    <w:rsid w:val="00050B10"/>
    <w:rsid w:val="00050C96"/>
    <w:rsid w:val="00051358"/>
    <w:rsid w:val="00051980"/>
    <w:rsid w:val="00052740"/>
    <w:rsid w:val="00053942"/>
    <w:rsid w:val="00053FBC"/>
    <w:rsid w:val="00054701"/>
    <w:rsid w:val="00054D2A"/>
    <w:rsid w:val="0005502C"/>
    <w:rsid w:val="000551E1"/>
    <w:rsid w:val="0005526B"/>
    <w:rsid w:val="00055A8A"/>
    <w:rsid w:val="00056104"/>
    <w:rsid w:val="000566F3"/>
    <w:rsid w:val="00056B7B"/>
    <w:rsid w:val="0005713E"/>
    <w:rsid w:val="000571C1"/>
    <w:rsid w:val="00057648"/>
    <w:rsid w:val="00057860"/>
    <w:rsid w:val="0006059B"/>
    <w:rsid w:val="000611FF"/>
    <w:rsid w:val="0006241F"/>
    <w:rsid w:val="000625DF"/>
    <w:rsid w:val="0006277D"/>
    <w:rsid w:val="00064218"/>
    <w:rsid w:val="00064B0E"/>
    <w:rsid w:val="00065472"/>
    <w:rsid w:val="00065AFB"/>
    <w:rsid w:val="00066283"/>
    <w:rsid w:val="0006763C"/>
    <w:rsid w:val="000677C4"/>
    <w:rsid w:val="00067CC2"/>
    <w:rsid w:val="000704FE"/>
    <w:rsid w:val="000713BF"/>
    <w:rsid w:val="000721DE"/>
    <w:rsid w:val="000723C5"/>
    <w:rsid w:val="000737FF"/>
    <w:rsid w:val="0007389D"/>
    <w:rsid w:val="000749A5"/>
    <w:rsid w:val="000759E0"/>
    <w:rsid w:val="00075DA2"/>
    <w:rsid w:val="00076822"/>
    <w:rsid w:val="00076B60"/>
    <w:rsid w:val="00076F33"/>
    <w:rsid w:val="00080640"/>
    <w:rsid w:val="00080648"/>
    <w:rsid w:val="00081031"/>
    <w:rsid w:val="00081556"/>
    <w:rsid w:val="000816C2"/>
    <w:rsid w:val="000826AA"/>
    <w:rsid w:val="00082ACD"/>
    <w:rsid w:val="00082B27"/>
    <w:rsid w:val="000831B1"/>
    <w:rsid w:val="000837A8"/>
    <w:rsid w:val="00083CB9"/>
    <w:rsid w:val="0008486C"/>
    <w:rsid w:val="00085B00"/>
    <w:rsid w:val="000876F9"/>
    <w:rsid w:val="000878AC"/>
    <w:rsid w:val="000905C2"/>
    <w:rsid w:val="00090CFC"/>
    <w:rsid w:val="00090EB4"/>
    <w:rsid w:val="00090EF0"/>
    <w:rsid w:val="000910B3"/>
    <w:rsid w:val="00091BA9"/>
    <w:rsid w:val="00092A38"/>
    <w:rsid w:val="00093186"/>
    <w:rsid w:val="000931C4"/>
    <w:rsid w:val="00093329"/>
    <w:rsid w:val="00093639"/>
    <w:rsid w:val="000936DF"/>
    <w:rsid w:val="000939D6"/>
    <w:rsid w:val="00093B09"/>
    <w:rsid w:val="00093CBF"/>
    <w:rsid w:val="00093CC7"/>
    <w:rsid w:val="00094E00"/>
    <w:rsid w:val="00095143"/>
    <w:rsid w:val="00095FA2"/>
    <w:rsid w:val="00097102"/>
    <w:rsid w:val="00097481"/>
    <w:rsid w:val="000979DD"/>
    <w:rsid w:val="000A0FFA"/>
    <w:rsid w:val="000A10C9"/>
    <w:rsid w:val="000A1199"/>
    <w:rsid w:val="000A1AED"/>
    <w:rsid w:val="000A2B3C"/>
    <w:rsid w:val="000A3650"/>
    <w:rsid w:val="000A4C0A"/>
    <w:rsid w:val="000A523A"/>
    <w:rsid w:val="000A5869"/>
    <w:rsid w:val="000A5FEB"/>
    <w:rsid w:val="000A684C"/>
    <w:rsid w:val="000A696F"/>
    <w:rsid w:val="000B068E"/>
    <w:rsid w:val="000B15D0"/>
    <w:rsid w:val="000B22BE"/>
    <w:rsid w:val="000B2712"/>
    <w:rsid w:val="000B2E75"/>
    <w:rsid w:val="000B3663"/>
    <w:rsid w:val="000B3B67"/>
    <w:rsid w:val="000B41AF"/>
    <w:rsid w:val="000B48B7"/>
    <w:rsid w:val="000B4A7F"/>
    <w:rsid w:val="000B50AD"/>
    <w:rsid w:val="000B5573"/>
    <w:rsid w:val="000B613B"/>
    <w:rsid w:val="000B650E"/>
    <w:rsid w:val="000B6B6A"/>
    <w:rsid w:val="000B722D"/>
    <w:rsid w:val="000C1726"/>
    <w:rsid w:val="000C1798"/>
    <w:rsid w:val="000C1B60"/>
    <w:rsid w:val="000C275C"/>
    <w:rsid w:val="000C293B"/>
    <w:rsid w:val="000C2B9E"/>
    <w:rsid w:val="000C2CF6"/>
    <w:rsid w:val="000C4243"/>
    <w:rsid w:val="000C4374"/>
    <w:rsid w:val="000C482E"/>
    <w:rsid w:val="000C5D98"/>
    <w:rsid w:val="000C6597"/>
    <w:rsid w:val="000C754B"/>
    <w:rsid w:val="000C7F30"/>
    <w:rsid w:val="000D1706"/>
    <w:rsid w:val="000D2FE0"/>
    <w:rsid w:val="000D3580"/>
    <w:rsid w:val="000D3EBA"/>
    <w:rsid w:val="000D417E"/>
    <w:rsid w:val="000D4680"/>
    <w:rsid w:val="000D4E11"/>
    <w:rsid w:val="000D66F3"/>
    <w:rsid w:val="000D70D6"/>
    <w:rsid w:val="000E0547"/>
    <w:rsid w:val="000E0D92"/>
    <w:rsid w:val="000E1A6A"/>
    <w:rsid w:val="000E1D12"/>
    <w:rsid w:val="000E233F"/>
    <w:rsid w:val="000E28E0"/>
    <w:rsid w:val="000E3EFC"/>
    <w:rsid w:val="000E4914"/>
    <w:rsid w:val="000E58D6"/>
    <w:rsid w:val="000E58E9"/>
    <w:rsid w:val="000F0207"/>
    <w:rsid w:val="000F0B04"/>
    <w:rsid w:val="000F1C49"/>
    <w:rsid w:val="000F228D"/>
    <w:rsid w:val="000F2668"/>
    <w:rsid w:val="000F4376"/>
    <w:rsid w:val="000F5600"/>
    <w:rsid w:val="000F66FD"/>
    <w:rsid w:val="000F7308"/>
    <w:rsid w:val="000F750C"/>
    <w:rsid w:val="000F795A"/>
    <w:rsid w:val="001002C8"/>
    <w:rsid w:val="001004AF"/>
    <w:rsid w:val="001012D3"/>
    <w:rsid w:val="00101574"/>
    <w:rsid w:val="00102A44"/>
    <w:rsid w:val="001035B9"/>
    <w:rsid w:val="0010526C"/>
    <w:rsid w:val="00106210"/>
    <w:rsid w:val="00106DD9"/>
    <w:rsid w:val="00110109"/>
    <w:rsid w:val="00110C63"/>
    <w:rsid w:val="00112A92"/>
    <w:rsid w:val="0011376C"/>
    <w:rsid w:val="00113880"/>
    <w:rsid w:val="00113E98"/>
    <w:rsid w:val="00114939"/>
    <w:rsid w:val="00114A0A"/>
    <w:rsid w:val="00114F13"/>
    <w:rsid w:val="001158DB"/>
    <w:rsid w:val="0011622E"/>
    <w:rsid w:val="00116CD2"/>
    <w:rsid w:val="00117092"/>
    <w:rsid w:val="0011751A"/>
    <w:rsid w:val="00117DFB"/>
    <w:rsid w:val="00117EBE"/>
    <w:rsid w:val="001200AD"/>
    <w:rsid w:val="00120DCB"/>
    <w:rsid w:val="00120EAD"/>
    <w:rsid w:val="00121ED4"/>
    <w:rsid w:val="00122426"/>
    <w:rsid w:val="00122572"/>
    <w:rsid w:val="001227B9"/>
    <w:rsid w:val="00122CB6"/>
    <w:rsid w:val="00123F4B"/>
    <w:rsid w:val="00124AB9"/>
    <w:rsid w:val="0012551C"/>
    <w:rsid w:val="00125DE6"/>
    <w:rsid w:val="00125EF7"/>
    <w:rsid w:val="00127BC7"/>
    <w:rsid w:val="00130512"/>
    <w:rsid w:val="0013078B"/>
    <w:rsid w:val="001315A7"/>
    <w:rsid w:val="001319BF"/>
    <w:rsid w:val="00131FEB"/>
    <w:rsid w:val="001332F3"/>
    <w:rsid w:val="00133A89"/>
    <w:rsid w:val="00135C2C"/>
    <w:rsid w:val="00136A6F"/>
    <w:rsid w:val="00140041"/>
    <w:rsid w:val="00140E6B"/>
    <w:rsid w:val="001413CA"/>
    <w:rsid w:val="0014141C"/>
    <w:rsid w:val="00141427"/>
    <w:rsid w:val="00141814"/>
    <w:rsid w:val="001419D4"/>
    <w:rsid w:val="00141AB0"/>
    <w:rsid w:val="00142537"/>
    <w:rsid w:val="001436FF"/>
    <w:rsid w:val="001439AD"/>
    <w:rsid w:val="00145AAE"/>
    <w:rsid w:val="00146256"/>
    <w:rsid w:val="00146388"/>
    <w:rsid w:val="0014646D"/>
    <w:rsid w:val="001465BE"/>
    <w:rsid w:val="00146613"/>
    <w:rsid w:val="00146762"/>
    <w:rsid w:val="001471F3"/>
    <w:rsid w:val="00147BEF"/>
    <w:rsid w:val="0015198A"/>
    <w:rsid w:val="00152768"/>
    <w:rsid w:val="00154231"/>
    <w:rsid w:val="00154378"/>
    <w:rsid w:val="00154BF7"/>
    <w:rsid w:val="001557D0"/>
    <w:rsid w:val="001557E9"/>
    <w:rsid w:val="00155CD2"/>
    <w:rsid w:val="001560EE"/>
    <w:rsid w:val="00156A3E"/>
    <w:rsid w:val="00156B98"/>
    <w:rsid w:val="00157208"/>
    <w:rsid w:val="00157587"/>
    <w:rsid w:val="00157EFE"/>
    <w:rsid w:val="00160F29"/>
    <w:rsid w:val="00163607"/>
    <w:rsid w:val="0016464B"/>
    <w:rsid w:val="00164988"/>
    <w:rsid w:val="0016559E"/>
    <w:rsid w:val="00165AFB"/>
    <w:rsid w:val="00167076"/>
    <w:rsid w:val="001675EC"/>
    <w:rsid w:val="0017163D"/>
    <w:rsid w:val="00171F07"/>
    <w:rsid w:val="0017256E"/>
    <w:rsid w:val="0017368F"/>
    <w:rsid w:val="00173CD4"/>
    <w:rsid w:val="00175110"/>
    <w:rsid w:val="00175BEB"/>
    <w:rsid w:val="0017637B"/>
    <w:rsid w:val="0017643A"/>
    <w:rsid w:val="001769E3"/>
    <w:rsid w:val="001774D1"/>
    <w:rsid w:val="001775C2"/>
    <w:rsid w:val="00177E3C"/>
    <w:rsid w:val="0018066B"/>
    <w:rsid w:val="001829D9"/>
    <w:rsid w:val="00183748"/>
    <w:rsid w:val="00183F11"/>
    <w:rsid w:val="00184052"/>
    <w:rsid w:val="0018471D"/>
    <w:rsid w:val="00184E82"/>
    <w:rsid w:val="00185A82"/>
    <w:rsid w:val="00185CF4"/>
    <w:rsid w:val="00185DB0"/>
    <w:rsid w:val="00185DB6"/>
    <w:rsid w:val="00187023"/>
    <w:rsid w:val="001875BA"/>
    <w:rsid w:val="00187D9E"/>
    <w:rsid w:val="00191460"/>
    <w:rsid w:val="00191E92"/>
    <w:rsid w:val="001927D4"/>
    <w:rsid w:val="00192846"/>
    <w:rsid w:val="001929A8"/>
    <w:rsid w:val="001936C1"/>
    <w:rsid w:val="001965D3"/>
    <w:rsid w:val="0019660E"/>
    <w:rsid w:val="001969B6"/>
    <w:rsid w:val="00196ACE"/>
    <w:rsid w:val="00197BA6"/>
    <w:rsid w:val="001A03FB"/>
    <w:rsid w:val="001A0BCC"/>
    <w:rsid w:val="001A0DC1"/>
    <w:rsid w:val="001A0E72"/>
    <w:rsid w:val="001A150D"/>
    <w:rsid w:val="001A1CC3"/>
    <w:rsid w:val="001A236F"/>
    <w:rsid w:val="001A2E36"/>
    <w:rsid w:val="001A49EF"/>
    <w:rsid w:val="001A514C"/>
    <w:rsid w:val="001A5200"/>
    <w:rsid w:val="001A53AA"/>
    <w:rsid w:val="001A5D6F"/>
    <w:rsid w:val="001A61A3"/>
    <w:rsid w:val="001A6CAD"/>
    <w:rsid w:val="001B1AE7"/>
    <w:rsid w:val="001B282C"/>
    <w:rsid w:val="001B39D4"/>
    <w:rsid w:val="001B3EC4"/>
    <w:rsid w:val="001B40C7"/>
    <w:rsid w:val="001B4A2C"/>
    <w:rsid w:val="001B4E1E"/>
    <w:rsid w:val="001B4FF5"/>
    <w:rsid w:val="001B51B9"/>
    <w:rsid w:val="001B5868"/>
    <w:rsid w:val="001B6171"/>
    <w:rsid w:val="001B64A4"/>
    <w:rsid w:val="001B720D"/>
    <w:rsid w:val="001B751C"/>
    <w:rsid w:val="001B7AF0"/>
    <w:rsid w:val="001C0783"/>
    <w:rsid w:val="001C0819"/>
    <w:rsid w:val="001C1385"/>
    <w:rsid w:val="001C1613"/>
    <w:rsid w:val="001C1807"/>
    <w:rsid w:val="001C2090"/>
    <w:rsid w:val="001C223E"/>
    <w:rsid w:val="001C2975"/>
    <w:rsid w:val="001C2DBB"/>
    <w:rsid w:val="001C4229"/>
    <w:rsid w:val="001C4555"/>
    <w:rsid w:val="001C73F8"/>
    <w:rsid w:val="001D0442"/>
    <w:rsid w:val="001D10C5"/>
    <w:rsid w:val="001D14B4"/>
    <w:rsid w:val="001D1D68"/>
    <w:rsid w:val="001D2C10"/>
    <w:rsid w:val="001D2C1C"/>
    <w:rsid w:val="001D2C91"/>
    <w:rsid w:val="001D3473"/>
    <w:rsid w:val="001D3C02"/>
    <w:rsid w:val="001D3CAA"/>
    <w:rsid w:val="001D562C"/>
    <w:rsid w:val="001D5B75"/>
    <w:rsid w:val="001D66FB"/>
    <w:rsid w:val="001D6A25"/>
    <w:rsid w:val="001D75C6"/>
    <w:rsid w:val="001E0229"/>
    <w:rsid w:val="001E0437"/>
    <w:rsid w:val="001E0567"/>
    <w:rsid w:val="001E09E7"/>
    <w:rsid w:val="001E0B50"/>
    <w:rsid w:val="001E542E"/>
    <w:rsid w:val="001E5698"/>
    <w:rsid w:val="001E5BB1"/>
    <w:rsid w:val="001E70F8"/>
    <w:rsid w:val="001F0102"/>
    <w:rsid w:val="001F184B"/>
    <w:rsid w:val="001F1AB2"/>
    <w:rsid w:val="001F1CF2"/>
    <w:rsid w:val="001F29A1"/>
    <w:rsid w:val="001F2EB5"/>
    <w:rsid w:val="001F31BA"/>
    <w:rsid w:val="001F325B"/>
    <w:rsid w:val="001F4608"/>
    <w:rsid w:val="001F49A1"/>
    <w:rsid w:val="001F4F96"/>
    <w:rsid w:val="001F6421"/>
    <w:rsid w:val="001F7116"/>
    <w:rsid w:val="001F7FBF"/>
    <w:rsid w:val="002003FD"/>
    <w:rsid w:val="00200692"/>
    <w:rsid w:val="00201202"/>
    <w:rsid w:val="002012C3"/>
    <w:rsid w:val="0020195F"/>
    <w:rsid w:val="0020285B"/>
    <w:rsid w:val="00203779"/>
    <w:rsid w:val="00204174"/>
    <w:rsid w:val="002043EF"/>
    <w:rsid w:val="00204B93"/>
    <w:rsid w:val="00204BDD"/>
    <w:rsid w:val="00204D54"/>
    <w:rsid w:val="00204D6F"/>
    <w:rsid w:val="00205BD3"/>
    <w:rsid w:val="00205CA6"/>
    <w:rsid w:val="002068B8"/>
    <w:rsid w:val="00207574"/>
    <w:rsid w:val="00207E3E"/>
    <w:rsid w:val="002103FF"/>
    <w:rsid w:val="00210974"/>
    <w:rsid w:val="00211454"/>
    <w:rsid w:val="00211B31"/>
    <w:rsid w:val="00211F63"/>
    <w:rsid w:val="00212E54"/>
    <w:rsid w:val="00212FEC"/>
    <w:rsid w:val="002132CB"/>
    <w:rsid w:val="00213622"/>
    <w:rsid w:val="00215A0F"/>
    <w:rsid w:val="00215B88"/>
    <w:rsid w:val="00215D77"/>
    <w:rsid w:val="002161DC"/>
    <w:rsid w:val="00216AE2"/>
    <w:rsid w:val="00217A7C"/>
    <w:rsid w:val="00220073"/>
    <w:rsid w:val="002200E3"/>
    <w:rsid w:val="0022246A"/>
    <w:rsid w:val="00222484"/>
    <w:rsid w:val="00223201"/>
    <w:rsid w:val="00223F06"/>
    <w:rsid w:val="00224861"/>
    <w:rsid w:val="00225037"/>
    <w:rsid w:val="0022508A"/>
    <w:rsid w:val="00226188"/>
    <w:rsid w:val="0022705D"/>
    <w:rsid w:val="002275FE"/>
    <w:rsid w:val="002305A1"/>
    <w:rsid w:val="002305E5"/>
    <w:rsid w:val="00231896"/>
    <w:rsid w:val="00231A7D"/>
    <w:rsid w:val="00231A95"/>
    <w:rsid w:val="00231D6D"/>
    <w:rsid w:val="00231F70"/>
    <w:rsid w:val="002331AD"/>
    <w:rsid w:val="00233764"/>
    <w:rsid w:val="002341CC"/>
    <w:rsid w:val="002346AB"/>
    <w:rsid w:val="0023522B"/>
    <w:rsid w:val="00235CBF"/>
    <w:rsid w:val="0023640F"/>
    <w:rsid w:val="002370F8"/>
    <w:rsid w:val="00237D9E"/>
    <w:rsid w:val="002404B6"/>
    <w:rsid w:val="00241000"/>
    <w:rsid w:val="00241070"/>
    <w:rsid w:val="00241F35"/>
    <w:rsid w:val="0024273A"/>
    <w:rsid w:val="0024285B"/>
    <w:rsid w:val="00242D84"/>
    <w:rsid w:val="00242FE5"/>
    <w:rsid w:val="00243D30"/>
    <w:rsid w:val="002445D7"/>
    <w:rsid w:val="0024498C"/>
    <w:rsid w:val="002449AC"/>
    <w:rsid w:val="002451FF"/>
    <w:rsid w:val="00245507"/>
    <w:rsid w:val="00246DD8"/>
    <w:rsid w:val="00247D73"/>
    <w:rsid w:val="00247F32"/>
    <w:rsid w:val="002504A5"/>
    <w:rsid w:val="0025093D"/>
    <w:rsid w:val="00250ECA"/>
    <w:rsid w:val="002516A3"/>
    <w:rsid w:val="00251B77"/>
    <w:rsid w:val="002532BF"/>
    <w:rsid w:val="00253C7E"/>
    <w:rsid w:val="002553A8"/>
    <w:rsid w:val="002559F5"/>
    <w:rsid w:val="00256A48"/>
    <w:rsid w:val="00256F37"/>
    <w:rsid w:val="00256F48"/>
    <w:rsid w:val="00257BB2"/>
    <w:rsid w:val="00261192"/>
    <w:rsid w:val="002612F5"/>
    <w:rsid w:val="00262074"/>
    <w:rsid w:val="00262399"/>
    <w:rsid w:val="00262417"/>
    <w:rsid w:val="0026371E"/>
    <w:rsid w:val="002637A0"/>
    <w:rsid w:val="0026583D"/>
    <w:rsid w:val="002669D4"/>
    <w:rsid w:val="00266ED2"/>
    <w:rsid w:val="00266FB2"/>
    <w:rsid w:val="00267413"/>
    <w:rsid w:val="0027021D"/>
    <w:rsid w:val="00270A6D"/>
    <w:rsid w:val="002723F8"/>
    <w:rsid w:val="0027248F"/>
    <w:rsid w:val="0027254F"/>
    <w:rsid w:val="00272A28"/>
    <w:rsid w:val="0027491D"/>
    <w:rsid w:val="0027582A"/>
    <w:rsid w:val="00275B0D"/>
    <w:rsid w:val="00275B9D"/>
    <w:rsid w:val="00275C9C"/>
    <w:rsid w:val="002803E6"/>
    <w:rsid w:val="002804FC"/>
    <w:rsid w:val="0028054F"/>
    <w:rsid w:val="00280615"/>
    <w:rsid w:val="0028071A"/>
    <w:rsid w:val="00280987"/>
    <w:rsid w:val="00280B01"/>
    <w:rsid w:val="002824D6"/>
    <w:rsid w:val="002827FF"/>
    <w:rsid w:val="002837A6"/>
    <w:rsid w:val="00283C42"/>
    <w:rsid w:val="00283EBF"/>
    <w:rsid w:val="00284B5D"/>
    <w:rsid w:val="00284FCF"/>
    <w:rsid w:val="002859D7"/>
    <w:rsid w:val="00285A40"/>
    <w:rsid w:val="002860E4"/>
    <w:rsid w:val="00286A14"/>
    <w:rsid w:val="002879D2"/>
    <w:rsid w:val="002904F3"/>
    <w:rsid w:val="00290DE6"/>
    <w:rsid w:val="0029154B"/>
    <w:rsid w:val="00292180"/>
    <w:rsid w:val="00292634"/>
    <w:rsid w:val="00292EE4"/>
    <w:rsid w:val="002931A0"/>
    <w:rsid w:val="00293C59"/>
    <w:rsid w:val="00294181"/>
    <w:rsid w:val="00295082"/>
    <w:rsid w:val="00295956"/>
    <w:rsid w:val="0029690F"/>
    <w:rsid w:val="0029737A"/>
    <w:rsid w:val="0029776B"/>
    <w:rsid w:val="002A01DC"/>
    <w:rsid w:val="002A0BA3"/>
    <w:rsid w:val="002A0C57"/>
    <w:rsid w:val="002A128E"/>
    <w:rsid w:val="002A24E8"/>
    <w:rsid w:val="002A2621"/>
    <w:rsid w:val="002A295C"/>
    <w:rsid w:val="002A3031"/>
    <w:rsid w:val="002A3E15"/>
    <w:rsid w:val="002A4070"/>
    <w:rsid w:val="002A4999"/>
    <w:rsid w:val="002A62E4"/>
    <w:rsid w:val="002A62EF"/>
    <w:rsid w:val="002A7397"/>
    <w:rsid w:val="002A7499"/>
    <w:rsid w:val="002A74F0"/>
    <w:rsid w:val="002A7839"/>
    <w:rsid w:val="002A794A"/>
    <w:rsid w:val="002B045F"/>
    <w:rsid w:val="002B0B0B"/>
    <w:rsid w:val="002B18ED"/>
    <w:rsid w:val="002B1C47"/>
    <w:rsid w:val="002B48E9"/>
    <w:rsid w:val="002B4919"/>
    <w:rsid w:val="002B5C9F"/>
    <w:rsid w:val="002B5CFF"/>
    <w:rsid w:val="002B5D90"/>
    <w:rsid w:val="002B6CC5"/>
    <w:rsid w:val="002B6F7A"/>
    <w:rsid w:val="002C025D"/>
    <w:rsid w:val="002C03BE"/>
    <w:rsid w:val="002C05EA"/>
    <w:rsid w:val="002C08F0"/>
    <w:rsid w:val="002C17AB"/>
    <w:rsid w:val="002C1A04"/>
    <w:rsid w:val="002C1DE9"/>
    <w:rsid w:val="002C1F9C"/>
    <w:rsid w:val="002C2637"/>
    <w:rsid w:val="002C2F8E"/>
    <w:rsid w:val="002C4877"/>
    <w:rsid w:val="002C488F"/>
    <w:rsid w:val="002C64FB"/>
    <w:rsid w:val="002C75B4"/>
    <w:rsid w:val="002C77A4"/>
    <w:rsid w:val="002C7F3A"/>
    <w:rsid w:val="002D0478"/>
    <w:rsid w:val="002D1682"/>
    <w:rsid w:val="002D1DE2"/>
    <w:rsid w:val="002D2AC5"/>
    <w:rsid w:val="002D5278"/>
    <w:rsid w:val="002D5709"/>
    <w:rsid w:val="002D67AC"/>
    <w:rsid w:val="002D7541"/>
    <w:rsid w:val="002D783B"/>
    <w:rsid w:val="002D7AE5"/>
    <w:rsid w:val="002D7C23"/>
    <w:rsid w:val="002E061C"/>
    <w:rsid w:val="002E14A4"/>
    <w:rsid w:val="002E14A6"/>
    <w:rsid w:val="002E1647"/>
    <w:rsid w:val="002E1651"/>
    <w:rsid w:val="002E1BAA"/>
    <w:rsid w:val="002E21A5"/>
    <w:rsid w:val="002E4DB3"/>
    <w:rsid w:val="002E502C"/>
    <w:rsid w:val="002E5495"/>
    <w:rsid w:val="002E6C2A"/>
    <w:rsid w:val="002F0038"/>
    <w:rsid w:val="002F0703"/>
    <w:rsid w:val="002F0BB0"/>
    <w:rsid w:val="002F1D54"/>
    <w:rsid w:val="002F2BB8"/>
    <w:rsid w:val="002F342A"/>
    <w:rsid w:val="002F3653"/>
    <w:rsid w:val="002F38F8"/>
    <w:rsid w:val="002F3A42"/>
    <w:rsid w:val="002F3CB5"/>
    <w:rsid w:val="002F4800"/>
    <w:rsid w:val="002F49BD"/>
    <w:rsid w:val="002F4A60"/>
    <w:rsid w:val="002F4BDC"/>
    <w:rsid w:val="002F5B6D"/>
    <w:rsid w:val="002F5CE6"/>
    <w:rsid w:val="002F6B18"/>
    <w:rsid w:val="002F7BBA"/>
    <w:rsid w:val="003007AA"/>
    <w:rsid w:val="00300826"/>
    <w:rsid w:val="00301600"/>
    <w:rsid w:val="00303391"/>
    <w:rsid w:val="003038DA"/>
    <w:rsid w:val="00303A51"/>
    <w:rsid w:val="00303E1D"/>
    <w:rsid w:val="00303ED1"/>
    <w:rsid w:val="00304A6E"/>
    <w:rsid w:val="003059D5"/>
    <w:rsid w:val="00305C0B"/>
    <w:rsid w:val="00310BD4"/>
    <w:rsid w:val="00311178"/>
    <w:rsid w:val="00311858"/>
    <w:rsid w:val="00312662"/>
    <w:rsid w:val="00312D76"/>
    <w:rsid w:val="00312F82"/>
    <w:rsid w:val="00313058"/>
    <w:rsid w:val="0031317A"/>
    <w:rsid w:val="00313737"/>
    <w:rsid w:val="00313DE5"/>
    <w:rsid w:val="003140A1"/>
    <w:rsid w:val="003153B4"/>
    <w:rsid w:val="003156D6"/>
    <w:rsid w:val="00315F63"/>
    <w:rsid w:val="00315F8B"/>
    <w:rsid w:val="003161B6"/>
    <w:rsid w:val="0031694F"/>
    <w:rsid w:val="003169C7"/>
    <w:rsid w:val="00316D19"/>
    <w:rsid w:val="003172A9"/>
    <w:rsid w:val="00317473"/>
    <w:rsid w:val="0032075C"/>
    <w:rsid w:val="00320DB0"/>
    <w:rsid w:val="003217AF"/>
    <w:rsid w:val="0032198C"/>
    <w:rsid w:val="00322003"/>
    <w:rsid w:val="0032278B"/>
    <w:rsid w:val="00323110"/>
    <w:rsid w:val="00323D1D"/>
    <w:rsid w:val="00323DA0"/>
    <w:rsid w:val="00323E67"/>
    <w:rsid w:val="00324131"/>
    <w:rsid w:val="00325955"/>
    <w:rsid w:val="003271ED"/>
    <w:rsid w:val="00327431"/>
    <w:rsid w:val="00330400"/>
    <w:rsid w:val="00330800"/>
    <w:rsid w:val="00330951"/>
    <w:rsid w:val="00330997"/>
    <w:rsid w:val="003309E9"/>
    <w:rsid w:val="00331477"/>
    <w:rsid w:val="00331ABA"/>
    <w:rsid w:val="00331AEE"/>
    <w:rsid w:val="003335EA"/>
    <w:rsid w:val="00334290"/>
    <w:rsid w:val="00334B82"/>
    <w:rsid w:val="00336366"/>
    <w:rsid w:val="00337048"/>
    <w:rsid w:val="00337411"/>
    <w:rsid w:val="0034025F"/>
    <w:rsid w:val="00340590"/>
    <w:rsid w:val="0034146A"/>
    <w:rsid w:val="003418D1"/>
    <w:rsid w:val="003419BF"/>
    <w:rsid w:val="00341D29"/>
    <w:rsid w:val="00342421"/>
    <w:rsid w:val="00344388"/>
    <w:rsid w:val="00344FA7"/>
    <w:rsid w:val="003459B4"/>
    <w:rsid w:val="00345A45"/>
    <w:rsid w:val="003463DA"/>
    <w:rsid w:val="00346C95"/>
    <w:rsid w:val="00347019"/>
    <w:rsid w:val="00347A60"/>
    <w:rsid w:val="003507F6"/>
    <w:rsid w:val="00351C0B"/>
    <w:rsid w:val="0035262E"/>
    <w:rsid w:val="003527E7"/>
    <w:rsid w:val="003527F0"/>
    <w:rsid w:val="003530B5"/>
    <w:rsid w:val="0035337D"/>
    <w:rsid w:val="003552CD"/>
    <w:rsid w:val="00355662"/>
    <w:rsid w:val="00357C0E"/>
    <w:rsid w:val="00357EB3"/>
    <w:rsid w:val="003601D7"/>
    <w:rsid w:val="00360CA7"/>
    <w:rsid w:val="0036120C"/>
    <w:rsid w:val="00364B6B"/>
    <w:rsid w:val="0036516A"/>
    <w:rsid w:val="0036561F"/>
    <w:rsid w:val="00365D8A"/>
    <w:rsid w:val="00366902"/>
    <w:rsid w:val="003671B9"/>
    <w:rsid w:val="0036792B"/>
    <w:rsid w:val="00367CC0"/>
    <w:rsid w:val="003702EE"/>
    <w:rsid w:val="00370B70"/>
    <w:rsid w:val="00371430"/>
    <w:rsid w:val="00372EA0"/>
    <w:rsid w:val="00373092"/>
    <w:rsid w:val="00373AFD"/>
    <w:rsid w:val="00373B20"/>
    <w:rsid w:val="00374AE9"/>
    <w:rsid w:val="00374ED8"/>
    <w:rsid w:val="0037543C"/>
    <w:rsid w:val="0037680F"/>
    <w:rsid w:val="00376A53"/>
    <w:rsid w:val="00376C95"/>
    <w:rsid w:val="00377C67"/>
    <w:rsid w:val="00380681"/>
    <w:rsid w:val="00380DEA"/>
    <w:rsid w:val="003818C0"/>
    <w:rsid w:val="003818CA"/>
    <w:rsid w:val="00382009"/>
    <w:rsid w:val="00382C0C"/>
    <w:rsid w:val="0038414F"/>
    <w:rsid w:val="00384703"/>
    <w:rsid w:val="00384A6A"/>
    <w:rsid w:val="0038548F"/>
    <w:rsid w:val="00385640"/>
    <w:rsid w:val="00385E60"/>
    <w:rsid w:val="00386031"/>
    <w:rsid w:val="00386707"/>
    <w:rsid w:val="003867B1"/>
    <w:rsid w:val="0038748C"/>
    <w:rsid w:val="0038762F"/>
    <w:rsid w:val="00387971"/>
    <w:rsid w:val="00390CB4"/>
    <w:rsid w:val="00390F35"/>
    <w:rsid w:val="00391DCC"/>
    <w:rsid w:val="00392D0F"/>
    <w:rsid w:val="00394AB7"/>
    <w:rsid w:val="00394B9C"/>
    <w:rsid w:val="003951FD"/>
    <w:rsid w:val="003954B0"/>
    <w:rsid w:val="00396DE5"/>
    <w:rsid w:val="003A0CDE"/>
    <w:rsid w:val="003A1638"/>
    <w:rsid w:val="003A1CCE"/>
    <w:rsid w:val="003A2788"/>
    <w:rsid w:val="003A309D"/>
    <w:rsid w:val="003A4616"/>
    <w:rsid w:val="003A5524"/>
    <w:rsid w:val="003A59A8"/>
    <w:rsid w:val="003A62DE"/>
    <w:rsid w:val="003A686E"/>
    <w:rsid w:val="003A720C"/>
    <w:rsid w:val="003B0369"/>
    <w:rsid w:val="003B0BDE"/>
    <w:rsid w:val="003B13F1"/>
    <w:rsid w:val="003B16F1"/>
    <w:rsid w:val="003B1BCB"/>
    <w:rsid w:val="003B1E2E"/>
    <w:rsid w:val="003B25E3"/>
    <w:rsid w:val="003B304C"/>
    <w:rsid w:val="003B3812"/>
    <w:rsid w:val="003B3EA7"/>
    <w:rsid w:val="003B4160"/>
    <w:rsid w:val="003B4495"/>
    <w:rsid w:val="003B4E75"/>
    <w:rsid w:val="003B5404"/>
    <w:rsid w:val="003B5D13"/>
    <w:rsid w:val="003B6B13"/>
    <w:rsid w:val="003B7E37"/>
    <w:rsid w:val="003B7F96"/>
    <w:rsid w:val="003C06D1"/>
    <w:rsid w:val="003C0989"/>
    <w:rsid w:val="003C0C51"/>
    <w:rsid w:val="003C2EA0"/>
    <w:rsid w:val="003C41D6"/>
    <w:rsid w:val="003C439B"/>
    <w:rsid w:val="003C47B7"/>
    <w:rsid w:val="003C53DD"/>
    <w:rsid w:val="003C5785"/>
    <w:rsid w:val="003C5883"/>
    <w:rsid w:val="003C5BD7"/>
    <w:rsid w:val="003C69E2"/>
    <w:rsid w:val="003C6CC8"/>
    <w:rsid w:val="003C72BA"/>
    <w:rsid w:val="003C73AF"/>
    <w:rsid w:val="003C74EB"/>
    <w:rsid w:val="003C7831"/>
    <w:rsid w:val="003C79A8"/>
    <w:rsid w:val="003C7C03"/>
    <w:rsid w:val="003D0FDE"/>
    <w:rsid w:val="003D1349"/>
    <w:rsid w:val="003D1715"/>
    <w:rsid w:val="003D19AE"/>
    <w:rsid w:val="003D1D48"/>
    <w:rsid w:val="003D20EF"/>
    <w:rsid w:val="003D242A"/>
    <w:rsid w:val="003D3533"/>
    <w:rsid w:val="003D4813"/>
    <w:rsid w:val="003D5307"/>
    <w:rsid w:val="003D5E05"/>
    <w:rsid w:val="003D5FA8"/>
    <w:rsid w:val="003D63F5"/>
    <w:rsid w:val="003D646C"/>
    <w:rsid w:val="003D65CC"/>
    <w:rsid w:val="003D6883"/>
    <w:rsid w:val="003D6966"/>
    <w:rsid w:val="003D6ABF"/>
    <w:rsid w:val="003D70DE"/>
    <w:rsid w:val="003D74F6"/>
    <w:rsid w:val="003E030D"/>
    <w:rsid w:val="003E0C1C"/>
    <w:rsid w:val="003E299D"/>
    <w:rsid w:val="003E2E85"/>
    <w:rsid w:val="003E304F"/>
    <w:rsid w:val="003E3A7B"/>
    <w:rsid w:val="003E3C56"/>
    <w:rsid w:val="003E3DDC"/>
    <w:rsid w:val="003E4B1F"/>
    <w:rsid w:val="003E4B87"/>
    <w:rsid w:val="003E4C65"/>
    <w:rsid w:val="003E5D67"/>
    <w:rsid w:val="003E64F7"/>
    <w:rsid w:val="003E7D8A"/>
    <w:rsid w:val="003F03B9"/>
    <w:rsid w:val="003F045A"/>
    <w:rsid w:val="003F07DD"/>
    <w:rsid w:val="003F1741"/>
    <w:rsid w:val="003F21DD"/>
    <w:rsid w:val="003F24FD"/>
    <w:rsid w:val="003F2917"/>
    <w:rsid w:val="003F3495"/>
    <w:rsid w:val="003F3675"/>
    <w:rsid w:val="003F3959"/>
    <w:rsid w:val="003F3970"/>
    <w:rsid w:val="003F3A03"/>
    <w:rsid w:val="003F3D8D"/>
    <w:rsid w:val="003F4970"/>
    <w:rsid w:val="003F4E22"/>
    <w:rsid w:val="003F50CE"/>
    <w:rsid w:val="003F52C3"/>
    <w:rsid w:val="003F5558"/>
    <w:rsid w:val="003F5B71"/>
    <w:rsid w:val="003F6345"/>
    <w:rsid w:val="003F65B8"/>
    <w:rsid w:val="003F6700"/>
    <w:rsid w:val="003F714F"/>
    <w:rsid w:val="003F7580"/>
    <w:rsid w:val="004005BA"/>
    <w:rsid w:val="00401184"/>
    <w:rsid w:val="0040349F"/>
    <w:rsid w:val="004042E0"/>
    <w:rsid w:val="00404710"/>
    <w:rsid w:val="004049C3"/>
    <w:rsid w:val="00404F32"/>
    <w:rsid w:val="004054A0"/>
    <w:rsid w:val="00405D2E"/>
    <w:rsid w:val="00406D8A"/>
    <w:rsid w:val="00407C61"/>
    <w:rsid w:val="00407CCE"/>
    <w:rsid w:val="00410385"/>
    <w:rsid w:val="00410F96"/>
    <w:rsid w:val="00411DBD"/>
    <w:rsid w:val="0041247F"/>
    <w:rsid w:val="0041300F"/>
    <w:rsid w:val="00413C02"/>
    <w:rsid w:val="00414B79"/>
    <w:rsid w:val="00414CED"/>
    <w:rsid w:val="00414D30"/>
    <w:rsid w:val="00415964"/>
    <w:rsid w:val="004160FF"/>
    <w:rsid w:val="00416919"/>
    <w:rsid w:val="00417052"/>
    <w:rsid w:val="00417289"/>
    <w:rsid w:val="004206B6"/>
    <w:rsid w:val="00421264"/>
    <w:rsid w:val="00421566"/>
    <w:rsid w:val="00422165"/>
    <w:rsid w:val="0042273F"/>
    <w:rsid w:val="00422970"/>
    <w:rsid w:val="00423606"/>
    <w:rsid w:val="0042479B"/>
    <w:rsid w:val="00425DD1"/>
    <w:rsid w:val="00426193"/>
    <w:rsid w:val="004273EB"/>
    <w:rsid w:val="00432307"/>
    <w:rsid w:val="00432EAB"/>
    <w:rsid w:val="004345A4"/>
    <w:rsid w:val="00434842"/>
    <w:rsid w:val="004358D0"/>
    <w:rsid w:val="0043612E"/>
    <w:rsid w:val="00437169"/>
    <w:rsid w:val="00437217"/>
    <w:rsid w:val="004376A2"/>
    <w:rsid w:val="0044085E"/>
    <w:rsid w:val="00440B02"/>
    <w:rsid w:val="0044106C"/>
    <w:rsid w:val="0044109C"/>
    <w:rsid w:val="004413F7"/>
    <w:rsid w:val="00441ABC"/>
    <w:rsid w:val="00441D50"/>
    <w:rsid w:val="0044338A"/>
    <w:rsid w:val="00443A0D"/>
    <w:rsid w:val="00444A99"/>
    <w:rsid w:val="00444B56"/>
    <w:rsid w:val="0044584C"/>
    <w:rsid w:val="00446590"/>
    <w:rsid w:val="00446ABD"/>
    <w:rsid w:val="004479A3"/>
    <w:rsid w:val="00447BC6"/>
    <w:rsid w:val="00450D54"/>
    <w:rsid w:val="004523A2"/>
    <w:rsid w:val="004525DE"/>
    <w:rsid w:val="004533F8"/>
    <w:rsid w:val="00453442"/>
    <w:rsid w:val="004547A8"/>
    <w:rsid w:val="004547C1"/>
    <w:rsid w:val="00454E9F"/>
    <w:rsid w:val="00456E87"/>
    <w:rsid w:val="004578B2"/>
    <w:rsid w:val="00457F4F"/>
    <w:rsid w:val="004616A6"/>
    <w:rsid w:val="00461A63"/>
    <w:rsid w:val="0046244B"/>
    <w:rsid w:val="00462852"/>
    <w:rsid w:val="00462ACC"/>
    <w:rsid w:val="00463DD3"/>
    <w:rsid w:val="00463EA9"/>
    <w:rsid w:val="004653BD"/>
    <w:rsid w:val="004663E1"/>
    <w:rsid w:val="00466A3C"/>
    <w:rsid w:val="00466D99"/>
    <w:rsid w:val="004674F0"/>
    <w:rsid w:val="00470007"/>
    <w:rsid w:val="0047035F"/>
    <w:rsid w:val="004720FF"/>
    <w:rsid w:val="00472FC1"/>
    <w:rsid w:val="004732C5"/>
    <w:rsid w:val="004744CA"/>
    <w:rsid w:val="00474881"/>
    <w:rsid w:val="00474CC0"/>
    <w:rsid w:val="00475471"/>
    <w:rsid w:val="00475A51"/>
    <w:rsid w:val="00477561"/>
    <w:rsid w:val="00477D96"/>
    <w:rsid w:val="00480A3F"/>
    <w:rsid w:val="004822C3"/>
    <w:rsid w:val="0048248C"/>
    <w:rsid w:val="00483173"/>
    <w:rsid w:val="00484EE0"/>
    <w:rsid w:val="0048562D"/>
    <w:rsid w:val="00485BA3"/>
    <w:rsid w:val="00486C36"/>
    <w:rsid w:val="00486D06"/>
    <w:rsid w:val="00487307"/>
    <w:rsid w:val="004914A4"/>
    <w:rsid w:val="00491A2E"/>
    <w:rsid w:val="00491FDE"/>
    <w:rsid w:val="0049220D"/>
    <w:rsid w:val="00492341"/>
    <w:rsid w:val="004928C8"/>
    <w:rsid w:val="00493595"/>
    <w:rsid w:val="00494D20"/>
    <w:rsid w:val="0049501A"/>
    <w:rsid w:val="00495201"/>
    <w:rsid w:val="0049527C"/>
    <w:rsid w:val="00496333"/>
    <w:rsid w:val="00496CE6"/>
    <w:rsid w:val="00496F2A"/>
    <w:rsid w:val="00497572"/>
    <w:rsid w:val="00497890"/>
    <w:rsid w:val="00497B53"/>
    <w:rsid w:val="004A01E4"/>
    <w:rsid w:val="004A0658"/>
    <w:rsid w:val="004A0904"/>
    <w:rsid w:val="004A296F"/>
    <w:rsid w:val="004A298A"/>
    <w:rsid w:val="004A367D"/>
    <w:rsid w:val="004A385A"/>
    <w:rsid w:val="004A3F86"/>
    <w:rsid w:val="004A456C"/>
    <w:rsid w:val="004A4FE3"/>
    <w:rsid w:val="004A5056"/>
    <w:rsid w:val="004A55F4"/>
    <w:rsid w:val="004A623E"/>
    <w:rsid w:val="004A67BF"/>
    <w:rsid w:val="004A70CF"/>
    <w:rsid w:val="004B02A9"/>
    <w:rsid w:val="004B08FC"/>
    <w:rsid w:val="004B0938"/>
    <w:rsid w:val="004B14E8"/>
    <w:rsid w:val="004B1FD3"/>
    <w:rsid w:val="004B2C35"/>
    <w:rsid w:val="004B2DFC"/>
    <w:rsid w:val="004B3232"/>
    <w:rsid w:val="004B3B4F"/>
    <w:rsid w:val="004B47DB"/>
    <w:rsid w:val="004B5502"/>
    <w:rsid w:val="004B5630"/>
    <w:rsid w:val="004B5728"/>
    <w:rsid w:val="004B5A08"/>
    <w:rsid w:val="004B72B9"/>
    <w:rsid w:val="004B7801"/>
    <w:rsid w:val="004B7D59"/>
    <w:rsid w:val="004C01BC"/>
    <w:rsid w:val="004C0E2B"/>
    <w:rsid w:val="004C11F8"/>
    <w:rsid w:val="004C178E"/>
    <w:rsid w:val="004C1A29"/>
    <w:rsid w:val="004C2261"/>
    <w:rsid w:val="004C267B"/>
    <w:rsid w:val="004C2C0D"/>
    <w:rsid w:val="004C3C8B"/>
    <w:rsid w:val="004C4B2D"/>
    <w:rsid w:val="004C5D20"/>
    <w:rsid w:val="004C5E78"/>
    <w:rsid w:val="004C65C7"/>
    <w:rsid w:val="004C66FD"/>
    <w:rsid w:val="004C791D"/>
    <w:rsid w:val="004C7D2F"/>
    <w:rsid w:val="004D0516"/>
    <w:rsid w:val="004D0970"/>
    <w:rsid w:val="004D15C0"/>
    <w:rsid w:val="004D1871"/>
    <w:rsid w:val="004D2747"/>
    <w:rsid w:val="004D2DE3"/>
    <w:rsid w:val="004D3411"/>
    <w:rsid w:val="004D3881"/>
    <w:rsid w:val="004D3CB0"/>
    <w:rsid w:val="004D3FA9"/>
    <w:rsid w:val="004D486F"/>
    <w:rsid w:val="004D494F"/>
    <w:rsid w:val="004D51F5"/>
    <w:rsid w:val="004D542A"/>
    <w:rsid w:val="004D5921"/>
    <w:rsid w:val="004D63F4"/>
    <w:rsid w:val="004D7873"/>
    <w:rsid w:val="004D78E8"/>
    <w:rsid w:val="004D7F04"/>
    <w:rsid w:val="004E0013"/>
    <w:rsid w:val="004E023C"/>
    <w:rsid w:val="004E0ABD"/>
    <w:rsid w:val="004E149F"/>
    <w:rsid w:val="004E1766"/>
    <w:rsid w:val="004E1C87"/>
    <w:rsid w:val="004E43DD"/>
    <w:rsid w:val="004E48A6"/>
    <w:rsid w:val="004E4BCC"/>
    <w:rsid w:val="004E5343"/>
    <w:rsid w:val="004E6427"/>
    <w:rsid w:val="004E6491"/>
    <w:rsid w:val="004E6CC9"/>
    <w:rsid w:val="004E6EC2"/>
    <w:rsid w:val="004E75A1"/>
    <w:rsid w:val="004E77D8"/>
    <w:rsid w:val="004E788B"/>
    <w:rsid w:val="004F1070"/>
    <w:rsid w:val="004F1097"/>
    <w:rsid w:val="004F1533"/>
    <w:rsid w:val="004F19FF"/>
    <w:rsid w:val="004F1AD7"/>
    <w:rsid w:val="004F2425"/>
    <w:rsid w:val="004F28AB"/>
    <w:rsid w:val="004F3680"/>
    <w:rsid w:val="004F3BCE"/>
    <w:rsid w:val="004F3C05"/>
    <w:rsid w:val="004F3C96"/>
    <w:rsid w:val="004F4608"/>
    <w:rsid w:val="004F4B9E"/>
    <w:rsid w:val="004F599F"/>
    <w:rsid w:val="004F67A2"/>
    <w:rsid w:val="0050044A"/>
    <w:rsid w:val="00500D02"/>
    <w:rsid w:val="005026AB"/>
    <w:rsid w:val="005030D1"/>
    <w:rsid w:val="005035FE"/>
    <w:rsid w:val="00505008"/>
    <w:rsid w:val="005060D2"/>
    <w:rsid w:val="005072A9"/>
    <w:rsid w:val="00510E2D"/>
    <w:rsid w:val="005111DF"/>
    <w:rsid w:val="00511544"/>
    <w:rsid w:val="0051179E"/>
    <w:rsid w:val="005122E7"/>
    <w:rsid w:val="005126E4"/>
    <w:rsid w:val="00512757"/>
    <w:rsid w:val="005127A1"/>
    <w:rsid w:val="00512F77"/>
    <w:rsid w:val="00512FB7"/>
    <w:rsid w:val="005132EE"/>
    <w:rsid w:val="0051385E"/>
    <w:rsid w:val="00514032"/>
    <w:rsid w:val="00514822"/>
    <w:rsid w:val="00515246"/>
    <w:rsid w:val="00515507"/>
    <w:rsid w:val="00515590"/>
    <w:rsid w:val="0051564B"/>
    <w:rsid w:val="005157B4"/>
    <w:rsid w:val="00516091"/>
    <w:rsid w:val="005161E8"/>
    <w:rsid w:val="00516761"/>
    <w:rsid w:val="00517025"/>
    <w:rsid w:val="00517095"/>
    <w:rsid w:val="00517366"/>
    <w:rsid w:val="005177CD"/>
    <w:rsid w:val="005213A2"/>
    <w:rsid w:val="00521493"/>
    <w:rsid w:val="005214B0"/>
    <w:rsid w:val="00521569"/>
    <w:rsid w:val="0052265B"/>
    <w:rsid w:val="00522778"/>
    <w:rsid w:val="00525FB4"/>
    <w:rsid w:val="00526189"/>
    <w:rsid w:val="0052674F"/>
    <w:rsid w:val="00532912"/>
    <w:rsid w:val="00534122"/>
    <w:rsid w:val="00534DA0"/>
    <w:rsid w:val="00535687"/>
    <w:rsid w:val="005361A8"/>
    <w:rsid w:val="005362A9"/>
    <w:rsid w:val="00537265"/>
    <w:rsid w:val="00537841"/>
    <w:rsid w:val="00537C78"/>
    <w:rsid w:val="00540461"/>
    <w:rsid w:val="00540C6D"/>
    <w:rsid w:val="00540D3E"/>
    <w:rsid w:val="0054115F"/>
    <w:rsid w:val="0054125E"/>
    <w:rsid w:val="005413C5"/>
    <w:rsid w:val="00541ECC"/>
    <w:rsid w:val="00542445"/>
    <w:rsid w:val="00542C6A"/>
    <w:rsid w:val="005436D9"/>
    <w:rsid w:val="0054373D"/>
    <w:rsid w:val="00543960"/>
    <w:rsid w:val="00543B25"/>
    <w:rsid w:val="005443F4"/>
    <w:rsid w:val="0054499B"/>
    <w:rsid w:val="00545E41"/>
    <w:rsid w:val="005462B9"/>
    <w:rsid w:val="005468F6"/>
    <w:rsid w:val="005472AC"/>
    <w:rsid w:val="00551002"/>
    <w:rsid w:val="00551AB1"/>
    <w:rsid w:val="0055294C"/>
    <w:rsid w:val="00552BC0"/>
    <w:rsid w:val="00553D83"/>
    <w:rsid w:val="00553EA7"/>
    <w:rsid w:val="00554B2E"/>
    <w:rsid w:val="00555177"/>
    <w:rsid w:val="005551A0"/>
    <w:rsid w:val="0055557E"/>
    <w:rsid w:val="00555A32"/>
    <w:rsid w:val="00556A9B"/>
    <w:rsid w:val="00556B7D"/>
    <w:rsid w:val="00560BA7"/>
    <w:rsid w:val="0056179E"/>
    <w:rsid w:val="005622F7"/>
    <w:rsid w:val="00562572"/>
    <w:rsid w:val="00562B20"/>
    <w:rsid w:val="00563806"/>
    <w:rsid w:val="00564091"/>
    <w:rsid w:val="00564931"/>
    <w:rsid w:val="00565BD2"/>
    <w:rsid w:val="00571495"/>
    <w:rsid w:val="00572001"/>
    <w:rsid w:val="0057236F"/>
    <w:rsid w:val="00572B8E"/>
    <w:rsid w:val="00574DCB"/>
    <w:rsid w:val="00575A36"/>
    <w:rsid w:val="005763C1"/>
    <w:rsid w:val="00577786"/>
    <w:rsid w:val="00577A11"/>
    <w:rsid w:val="00577E32"/>
    <w:rsid w:val="0058081A"/>
    <w:rsid w:val="00580F53"/>
    <w:rsid w:val="00581011"/>
    <w:rsid w:val="00582BB8"/>
    <w:rsid w:val="00582F17"/>
    <w:rsid w:val="00583216"/>
    <w:rsid w:val="00583C7E"/>
    <w:rsid w:val="00584980"/>
    <w:rsid w:val="00585E06"/>
    <w:rsid w:val="005869BF"/>
    <w:rsid w:val="005870D3"/>
    <w:rsid w:val="00590869"/>
    <w:rsid w:val="005917D8"/>
    <w:rsid w:val="00591CC9"/>
    <w:rsid w:val="005923A0"/>
    <w:rsid w:val="00593235"/>
    <w:rsid w:val="00594195"/>
    <w:rsid w:val="00594701"/>
    <w:rsid w:val="005949D4"/>
    <w:rsid w:val="00595870"/>
    <w:rsid w:val="00595DEA"/>
    <w:rsid w:val="00596803"/>
    <w:rsid w:val="00597636"/>
    <w:rsid w:val="005A101F"/>
    <w:rsid w:val="005A10C4"/>
    <w:rsid w:val="005A1C7B"/>
    <w:rsid w:val="005A1DC5"/>
    <w:rsid w:val="005A1EDC"/>
    <w:rsid w:val="005A2937"/>
    <w:rsid w:val="005A2B4F"/>
    <w:rsid w:val="005A2C2A"/>
    <w:rsid w:val="005A4FA6"/>
    <w:rsid w:val="005A54E4"/>
    <w:rsid w:val="005A5652"/>
    <w:rsid w:val="005A5A6E"/>
    <w:rsid w:val="005A6DA7"/>
    <w:rsid w:val="005A7F87"/>
    <w:rsid w:val="005B005D"/>
    <w:rsid w:val="005B0596"/>
    <w:rsid w:val="005B0DF9"/>
    <w:rsid w:val="005B1AEB"/>
    <w:rsid w:val="005B2234"/>
    <w:rsid w:val="005B285B"/>
    <w:rsid w:val="005B2936"/>
    <w:rsid w:val="005B2B43"/>
    <w:rsid w:val="005B36AF"/>
    <w:rsid w:val="005B37A0"/>
    <w:rsid w:val="005B389C"/>
    <w:rsid w:val="005B457C"/>
    <w:rsid w:val="005B6028"/>
    <w:rsid w:val="005B629E"/>
    <w:rsid w:val="005B649A"/>
    <w:rsid w:val="005B79A5"/>
    <w:rsid w:val="005B7B56"/>
    <w:rsid w:val="005C01D2"/>
    <w:rsid w:val="005C09ED"/>
    <w:rsid w:val="005C1A59"/>
    <w:rsid w:val="005C1BB5"/>
    <w:rsid w:val="005C1F5A"/>
    <w:rsid w:val="005C3539"/>
    <w:rsid w:val="005C4485"/>
    <w:rsid w:val="005C4583"/>
    <w:rsid w:val="005C4624"/>
    <w:rsid w:val="005C500E"/>
    <w:rsid w:val="005C5573"/>
    <w:rsid w:val="005C55DF"/>
    <w:rsid w:val="005C62A9"/>
    <w:rsid w:val="005C6A49"/>
    <w:rsid w:val="005C6C56"/>
    <w:rsid w:val="005C6E6F"/>
    <w:rsid w:val="005C73D1"/>
    <w:rsid w:val="005C768F"/>
    <w:rsid w:val="005C7B5F"/>
    <w:rsid w:val="005D024C"/>
    <w:rsid w:val="005D0514"/>
    <w:rsid w:val="005D0799"/>
    <w:rsid w:val="005D0A92"/>
    <w:rsid w:val="005D0EBB"/>
    <w:rsid w:val="005D11B3"/>
    <w:rsid w:val="005D14BC"/>
    <w:rsid w:val="005D1ECD"/>
    <w:rsid w:val="005D4DEB"/>
    <w:rsid w:val="005D4FE3"/>
    <w:rsid w:val="005D581E"/>
    <w:rsid w:val="005D6472"/>
    <w:rsid w:val="005E015F"/>
    <w:rsid w:val="005E07AA"/>
    <w:rsid w:val="005E12F3"/>
    <w:rsid w:val="005E18A7"/>
    <w:rsid w:val="005E2419"/>
    <w:rsid w:val="005E2503"/>
    <w:rsid w:val="005E251D"/>
    <w:rsid w:val="005E2EAD"/>
    <w:rsid w:val="005E360B"/>
    <w:rsid w:val="005E51E4"/>
    <w:rsid w:val="005E57BE"/>
    <w:rsid w:val="005E6F62"/>
    <w:rsid w:val="005E7827"/>
    <w:rsid w:val="005F0003"/>
    <w:rsid w:val="005F0214"/>
    <w:rsid w:val="005F0ECB"/>
    <w:rsid w:val="005F1594"/>
    <w:rsid w:val="005F20A1"/>
    <w:rsid w:val="005F253D"/>
    <w:rsid w:val="005F2938"/>
    <w:rsid w:val="005F2EB1"/>
    <w:rsid w:val="005F47AD"/>
    <w:rsid w:val="005F4E5F"/>
    <w:rsid w:val="005F4ED5"/>
    <w:rsid w:val="005F67AA"/>
    <w:rsid w:val="005F6CF9"/>
    <w:rsid w:val="005F7782"/>
    <w:rsid w:val="005F79D8"/>
    <w:rsid w:val="005F7EF0"/>
    <w:rsid w:val="006001CF"/>
    <w:rsid w:val="00600AD9"/>
    <w:rsid w:val="00600C49"/>
    <w:rsid w:val="00601375"/>
    <w:rsid w:val="006014E9"/>
    <w:rsid w:val="00601D11"/>
    <w:rsid w:val="00602AE7"/>
    <w:rsid w:val="00603307"/>
    <w:rsid w:val="00604262"/>
    <w:rsid w:val="0060438B"/>
    <w:rsid w:val="006049FD"/>
    <w:rsid w:val="00604A82"/>
    <w:rsid w:val="006050DE"/>
    <w:rsid w:val="006052E8"/>
    <w:rsid w:val="006057E8"/>
    <w:rsid w:val="00605B66"/>
    <w:rsid w:val="00605BF1"/>
    <w:rsid w:val="00605C6B"/>
    <w:rsid w:val="00606015"/>
    <w:rsid w:val="006071F8"/>
    <w:rsid w:val="00611481"/>
    <w:rsid w:val="00612BE8"/>
    <w:rsid w:val="00613BB1"/>
    <w:rsid w:val="00613CD6"/>
    <w:rsid w:val="00614255"/>
    <w:rsid w:val="006179FB"/>
    <w:rsid w:val="00617A36"/>
    <w:rsid w:val="00617D7D"/>
    <w:rsid w:val="00620987"/>
    <w:rsid w:val="006212E9"/>
    <w:rsid w:val="006213BC"/>
    <w:rsid w:val="0062203C"/>
    <w:rsid w:val="00622A89"/>
    <w:rsid w:val="00622CB5"/>
    <w:rsid w:val="00623ADC"/>
    <w:rsid w:val="00623DD1"/>
    <w:rsid w:val="006252CE"/>
    <w:rsid w:val="00626456"/>
    <w:rsid w:val="00626490"/>
    <w:rsid w:val="00626872"/>
    <w:rsid w:val="00626BA0"/>
    <w:rsid w:val="006279D1"/>
    <w:rsid w:val="006300DA"/>
    <w:rsid w:val="0063056B"/>
    <w:rsid w:val="00630729"/>
    <w:rsid w:val="00630C6E"/>
    <w:rsid w:val="00630DA0"/>
    <w:rsid w:val="006318CC"/>
    <w:rsid w:val="006323C8"/>
    <w:rsid w:val="006325D0"/>
    <w:rsid w:val="006339A8"/>
    <w:rsid w:val="006349CA"/>
    <w:rsid w:val="00635424"/>
    <w:rsid w:val="006356EC"/>
    <w:rsid w:val="00637E90"/>
    <w:rsid w:val="00640899"/>
    <w:rsid w:val="00640A35"/>
    <w:rsid w:val="00640AD6"/>
    <w:rsid w:val="00640C20"/>
    <w:rsid w:val="00640DCC"/>
    <w:rsid w:val="00640FDB"/>
    <w:rsid w:val="00641063"/>
    <w:rsid w:val="006415C1"/>
    <w:rsid w:val="00642300"/>
    <w:rsid w:val="00643BE8"/>
    <w:rsid w:val="006441A6"/>
    <w:rsid w:val="006456B2"/>
    <w:rsid w:val="00645BFF"/>
    <w:rsid w:val="00646439"/>
    <w:rsid w:val="00647AFB"/>
    <w:rsid w:val="00650423"/>
    <w:rsid w:val="00650BC6"/>
    <w:rsid w:val="006514CF"/>
    <w:rsid w:val="00651579"/>
    <w:rsid w:val="0065207A"/>
    <w:rsid w:val="00652FD9"/>
    <w:rsid w:val="00653A45"/>
    <w:rsid w:val="00653DA0"/>
    <w:rsid w:val="00654DF1"/>
    <w:rsid w:val="00655CF0"/>
    <w:rsid w:val="00656922"/>
    <w:rsid w:val="006576D0"/>
    <w:rsid w:val="00661331"/>
    <w:rsid w:val="006613B1"/>
    <w:rsid w:val="00661852"/>
    <w:rsid w:val="00662464"/>
    <w:rsid w:val="00662F93"/>
    <w:rsid w:val="0066484B"/>
    <w:rsid w:val="00664F73"/>
    <w:rsid w:val="00665D7C"/>
    <w:rsid w:val="0066638C"/>
    <w:rsid w:val="006664B8"/>
    <w:rsid w:val="00666716"/>
    <w:rsid w:val="0066671C"/>
    <w:rsid w:val="006669FA"/>
    <w:rsid w:val="00666A63"/>
    <w:rsid w:val="00666ED5"/>
    <w:rsid w:val="00667023"/>
    <w:rsid w:val="0066721F"/>
    <w:rsid w:val="00667414"/>
    <w:rsid w:val="0066746A"/>
    <w:rsid w:val="006675A7"/>
    <w:rsid w:val="00667F40"/>
    <w:rsid w:val="0067043B"/>
    <w:rsid w:val="00672AEF"/>
    <w:rsid w:val="00672FBB"/>
    <w:rsid w:val="00673623"/>
    <w:rsid w:val="00673729"/>
    <w:rsid w:val="0067443B"/>
    <w:rsid w:val="00674B22"/>
    <w:rsid w:val="00675540"/>
    <w:rsid w:val="00675791"/>
    <w:rsid w:val="006758E4"/>
    <w:rsid w:val="00675A8C"/>
    <w:rsid w:val="00676387"/>
    <w:rsid w:val="00677816"/>
    <w:rsid w:val="0068154C"/>
    <w:rsid w:val="006819E7"/>
    <w:rsid w:val="006836FE"/>
    <w:rsid w:val="006839C8"/>
    <w:rsid w:val="006843FD"/>
    <w:rsid w:val="006851FB"/>
    <w:rsid w:val="0068537E"/>
    <w:rsid w:val="00685EC1"/>
    <w:rsid w:val="006860C5"/>
    <w:rsid w:val="00686684"/>
    <w:rsid w:val="00686F93"/>
    <w:rsid w:val="006875E9"/>
    <w:rsid w:val="00690177"/>
    <w:rsid w:val="00690225"/>
    <w:rsid w:val="0069041F"/>
    <w:rsid w:val="00691C4C"/>
    <w:rsid w:val="0069236D"/>
    <w:rsid w:val="0069326C"/>
    <w:rsid w:val="00693525"/>
    <w:rsid w:val="006935E8"/>
    <w:rsid w:val="00694746"/>
    <w:rsid w:val="0069516F"/>
    <w:rsid w:val="00695ACE"/>
    <w:rsid w:val="006961B5"/>
    <w:rsid w:val="0069649D"/>
    <w:rsid w:val="006967E7"/>
    <w:rsid w:val="00696953"/>
    <w:rsid w:val="00696B48"/>
    <w:rsid w:val="006977E4"/>
    <w:rsid w:val="006A0022"/>
    <w:rsid w:val="006A02FE"/>
    <w:rsid w:val="006A102A"/>
    <w:rsid w:val="006A1D64"/>
    <w:rsid w:val="006A35F9"/>
    <w:rsid w:val="006A3743"/>
    <w:rsid w:val="006A430C"/>
    <w:rsid w:val="006A4800"/>
    <w:rsid w:val="006A5A52"/>
    <w:rsid w:val="006A60E8"/>
    <w:rsid w:val="006A700D"/>
    <w:rsid w:val="006A75D3"/>
    <w:rsid w:val="006B006E"/>
    <w:rsid w:val="006B0B7B"/>
    <w:rsid w:val="006B0B97"/>
    <w:rsid w:val="006B0D23"/>
    <w:rsid w:val="006B0E44"/>
    <w:rsid w:val="006B1FCE"/>
    <w:rsid w:val="006B201C"/>
    <w:rsid w:val="006B2243"/>
    <w:rsid w:val="006B2A86"/>
    <w:rsid w:val="006B2BBA"/>
    <w:rsid w:val="006B300A"/>
    <w:rsid w:val="006B3431"/>
    <w:rsid w:val="006B479F"/>
    <w:rsid w:val="006B5395"/>
    <w:rsid w:val="006B5E82"/>
    <w:rsid w:val="006B62FA"/>
    <w:rsid w:val="006B683B"/>
    <w:rsid w:val="006B70AE"/>
    <w:rsid w:val="006B7CC0"/>
    <w:rsid w:val="006C07EF"/>
    <w:rsid w:val="006C143D"/>
    <w:rsid w:val="006C1508"/>
    <w:rsid w:val="006C2505"/>
    <w:rsid w:val="006C2B96"/>
    <w:rsid w:val="006C321C"/>
    <w:rsid w:val="006C34DC"/>
    <w:rsid w:val="006C3A16"/>
    <w:rsid w:val="006C3BFD"/>
    <w:rsid w:val="006C3D0C"/>
    <w:rsid w:val="006C43E5"/>
    <w:rsid w:val="006C4CB2"/>
    <w:rsid w:val="006C5063"/>
    <w:rsid w:val="006C6201"/>
    <w:rsid w:val="006C6742"/>
    <w:rsid w:val="006C69AF"/>
    <w:rsid w:val="006C72BB"/>
    <w:rsid w:val="006C7387"/>
    <w:rsid w:val="006C77FE"/>
    <w:rsid w:val="006C7BDB"/>
    <w:rsid w:val="006D0355"/>
    <w:rsid w:val="006D0712"/>
    <w:rsid w:val="006D0758"/>
    <w:rsid w:val="006D099C"/>
    <w:rsid w:val="006D0A35"/>
    <w:rsid w:val="006D0FF4"/>
    <w:rsid w:val="006D1336"/>
    <w:rsid w:val="006D150C"/>
    <w:rsid w:val="006D18DB"/>
    <w:rsid w:val="006D19AB"/>
    <w:rsid w:val="006D2082"/>
    <w:rsid w:val="006D20C0"/>
    <w:rsid w:val="006D2910"/>
    <w:rsid w:val="006D2ABE"/>
    <w:rsid w:val="006D2B26"/>
    <w:rsid w:val="006D2E3F"/>
    <w:rsid w:val="006D32F7"/>
    <w:rsid w:val="006D3374"/>
    <w:rsid w:val="006D3385"/>
    <w:rsid w:val="006D3754"/>
    <w:rsid w:val="006D4040"/>
    <w:rsid w:val="006D4652"/>
    <w:rsid w:val="006D512B"/>
    <w:rsid w:val="006D5DAA"/>
    <w:rsid w:val="006D6227"/>
    <w:rsid w:val="006D6D30"/>
    <w:rsid w:val="006D6EC6"/>
    <w:rsid w:val="006E02FB"/>
    <w:rsid w:val="006E05BE"/>
    <w:rsid w:val="006E0B5A"/>
    <w:rsid w:val="006E1BFF"/>
    <w:rsid w:val="006E1C87"/>
    <w:rsid w:val="006E1EBF"/>
    <w:rsid w:val="006E2419"/>
    <w:rsid w:val="006E2766"/>
    <w:rsid w:val="006E2EB4"/>
    <w:rsid w:val="006E3474"/>
    <w:rsid w:val="006E417B"/>
    <w:rsid w:val="006E476B"/>
    <w:rsid w:val="006E47E6"/>
    <w:rsid w:val="006E4B81"/>
    <w:rsid w:val="006E528A"/>
    <w:rsid w:val="006E6AAB"/>
    <w:rsid w:val="006E76EC"/>
    <w:rsid w:val="006E786B"/>
    <w:rsid w:val="006E7909"/>
    <w:rsid w:val="006E7B35"/>
    <w:rsid w:val="006E7B64"/>
    <w:rsid w:val="006F0637"/>
    <w:rsid w:val="006F0CD0"/>
    <w:rsid w:val="006F2874"/>
    <w:rsid w:val="006F2D22"/>
    <w:rsid w:val="006F2EF4"/>
    <w:rsid w:val="006F447B"/>
    <w:rsid w:val="006F5057"/>
    <w:rsid w:val="006F65DC"/>
    <w:rsid w:val="006F6B36"/>
    <w:rsid w:val="006F75F3"/>
    <w:rsid w:val="006F7B57"/>
    <w:rsid w:val="006F7C48"/>
    <w:rsid w:val="007007BC"/>
    <w:rsid w:val="00700A5F"/>
    <w:rsid w:val="00701331"/>
    <w:rsid w:val="00701970"/>
    <w:rsid w:val="00702B50"/>
    <w:rsid w:val="00703715"/>
    <w:rsid w:val="0070387E"/>
    <w:rsid w:val="00703A49"/>
    <w:rsid w:val="00703DE3"/>
    <w:rsid w:val="007057FB"/>
    <w:rsid w:val="0070608C"/>
    <w:rsid w:val="007066BF"/>
    <w:rsid w:val="00707032"/>
    <w:rsid w:val="00707276"/>
    <w:rsid w:val="00710711"/>
    <w:rsid w:val="0071178F"/>
    <w:rsid w:val="007125AF"/>
    <w:rsid w:val="00712684"/>
    <w:rsid w:val="00712D00"/>
    <w:rsid w:val="0071453A"/>
    <w:rsid w:val="00714B2D"/>
    <w:rsid w:val="00714C7B"/>
    <w:rsid w:val="007168A7"/>
    <w:rsid w:val="00716C4D"/>
    <w:rsid w:val="0071742D"/>
    <w:rsid w:val="0071778D"/>
    <w:rsid w:val="00717D18"/>
    <w:rsid w:val="00720646"/>
    <w:rsid w:val="00721673"/>
    <w:rsid w:val="007218C5"/>
    <w:rsid w:val="007220C9"/>
    <w:rsid w:val="007223B2"/>
    <w:rsid w:val="0072331D"/>
    <w:rsid w:val="00723374"/>
    <w:rsid w:val="007236E9"/>
    <w:rsid w:val="00723757"/>
    <w:rsid w:val="0072427C"/>
    <w:rsid w:val="007258E4"/>
    <w:rsid w:val="00725BDF"/>
    <w:rsid w:val="007263AE"/>
    <w:rsid w:val="0072763B"/>
    <w:rsid w:val="007276C9"/>
    <w:rsid w:val="00727E02"/>
    <w:rsid w:val="0073017F"/>
    <w:rsid w:val="00730AFA"/>
    <w:rsid w:val="00731403"/>
    <w:rsid w:val="00733F5A"/>
    <w:rsid w:val="00734858"/>
    <w:rsid w:val="00734BD6"/>
    <w:rsid w:val="0073672F"/>
    <w:rsid w:val="0073688D"/>
    <w:rsid w:val="007369F7"/>
    <w:rsid w:val="00737BA8"/>
    <w:rsid w:val="00741884"/>
    <w:rsid w:val="00742877"/>
    <w:rsid w:val="00742C60"/>
    <w:rsid w:val="00742EE6"/>
    <w:rsid w:val="00743C2D"/>
    <w:rsid w:val="00744999"/>
    <w:rsid w:val="007449F8"/>
    <w:rsid w:val="00744B52"/>
    <w:rsid w:val="00744C88"/>
    <w:rsid w:val="00744F6F"/>
    <w:rsid w:val="00745292"/>
    <w:rsid w:val="0074566A"/>
    <w:rsid w:val="00746412"/>
    <w:rsid w:val="00746AB0"/>
    <w:rsid w:val="00746E92"/>
    <w:rsid w:val="00747553"/>
    <w:rsid w:val="00747C46"/>
    <w:rsid w:val="00747FD7"/>
    <w:rsid w:val="0075017C"/>
    <w:rsid w:val="0075021B"/>
    <w:rsid w:val="00753A70"/>
    <w:rsid w:val="00753D32"/>
    <w:rsid w:val="00753F65"/>
    <w:rsid w:val="007543B1"/>
    <w:rsid w:val="0075542F"/>
    <w:rsid w:val="00755578"/>
    <w:rsid w:val="00755CAF"/>
    <w:rsid w:val="00757342"/>
    <w:rsid w:val="0075758A"/>
    <w:rsid w:val="0075779E"/>
    <w:rsid w:val="00757E8B"/>
    <w:rsid w:val="00757E93"/>
    <w:rsid w:val="007602C6"/>
    <w:rsid w:val="00760F2E"/>
    <w:rsid w:val="00761CEF"/>
    <w:rsid w:val="00762341"/>
    <w:rsid w:val="00765B5F"/>
    <w:rsid w:val="00765EA1"/>
    <w:rsid w:val="007661E3"/>
    <w:rsid w:val="00767231"/>
    <w:rsid w:val="007672D8"/>
    <w:rsid w:val="0077055A"/>
    <w:rsid w:val="00770733"/>
    <w:rsid w:val="00770E0E"/>
    <w:rsid w:val="00771119"/>
    <w:rsid w:val="0077122A"/>
    <w:rsid w:val="00771465"/>
    <w:rsid w:val="00771A74"/>
    <w:rsid w:val="007724B0"/>
    <w:rsid w:val="00772FCB"/>
    <w:rsid w:val="0077310A"/>
    <w:rsid w:val="00773FC2"/>
    <w:rsid w:val="0077462C"/>
    <w:rsid w:val="0077538C"/>
    <w:rsid w:val="0077574F"/>
    <w:rsid w:val="007761B7"/>
    <w:rsid w:val="007765EF"/>
    <w:rsid w:val="00776C3F"/>
    <w:rsid w:val="0078028D"/>
    <w:rsid w:val="00780474"/>
    <w:rsid w:val="00780FE8"/>
    <w:rsid w:val="00781D13"/>
    <w:rsid w:val="007821A8"/>
    <w:rsid w:val="0078350C"/>
    <w:rsid w:val="007843AF"/>
    <w:rsid w:val="007847D6"/>
    <w:rsid w:val="00784895"/>
    <w:rsid w:val="00784BFD"/>
    <w:rsid w:val="007858FB"/>
    <w:rsid w:val="00790245"/>
    <w:rsid w:val="00790EEE"/>
    <w:rsid w:val="00791BCD"/>
    <w:rsid w:val="00791D98"/>
    <w:rsid w:val="0079226B"/>
    <w:rsid w:val="00792438"/>
    <w:rsid w:val="00793DE6"/>
    <w:rsid w:val="007940BE"/>
    <w:rsid w:val="00795308"/>
    <w:rsid w:val="00795B0A"/>
    <w:rsid w:val="007967B7"/>
    <w:rsid w:val="00796C41"/>
    <w:rsid w:val="007A06BD"/>
    <w:rsid w:val="007A0F9E"/>
    <w:rsid w:val="007A1B89"/>
    <w:rsid w:val="007A1BAF"/>
    <w:rsid w:val="007A41C2"/>
    <w:rsid w:val="007A57DB"/>
    <w:rsid w:val="007A57DD"/>
    <w:rsid w:val="007A5B1B"/>
    <w:rsid w:val="007A5C9A"/>
    <w:rsid w:val="007A6442"/>
    <w:rsid w:val="007A7230"/>
    <w:rsid w:val="007A7B9A"/>
    <w:rsid w:val="007B0D65"/>
    <w:rsid w:val="007B1DD0"/>
    <w:rsid w:val="007B2519"/>
    <w:rsid w:val="007B2A0E"/>
    <w:rsid w:val="007B367E"/>
    <w:rsid w:val="007B3C04"/>
    <w:rsid w:val="007B44D4"/>
    <w:rsid w:val="007B528F"/>
    <w:rsid w:val="007B654F"/>
    <w:rsid w:val="007B73D2"/>
    <w:rsid w:val="007B74C3"/>
    <w:rsid w:val="007B75E5"/>
    <w:rsid w:val="007B7E56"/>
    <w:rsid w:val="007B7F58"/>
    <w:rsid w:val="007C0740"/>
    <w:rsid w:val="007C0C5F"/>
    <w:rsid w:val="007C1465"/>
    <w:rsid w:val="007C1A12"/>
    <w:rsid w:val="007C2484"/>
    <w:rsid w:val="007C399A"/>
    <w:rsid w:val="007C3F24"/>
    <w:rsid w:val="007C6984"/>
    <w:rsid w:val="007C70BE"/>
    <w:rsid w:val="007C71AB"/>
    <w:rsid w:val="007C7247"/>
    <w:rsid w:val="007D0F0E"/>
    <w:rsid w:val="007D136F"/>
    <w:rsid w:val="007D15FD"/>
    <w:rsid w:val="007D16DA"/>
    <w:rsid w:val="007D1BA6"/>
    <w:rsid w:val="007D1F3C"/>
    <w:rsid w:val="007D203F"/>
    <w:rsid w:val="007D24BB"/>
    <w:rsid w:val="007D2DF4"/>
    <w:rsid w:val="007D2E19"/>
    <w:rsid w:val="007D37EA"/>
    <w:rsid w:val="007D737D"/>
    <w:rsid w:val="007D77F8"/>
    <w:rsid w:val="007E08F5"/>
    <w:rsid w:val="007E0A86"/>
    <w:rsid w:val="007E0ED5"/>
    <w:rsid w:val="007E1976"/>
    <w:rsid w:val="007E214A"/>
    <w:rsid w:val="007E3382"/>
    <w:rsid w:val="007E40E3"/>
    <w:rsid w:val="007E4250"/>
    <w:rsid w:val="007E44D8"/>
    <w:rsid w:val="007E4C7C"/>
    <w:rsid w:val="007E6BFA"/>
    <w:rsid w:val="007E79FC"/>
    <w:rsid w:val="007F033D"/>
    <w:rsid w:val="007F1685"/>
    <w:rsid w:val="007F16BD"/>
    <w:rsid w:val="007F1832"/>
    <w:rsid w:val="007F32E7"/>
    <w:rsid w:val="007F3722"/>
    <w:rsid w:val="007F48B1"/>
    <w:rsid w:val="007F54F0"/>
    <w:rsid w:val="007F560B"/>
    <w:rsid w:val="007F5DF7"/>
    <w:rsid w:val="007F60D2"/>
    <w:rsid w:val="007F67AF"/>
    <w:rsid w:val="007F7916"/>
    <w:rsid w:val="007F7DAF"/>
    <w:rsid w:val="007F7F77"/>
    <w:rsid w:val="008003D6"/>
    <w:rsid w:val="00800523"/>
    <w:rsid w:val="00800572"/>
    <w:rsid w:val="00801992"/>
    <w:rsid w:val="00802565"/>
    <w:rsid w:val="00802AA8"/>
    <w:rsid w:val="00803213"/>
    <w:rsid w:val="00803B2C"/>
    <w:rsid w:val="00803F84"/>
    <w:rsid w:val="0080451A"/>
    <w:rsid w:val="00804AB4"/>
    <w:rsid w:val="008052C9"/>
    <w:rsid w:val="0080658C"/>
    <w:rsid w:val="00806D4F"/>
    <w:rsid w:val="00807AF2"/>
    <w:rsid w:val="00810945"/>
    <w:rsid w:val="00811371"/>
    <w:rsid w:val="00811423"/>
    <w:rsid w:val="008114AD"/>
    <w:rsid w:val="0081171D"/>
    <w:rsid w:val="0081190D"/>
    <w:rsid w:val="00811936"/>
    <w:rsid w:val="00811F7A"/>
    <w:rsid w:val="00811F81"/>
    <w:rsid w:val="008133BF"/>
    <w:rsid w:val="008133E4"/>
    <w:rsid w:val="00813A67"/>
    <w:rsid w:val="008144DC"/>
    <w:rsid w:val="00814FD3"/>
    <w:rsid w:val="00815A2C"/>
    <w:rsid w:val="00816368"/>
    <w:rsid w:val="00816E01"/>
    <w:rsid w:val="00817A93"/>
    <w:rsid w:val="00817B96"/>
    <w:rsid w:val="00817E47"/>
    <w:rsid w:val="008208AD"/>
    <w:rsid w:val="00820B28"/>
    <w:rsid w:val="00822A54"/>
    <w:rsid w:val="00822DDF"/>
    <w:rsid w:val="00824672"/>
    <w:rsid w:val="00824949"/>
    <w:rsid w:val="008254FD"/>
    <w:rsid w:val="00825D93"/>
    <w:rsid w:val="00826E20"/>
    <w:rsid w:val="00826F99"/>
    <w:rsid w:val="008276D5"/>
    <w:rsid w:val="0083035A"/>
    <w:rsid w:val="008307C0"/>
    <w:rsid w:val="00830C5A"/>
    <w:rsid w:val="00830E07"/>
    <w:rsid w:val="00832347"/>
    <w:rsid w:val="008323CB"/>
    <w:rsid w:val="008325AC"/>
    <w:rsid w:val="00832837"/>
    <w:rsid w:val="0083370E"/>
    <w:rsid w:val="00833D2F"/>
    <w:rsid w:val="008352F2"/>
    <w:rsid w:val="008355B2"/>
    <w:rsid w:val="008359A8"/>
    <w:rsid w:val="00835B02"/>
    <w:rsid w:val="00836569"/>
    <w:rsid w:val="00836B4E"/>
    <w:rsid w:val="00837D2F"/>
    <w:rsid w:val="00841547"/>
    <w:rsid w:val="00841805"/>
    <w:rsid w:val="0084215E"/>
    <w:rsid w:val="008421F9"/>
    <w:rsid w:val="00842582"/>
    <w:rsid w:val="00842759"/>
    <w:rsid w:val="00843C4A"/>
    <w:rsid w:val="00844287"/>
    <w:rsid w:val="008459E2"/>
    <w:rsid w:val="008502D3"/>
    <w:rsid w:val="00852620"/>
    <w:rsid w:val="00852C4F"/>
    <w:rsid w:val="00853D74"/>
    <w:rsid w:val="00853D7C"/>
    <w:rsid w:val="00853DDA"/>
    <w:rsid w:val="00854224"/>
    <w:rsid w:val="00854747"/>
    <w:rsid w:val="0085523F"/>
    <w:rsid w:val="0085550E"/>
    <w:rsid w:val="00855F5D"/>
    <w:rsid w:val="00856026"/>
    <w:rsid w:val="00856176"/>
    <w:rsid w:val="0085623A"/>
    <w:rsid w:val="008563A2"/>
    <w:rsid w:val="00856B70"/>
    <w:rsid w:val="00856BD3"/>
    <w:rsid w:val="00856F4C"/>
    <w:rsid w:val="00860346"/>
    <w:rsid w:val="008608AE"/>
    <w:rsid w:val="00860BB9"/>
    <w:rsid w:val="00861FB9"/>
    <w:rsid w:val="00862400"/>
    <w:rsid w:val="0086242D"/>
    <w:rsid w:val="00862BB0"/>
    <w:rsid w:val="008632F3"/>
    <w:rsid w:val="0086333D"/>
    <w:rsid w:val="0086337A"/>
    <w:rsid w:val="00863D8D"/>
    <w:rsid w:val="00863F91"/>
    <w:rsid w:val="00864690"/>
    <w:rsid w:val="008646CB"/>
    <w:rsid w:val="008646E8"/>
    <w:rsid w:val="00864D3E"/>
    <w:rsid w:val="0086502D"/>
    <w:rsid w:val="008665E6"/>
    <w:rsid w:val="00866BF5"/>
    <w:rsid w:val="00867170"/>
    <w:rsid w:val="00870B27"/>
    <w:rsid w:val="0087140C"/>
    <w:rsid w:val="0087160D"/>
    <w:rsid w:val="00871EC1"/>
    <w:rsid w:val="00872C8C"/>
    <w:rsid w:val="0087331E"/>
    <w:rsid w:val="00873D8E"/>
    <w:rsid w:val="00873FF4"/>
    <w:rsid w:val="00874A5E"/>
    <w:rsid w:val="008750E2"/>
    <w:rsid w:val="008753C2"/>
    <w:rsid w:val="00875770"/>
    <w:rsid w:val="00876136"/>
    <w:rsid w:val="0087744B"/>
    <w:rsid w:val="00877733"/>
    <w:rsid w:val="0088082E"/>
    <w:rsid w:val="00880BA6"/>
    <w:rsid w:val="00881348"/>
    <w:rsid w:val="00881C16"/>
    <w:rsid w:val="00882163"/>
    <w:rsid w:val="00883289"/>
    <w:rsid w:val="00883C00"/>
    <w:rsid w:val="00885035"/>
    <w:rsid w:val="00885073"/>
    <w:rsid w:val="00885265"/>
    <w:rsid w:val="00885BD0"/>
    <w:rsid w:val="00885C31"/>
    <w:rsid w:val="00886F7E"/>
    <w:rsid w:val="00887D47"/>
    <w:rsid w:val="00887E22"/>
    <w:rsid w:val="00890AAB"/>
    <w:rsid w:val="00890EFA"/>
    <w:rsid w:val="00891130"/>
    <w:rsid w:val="00891449"/>
    <w:rsid w:val="00891EDA"/>
    <w:rsid w:val="00892015"/>
    <w:rsid w:val="00893B5B"/>
    <w:rsid w:val="00895684"/>
    <w:rsid w:val="0089585C"/>
    <w:rsid w:val="00896B02"/>
    <w:rsid w:val="008975DE"/>
    <w:rsid w:val="00897786"/>
    <w:rsid w:val="008A0006"/>
    <w:rsid w:val="008A194D"/>
    <w:rsid w:val="008A2125"/>
    <w:rsid w:val="008A26BD"/>
    <w:rsid w:val="008A4771"/>
    <w:rsid w:val="008A5010"/>
    <w:rsid w:val="008A5CC2"/>
    <w:rsid w:val="008A62FA"/>
    <w:rsid w:val="008A6C2A"/>
    <w:rsid w:val="008B0071"/>
    <w:rsid w:val="008B02CC"/>
    <w:rsid w:val="008B0311"/>
    <w:rsid w:val="008B0DF2"/>
    <w:rsid w:val="008B2301"/>
    <w:rsid w:val="008B2B27"/>
    <w:rsid w:val="008B4A6C"/>
    <w:rsid w:val="008B4AF0"/>
    <w:rsid w:val="008B4F0A"/>
    <w:rsid w:val="008B550C"/>
    <w:rsid w:val="008B7371"/>
    <w:rsid w:val="008B7551"/>
    <w:rsid w:val="008C011F"/>
    <w:rsid w:val="008C02EF"/>
    <w:rsid w:val="008C03C1"/>
    <w:rsid w:val="008C233A"/>
    <w:rsid w:val="008C2F2A"/>
    <w:rsid w:val="008C5027"/>
    <w:rsid w:val="008C5156"/>
    <w:rsid w:val="008C528B"/>
    <w:rsid w:val="008C57F7"/>
    <w:rsid w:val="008C5AEB"/>
    <w:rsid w:val="008C6EB8"/>
    <w:rsid w:val="008C7B2C"/>
    <w:rsid w:val="008D0590"/>
    <w:rsid w:val="008D163F"/>
    <w:rsid w:val="008D17D2"/>
    <w:rsid w:val="008D1F7E"/>
    <w:rsid w:val="008D2332"/>
    <w:rsid w:val="008D2452"/>
    <w:rsid w:val="008D2CEA"/>
    <w:rsid w:val="008D2E58"/>
    <w:rsid w:val="008D395F"/>
    <w:rsid w:val="008D3AAF"/>
    <w:rsid w:val="008D3E67"/>
    <w:rsid w:val="008D4A9A"/>
    <w:rsid w:val="008D5C14"/>
    <w:rsid w:val="008D651B"/>
    <w:rsid w:val="008D7B92"/>
    <w:rsid w:val="008D7EDC"/>
    <w:rsid w:val="008E0468"/>
    <w:rsid w:val="008E05A3"/>
    <w:rsid w:val="008E0A04"/>
    <w:rsid w:val="008E1C61"/>
    <w:rsid w:val="008E29F9"/>
    <w:rsid w:val="008E3039"/>
    <w:rsid w:val="008E3112"/>
    <w:rsid w:val="008E3306"/>
    <w:rsid w:val="008E37ED"/>
    <w:rsid w:val="008E3A2C"/>
    <w:rsid w:val="008E479E"/>
    <w:rsid w:val="008E4DC0"/>
    <w:rsid w:val="008E4EF6"/>
    <w:rsid w:val="008E5288"/>
    <w:rsid w:val="008E546D"/>
    <w:rsid w:val="008E5D4D"/>
    <w:rsid w:val="008E6284"/>
    <w:rsid w:val="008E7AA5"/>
    <w:rsid w:val="008E7B24"/>
    <w:rsid w:val="008E7B5F"/>
    <w:rsid w:val="008F0360"/>
    <w:rsid w:val="008F08DD"/>
    <w:rsid w:val="008F141A"/>
    <w:rsid w:val="008F1E13"/>
    <w:rsid w:val="008F284E"/>
    <w:rsid w:val="008F3113"/>
    <w:rsid w:val="008F3EA5"/>
    <w:rsid w:val="008F4996"/>
    <w:rsid w:val="008F6443"/>
    <w:rsid w:val="008F6DA1"/>
    <w:rsid w:val="008F76B8"/>
    <w:rsid w:val="008F777A"/>
    <w:rsid w:val="008F7A1D"/>
    <w:rsid w:val="008F7F88"/>
    <w:rsid w:val="00901199"/>
    <w:rsid w:val="00901AB3"/>
    <w:rsid w:val="00902621"/>
    <w:rsid w:val="00902814"/>
    <w:rsid w:val="00902815"/>
    <w:rsid w:val="009033BD"/>
    <w:rsid w:val="009040CF"/>
    <w:rsid w:val="00904B28"/>
    <w:rsid w:val="0090562A"/>
    <w:rsid w:val="00905B98"/>
    <w:rsid w:val="00905DBA"/>
    <w:rsid w:val="009062BB"/>
    <w:rsid w:val="009063EA"/>
    <w:rsid w:val="00906A5D"/>
    <w:rsid w:val="00907212"/>
    <w:rsid w:val="0090748B"/>
    <w:rsid w:val="0090789E"/>
    <w:rsid w:val="00910DA7"/>
    <w:rsid w:val="00911B1B"/>
    <w:rsid w:val="0091232E"/>
    <w:rsid w:val="009129E7"/>
    <w:rsid w:val="0091300E"/>
    <w:rsid w:val="009133CC"/>
    <w:rsid w:val="00913944"/>
    <w:rsid w:val="00913DDC"/>
    <w:rsid w:val="00914C1F"/>
    <w:rsid w:val="00915402"/>
    <w:rsid w:val="0091549F"/>
    <w:rsid w:val="00915DA2"/>
    <w:rsid w:val="00915FE4"/>
    <w:rsid w:val="009161EC"/>
    <w:rsid w:val="00917452"/>
    <w:rsid w:val="0091751A"/>
    <w:rsid w:val="009176C5"/>
    <w:rsid w:val="00917B29"/>
    <w:rsid w:val="00917CB1"/>
    <w:rsid w:val="00924270"/>
    <w:rsid w:val="0092561C"/>
    <w:rsid w:val="00925E54"/>
    <w:rsid w:val="0092632F"/>
    <w:rsid w:val="00926964"/>
    <w:rsid w:val="00927783"/>
    <w:rsid w:val="00927DEF"/>
    <w:rsid w:val="00927F43"/>
    <w:rsid w:val="009308B8"/>
    <w:rsid w:val="00931B81"/>
    <w:rsid w:val="00931F41"/>
    <w:rsid w:val="00931FE7"/>
    <w:rsid w:val="00933F82"/>
    <w:rsid w:val="00935FA2"/>
    <w:rsid w:val="00936931"/>
    <w:rsid w:val="00936A89"/>
    <w:rsid w:val="009370B5"/>
    <w:rsid w:val="00937C3B"/>
    <w:rsid w:val="0094075E"/>
    <w:rsid w:val="009408F4"/>
    <w:rsid w:val="00940B37"/>
    <w:rsid w:val="00940F65"/>
    <w:rsid w:val="009417E8"/>
    <w:rsid w:val="00941AD3"/>
    <w:rsid w:val="009420F3"/>
    <w:rsid w:val="0094230F"/>
    <w:rsid w:val="00943062"/>
    <w:rsid w:val="0094356E"/>
    <w:rsid w:val="00943CA5"/>
    <w:rsid w:val="009453EA"/>
    <w:rsid w:val="0094619A"/>
    <w:rsid w:val="00946BCF"/>
    <w:rsid w:val="009470ED"/>
    <w:rsid w:val="009473A1"/>
    <w:rsid w:val="00947D30"/>
    <w:rsid w:val="00947F0C"/>
    <w:rsid w:val="009509B1"/>
    <w:rsid w:val="0095104D"/>
    <w:rsid w:val="0095134D"/>
    <w:rsid w:val="009517FA"/>
    <w:rsid w:val="00951AAC"/>
    <w:rsid w:val="00951B44"/>
    <w:rsid w:val="009524C5"/>
    <w:rsid w:val="00952D48"/>
    <w:rsid w:val="00953721"/>
    <w:rsid w:val="009540AE"/>
    <w:rsid w:val="00955A18"/>
    <w:rsid w:val="009561F7"/>
    <w:rsid w:val="0095721C"/>
    <w:rsid w:val="00961076"/>
    <w:rsid w:val="0096156E"/>
    <w:rsid w:val="00962053"/>
    <w:rsid w:val="00963021"/>
    <w:rsid w:val="0096413C"/>
    <w:rsid w:val="009642E2"/>
    <w:rsid w:val="00964A03"/>
    <w:rsid w:val="00966810"/>
    <w:rsid w:val="00967618"/>
    <w:rsid w:val="009678F4"/>
    <w:rsid w:val="00970443"/>
    <w:rsid w:val="009705FF"/>
    <w:rsid w:val="00970798"/>
    <w:rsid w:val="00970FD4"/>
    <w:rsid w:val="009711A9"/>
    <w:rsid w:val="00972437"/>
    <w:rsid w:val="00972706"/>
    <w:rsid w:val="00972993"/>
    <w:rsid w:val="009736D1"/>
    <w:rsid w:val="00973CA4"/>
    <w:rsid w:val="009749AA"/>
    <w:rsid w:val="00974F1D"/>
    <w:rsid w:val="00976296"/>
    <w:rsid w:val="00977804"/>
    <w:rsid w:val="00977C34"/>
    <w:rsid w:val="00977D6B"/>
    <w:rsid w:val="00980F01"/>
    <w:rsid w:val="009820FE"/>
    <w:rsid w:val="009823D8"/>
    <w:rsid w:val="00983082"/>
    <w:rsid w:val="00983261"/>
    <w:rsid w:val="009848F8"/>
    <w:rsid w:val="00987A79"/>
    <w:rsid w:val="0099055F"/>
    <w:rsid w:val="009908E5"/>
    <w:rsid w:val="009910B1"/>
    <w:rsid w:val="00994277"/>
    <w:rsid w:val="009946FD"/>
    <w:rsid w:val="00994D69"/>
    <w:rsid w:val="009A0677"/>
    <w:rsid w:val="009A1122"/>
    <w:rsid w:val="009A14F7"/>
    <w:rsid w:val="009A18C5"/>
    <w:rsid w:val="009A1D5F"/>
    <w:rsid w:val="009A5C9D"/>
    <w:rsid w:val="009A67D2"/>
    <w:rsid w:val="009A6E7E"/>
    <w:rsid w:val="009B00A9"/>
    <w:rsid w:val="009B0E0E"/>
    <w:rsid w:val="009B126F"/>
    <w:rsid w:val="009B12CA"/>
    <w:rsid w:val="009B22EC"/>
    <w:rsid w:val="009B2F4F"/>
    <w:rsid w:val="009B4D62"/>
    <w:rsid w:val="009B4F9A"/>
    <w:rsid w:val="009B535D"/>
    <w:rsid w:val="009B5F6F"/>
    <w:rsid w:val="009B63A8"/>
    <w:rsid w:val="009B668E"/>
    <w:rsid w:val="009B730F"/>
    <w:rsid w:val="009B748B"/>
    <w:rsid w:val="009B7DE2"/>
    <w:rsid w:val="009C0912"/>
    <w:rsid w:val="009C16D3"/>
    <w:rsid w:val="009C22B3"/>
    <w:rsid w:val="009C31F7"/>
    <w:rsid w:val="009C3229"/>
    <w:rsid w:val="009C376D"/>
    <w:rsid w:val="009C37E4"/>
    <w:rsid w:val="009C3C78"/>
    <w:rsid w:val="009C415A"/>
    <w:rsid w:val="009C4625"/>
    <w:rsid w:val="009C51F7"/>
    <w:rsid w:val="009C5A68"/>
    <w:rsid w:val="009C5C6E"/>
    <w:rsid w:val="009C5F9B"/>
    <w:rsid w:val="009C75CA"/>
    <w:rsid w:val="009C7FD8"/>
    <w:rsid w:val="009D1569"/>
    <w:rsid w:val="009D2604"/>
    <w:rsid w:val="009D2815"/>
    <w:rsid w:val="009D2A8F"/>
    <w:rsid w:val="009D3BDD"/>
    <w:rsid w:val="009D403E"/>
    <w:rsid w:val="009D421A"/>
    <w:rsid w:val="009D474B"/>
    <w:rsid w:val="009D53B1"/>
    <w:rsid w:val="009D57F5"/>
    <w:rsid w:val="009D59AB"/>
    <w:rsid w:val="009D5DD7"/>
    <w:rsid w:val="009D5E4E"/>
    <w:rsid w:val="009D6585"/>
    <w:rsid w:val="009D736A"/>
    <w:rsid w:val="009D74DA"/>
    <w:rsid w:val="009E01F8"/>
    <w:rsid w:val="009E08FB"/>
    <w:rsid w:val="009E114B"/>
    <w:rsid w:val="009E1281"/>
    <w:rsid w:val="009E135F"/>
    <w:rsid w:val="009E2854"/>
    <w:rsid w:val="009E3B63"/>
    <w:rsid w:val="009E3EF6"/>
    <w:rsid w:val="009E407B"/>
    <w:rsid w:val="009E46C4"/>
    <w:rsid w:val="009E49BC"/>
    <w:rsid w:val="009E4C8B"/>
    <w:rsid w:val="009E4E18"/>
    <w:rsid w:val="009E5401"/>
    <w:rsid w:val="009E6003"/>
    <w:rsid w:val="009E6102"/>
    <w:rsid w:val="009E6BBC"/>
    <w:rsid w:val="009F0408"/>
    <w:rsid w:val="009F048F"/>
    <w:rsid w:val="009F052A"/>
    <w:rsid w:val="009F276D"/>
    <w:rsid w:val="009F357C"/>
    <w:rsid w:val="009F4065"/>
    <w:rsid w:val="009F461E"/>
    <w:rsid w:val="009F4ABE"/>
    <w:rsid w:val="009F5D87"/>
    <w:rsid w:val="009F5EA9"/>
    <w:rsid w:val="009F5EAF"/>
    <w:rsid w:val="009F6674"/>
    <w:rsid w:val="009F688E"/>
    <w:rsid w:val="009F69EC"/>
    <w:rsid w:val="009F7445"/>
    <w:rsid w:val="009F79F9"/>
    <w:rsid w:val="00A00279"/>
    <w:rsid w:val="00A007F4"/>
    <w:rsid w:val="00A01340"/>
    <w:rsid w:val="00A01615"/>
    <w:rsid w:val="00A01C85"/>
    <w:rsid w:val="00A021FF"/>
    <w:rsid w:val="00A023E8"/>
    <w:rsid w:val="00A03482"/>
    <w:rsid w:val="00A03C60"/>
    <w:rsid w:val="00A03CCD"/>
    <w:rsid w:val="00A056CE"/>
    <w:rsid w:val="00A05A91"/>
    <w:rsid w:val="00A0613F"/>
    <w:rsid w:val="00A067D6"/>
    <w:rsid w:val="00A06912"/>
    <w:rsid w:val="00A0723F"/>
    <w:rsid w:val="00A07A4E"/>
    <w:rsid w:val="00A07D26"/>
    <w:rsid w:val="00A07DF2"/>
    <w:rsid w:val="00A100E8"/>
    <w:rsid w:val="00A1185F"/>
    <w:rsid w:val="00A12E49"/>
    <w:rsid w:val="00A1340F"/>
    <w:rsid w:val="00A1424E"/>
    <w:rsid w:val="00A1460C"/>
    <w:rsid w:val="00A163A0"/>
    <w:rsid w:val="00A16536"/>
    <w:rsid w:val="00A166FD"/>
    <w:rsid w:val="00A16CF1"/>
    <w:rsid w:val="00A17B98"/>
    <w:rsid w:val="00A17DF3"/>
    <w:rsid w:val="00A2074D"/>
    <w:rsid w:val="00A208B6"/>
    <w:rsid w:val="00A20A2F"/>
    <w:rsid w:val="00A21379"/>
    <w:rsid w:val="00A2137E"/>
    <w:rsid w:val="00A224B7"/>
    <w:rsid w:val="00A228CD"/>
    <w:rsid w:val="00A23235"/>
    <w:rsid w:val="00A242E7"/>
    <w:rsid w:val="00A243C1"/>
    <w:rsid w:val="00A2466F"/>
    <w:rsid w:val="00A2473F"/>
    <w:rsid w:val="00A257B4"/>
    <w:rsid w:val="00A257E9"/>
    <w:rsid w:val="00A26E9A"/>
    <w:rsid w:val="00A26EBA"/>
    <w:rsid w:val="00A270F1"/>
    <w:rsid w:val="00A2765D"/>
    <w:rsid w:val="00A277C8"/>
    <w:rsid w:val="00A30B64"/>
    <w:rsid w:val="00A30DFD"/>
    <w:rsid w:val="00A32505"/>
    <w:rsid w:val="00A32737"/>
    <w:rsid w:val="00A32E60"/>
    <w:rsid w:val="00A33030"/>
    <w:rsid w:val="00A33089"/>
    <w:rsid w:val="00A353D7"/>
    <w:rsid w:val="00A356CD"/>
    <w:rsid w:val="00A35891"/>
    <w:rsid w:val="00A35E8E"/>
    <w:rsid w:val="00A360D0"/>
    <w:rsid w:val="00A3635E"/>
    <w:rsid w:val="00A36E90"/>
    <w:rsid w:val="00A36FF0"/>
    <w:rsid w:val="00A373C8"/>
    <w:rsid w:val="00A3742B"/>
    <w:rsid w:val="00A3763C"/>
    <w:rsid w:val="00A40570"/>
    <w:rsid w:val="00A406AC"/>
    <w:rsid w:val="00A40AFA"/>
    <w:rsid w:val="00A42794"/>
    <w:rsid w:val="00A429F1"/>
    <w:rsid w:val="00A42CBB"/>
    <w:rsid w:val="00A42F6B"/>
    <w:rsid w:val="00A435E2"/>
    <w:rsid w:val="00A458F9"/>
    <w:rsid w:val="00A4594B"/>
    <w:rsid w:val="00A45975"/>
    <w:rsid w:val="00A460E8"/>
    <w:rsid w:val="00A46A21"/>
    <w:rsid w:val="00A47762"/>
    <w:rsid w:val="00A47E9F"/>
    <w:rsid w:val="00A50C35"/>
    <w:rsid w:val="00A50FC6"/>
    <w:rsid w:val="00A512C7"/>
    <w:rsid w:val="00A51313"/>
    <w:rsid w:val="00A5161E"/>
    <w:rsid w:val="00A52095"/>
    <w:rsid w:val="00A52FB2"/>
    <w:rsid w:val="00A5347E"/>
    <w:rsid w:val="00A53A2F"/>
    <w:rsid w:val="00A5442F"/>
    <w:rsid w:val="00A576DA"/>
    <w:rsid w:val="00A6006E"/>
    <w:rsid w:val="00A600A3"/>
    <w:rsid w:val="00A6014D"/>
    <w:rsid w:val="00A6048E"/>
    <w:rsid w:val="00A6059B"/>
    <w:rsid w:val="00A6059D"/>
    <w:rsid w:val="00A6137F"/>
    <w:rsid w:val="00A61753"/>
    <w:rsid w:val="00A61A43"/>
    <w:rsid w:val="00A61E0E"/>
    <w:rsid w:val="00A621D9"/>
    <w:rsid w:val="00A62231"/>
    <w:rsid w:val="00A62679"/>
    <w:rsid w:val="00A644CD"/>
    <w:rsid w:val="00A6453C"/>
    <w:rsid w:val="00A64D9B"/>
    <w:rsid w:val="00A6698E"/>
    <w:rsid w:val="00A67DA7"/>
    <w:rsid w:val="00A70094"/>
    <w:rsid w:val="00A7014A"/>
    <w:rsid w:val="00A70401"/>
    <w:rsid w:val="00A70B6B"/>
    <w:rsid w:val="00A71295"/>
    <w:rsid w:val="00A71AD8"/>
    <w:rsid w:val="00A71EF1"/>
    <w:rsid w:val="00A721AD"/>
    <w:rsid w:val="00A721B3"/>
    <w:rsid w:val="00A7294E"/>
    <w:rsid w:val="00A72A38"/>
    <w:rsid w:val="00A73C5E"/>
    <w:rsid w:val="00A7431A"/>
    <w:rsid w:val="00A74D55"/>
    <w:rsid w:val="00A75CA1"/>
    <w:rsid w:val="00A7615E"/>
    <w:rsid w:val="00A76845"/>
    <w:rsid w:val="00A81400"/>
    <w:rsid w:val="00A81B0E"/>
    <w:rsid w:val="00A826C2"/>
    <w:rsid w:val="00A8322C"/>
    <w:rsid w:val="00A83482"/>
    <w:rsid w:val="00A8389A"/>
    <w:rsid w:val="00A84798"/>
    <w:rsid w:val="00A859A8"/>
    <w:rsid w:val="00A85D29"/>
    <w:rsid w:val="00A85EBE"/>
    <w:rsid w:val="00A862B3"/>
    <w:rsid w:val="00A86DBD"/>
    <w:rsid w:val="00A86DF8"/>
    <w:rsid w:val="00A8703B"/>
    <w:rsid w:val="00A90C1C"/>
    <w:rsid w:val="00A90E7A"/>
    <w:rsid w:val="00A92367"/>
    <w:rsid w:val="00A934D0"/>
    <w:rsid w:val="00A93718"/>
    <w:rsid w:val="00AA1E7E"/>
    <w:rsid w:val="00AA3011"/>
    <w:rsid w:val="00AA4BB0"/>
    <w:rsid w:val="00AA4E78"/>
    <w:rsid w:val="00AA544E"/>
    <w:rsid w:val="00AA5789"/>
    <w:rsid w:val="00AA707E"/>
    <w:rsid w:val="00AA751B"/>
    <w:rsid w:val="00AA7549"/>
    <w:rsid w:val="00AA7709"/>
    <w:rsid w:val="00AA7B1B"/>
    <w:rsid w:val="00AA7BD0"/>
    <w:rsid w:val="00AA7EF2"/>
    <w:rsid w:val="00AB205E"/>
    <w:rsid w:val="00AB39D9"/>
    <w:rsid w:val="00AB4628"/>
    <w:rsid w:val="00AB4F99"/>
    <w:rsid w:val="00AB4FA3"/>
    <w:rsid w:val="00AB62FB"/>
    <w:rsid w:val="00AB65E6"/>
    <w:rsid w:val="00AB6F06"/>
    <w:rsid w:val="00AB6F61"/>
    <w:rsid w:val="00AB7BF5"/>
    <w:rsid w:val="00AB7DFD"/>
    <w:rsid w:val="00AC0690"/>
    <w:rsid w:val="00AC08E1"/>
    <w:rsid w:val="00AC1ACF"/>
    <w:rsid w:val="00AC2A90"/>
    <w:rsid w:val="00AC33FF"/>
    <w:rsid w:val="00AC3522"/>
    <w:rsid w:val="00AC38EC"/>
    <w:rsid w:val="00AC4322"/>
    <w:rsid w:val="00AC46D1"/>
    <w:rsid w:val="00AC4C0E"/>
    <w:rsid w:val="00AC4EA3"/>
    <w:rsid w:val="00AC5049"/>
    <w:rsid w:val="00AC5234"/>
    <w:rsid w:val="00AC5FDC"/>
    <w:rsid w:val="00AC6B95"/>
    <w:rsid w:val="00AC74A5"/>
    <w:rsid w:val="00AC7D4D"/>
    <w:rsid w:val="00AD0D62"/>
    <w:rsid w:val="00AD24C6"/>
    <w:rsid w:val="00AD25FB"/>
    <w:rsid w:val="00AD26A3"/>
    <w:rsid w:val="00AD352B"/>
    <w:rsid w:val="00AD3917"/>
    <w:rsid w:val="00AD3AC2"/>
    <w:rsid w:val="00AD3E53"/>
    <w:rsid w:val="00AD42EC"/>
    <w:rsid w:val="00AD51D9"/>
    <w:rsid w:val="00AD6834"/>
    <w:rsid w:val="00AD6979"/>
    <w:rsid w:val="00AD745E"/>
    <w:rsid w:val="00AE06F6"/>
    <w:rsid w:val="00AE0A1B"/>
    <w:rsid w:val="00AE1991"/>
    <w:rsid w:val="00AE1B41"/>
    <w:rsid w:val="00AE2BD1"/>
    <w:rsid w:val="00AE3303"/>
    <w:rsid w:val="00AE339C"/>
    <w:rsid w:val="00AE33B3"/>
    <w:rsid w:val="00AE3682"/>
    <w:rsid w:val="00AE4191"/>
    <w:rsid w:val="00AE4719"/>
    <w:rsid w:val="00AE54EC"/>
    <w:rsid w:val="00AE6EA3"/>
    <w:rsid w:val="00AE714F"/>
    <w:rsid w:val="00AE71E7"/>
    <w:rsid w:val="00AF0B5A"/>
    <w:rsid w:val="00AF0FFB"/>
    <w:rsid w:val="00AF1A34"/>
    <w:rsid w:val="00AF1DA9"/>
    <w:rsid w:val="00AF2429"/>
    <w:rsid w:val="00AF248A"/>
    <w:rsid w:val="00AF271B"/>
    <w:rsid w:val="00AF3EF4"/>
    <w:rsid w:val="00AF434B"/>
    <w:rsid w:val="00AF4441"/>
    <w:rsid w:val="00AF4738"/>
    <w:rsid w:val="00AF4808"/>
    <w:rsid w:val="00AF4DD5"/>
    <w:rsid w:val="00AF6E5B"/>
    <w:rsid w:val="00AF73AF"/>
    <w:rsid w:val="00AF7DA2"/>
    <w:rsid w:val="00B007DA"/>
    <w:rsid w:val="00B013B4"/>
    <w:rsid w:val="00B01F3D"/>
    <w:rsid w:val="00B024FD"/>
    <w:rsid w:val="00B02E83"/>
    <w:rsid w:val="00B038B6"/>
    <w:rsid w:val="00B056CD"/>
    <w:rsid w:val="00B059ED"/>
    <w:rsid w:val="00B05D45"/>
    <w:rsid w:val="00B05E78"/>
    <w:rsid w:val="00B06C3A"/>
    <w:rsid w:val="00B07469"/>
    <w:rsid w:val="00B07B7D"/>
    <w:rsid w:val="00B07C7D"/>
    <w:rsid w:val="00B10A3A"/>
    <w:rsid w:val="00B10E55"/>
    <w:rsid w:val="00B11503"/>
    <w:rsid w:val="00B11BAA"/>
    <w:rsid w:val="00B13B35"/>
    <w:rsid w:val="00B13B69"/>
    <w:rsid w:val="00B13F54"/>
    <w:rsid w:val="00B1499A"/>
    <w:rsid w:val="00B15909"/>
    <w:rsid w:val="00B15F96"/>
    <w:rsid w:val="00B16ED1"/>
    <w:rsid w:val="00B17A32"/>
    <w:rsid w:val="00B17DA6"/>
    <w:rsid w:val="00B203CD"/>
    <w:rsid w:val="00B2056B"/>
    <w:rsid w:val="00B21094"/>
    <w:rsid w:val="00B21322"/>
    <w:rsid w:val="00B22303"/>
    <w:rsid w:val="00B23C07"/>
    <w:rsid w:val="00B2439E"/>
    <w:rsid w:val="00B2535E"/>
    <w:rsid w:val="00B26DAF"/>
    <w:rsid w:val="00B273E1"/>
    <w:rsid w:val="00B3110F"/>
    <w:rsid w:val="00B316BD"/>
    <w:rsid w:val="00B31A60"/>
    <w:rsid w:val="00B3261B"/>
    <w:rsid w:val="00B33701"/>
    <w:rsid w:val="00B34D86"/>
    <w:rsid w:val="00B3592D"/>
    <w:rsid w:val="00B35D92"/>
    <w:rsid w:val="00B36D41"/>
    <w:rsid w:val="00B36DA3"/>
    <w:rsid w:val="00B36F26"/>
    <w:rsid w:val="00B406FE"/>
    <w:rsid w:val="00B40D27"/>
    <w:rsid w:val="00B425DD"/>
    <w:rsid w:val="00B429B7"/>
    <w:rsid w:val="00B42C6C"/>
    <w:rsid w:val="00B434AE"/>
    <w:rsid w:val="00B44BAF"/>
    <w:rsid w:val="00B44F0B"/>
    <w:rsid w:val="00B44F9B"/>
    <w:rsid w:val="00B45419"/>
    <w:rsid w:val="00B45CA9"/>
    <w:rsid w:val="00B464A1"/>
    <w:rsid w:val="00B464D9"/>
    <w:rsid w:val="00B46E2D"/>
    <w:rsid w:val="00B46EAF"/>
    <w:rsid w:val="00B4731F"/>
    <w:rsid w:val="00B47631"/>
    <w:rsid w:val="00B47FED"/>
    <w:rsid w:val="00B50354"/>
    <w:rsid w:val="00B50682"/>
    <w:rsid w:val="00B521D8"/>
    <w:rsid w:val="00B547CB"/>
    <w:rsid w:val="00B54862"/>
    <w:rsid w:val="00B54D5C"/>
    <w:rsid w:val="00B55694"/>
    <w:rsid w:val="00B56BE3"/>
    <w:rsid w:val="00B61061"/>
    <w:rsid w:val="00B62628"/>
    <w:rsid w:val="00B6291D"/>
    <w:rsid w:val="00B62A6B"/>
    <w:rsid w:val="00B62C31"/>
    <w:rsid w:val="00B63627"/>
    <w:rsid w:val="00B642DB"/>
    <w:rsid w:val="00B656D4"/>
    <w:rsid w:val="00B65D29"/>
    <w:rsid w:val="00B661A9"/>
    <w:rsid w:val="00B67E1B"/>
    <w:rsid w:val="00B7046D"/>
    <w:rsid w:val="00B713C3"/>
    <w:rsid w:val="00B71860"/>
    <w:rsid w:val="00B72B1F"/>
    <w:rsid w:val="00B72BC5"/>
    <w:rsid w:val="00B73CF2"/>
    <w:rsid w:val="00B740ED"/>
    <w:rsid w:val="00B74BA5"/>
    <w:rsid w:val="00B74BD2"/>
    <w:rsid w:val="00B74D59"/>
    <w:rsid w:val="00B76C75"/>
    <w:rsid w:val="00B77870"/>
    <w:rsid w:val="00B77AF3"/>
    <w:rsid w:val="00B77E1F"/>
    <w:rsid w:val="00B80856"/>
    <w:rsid w:val="00B810AB"/>
    <w:rsid w:val="00B82710"/>
    <w:rsid w:val="00B83180"/>
    <w:rsid w:val="00B8355C"/>
    <w:rsid w:val="00B835E5"/>
    <w:rsid w:val="00B845C0"/>
    <w:rsid w:val="00B84B14"/>
    <w:rsid w:val="00B84F90"/>
    <w:rsid w:val="00B865C3"/>
    <w:rsid w:val="00B86655"/>
    <w:rsid w:val="00B87C68"/>
    <w:rsid w:val="00B9002A"/>
    <w:rsid w:val="00B9020E"/>
    <w:rsid w:val="00B9047B"/>
    <w:rsid w:val="00B90DB0"/>
    <w:rsid w:val="00B91182"/>
    <w:rsid w:val="00B912AD"/>
    <w:rsid w:val="00B92911"/>
    <w:rsid w:val="00B92A01"/>
    <w:rsid w:val="00B93553"/>
    <w:rsid w:val="00B93738"/>
    <w:rsid w:val="00B9390B"/>
    <w:rsid w:val="00B94172"/>
    <w:rsid w:val="00B94514"/>
    <w:rsid w:val="00B949BA"/>
    <w:rsid w:val="00B958DD"/>
    <w:rsid w:val="00B95A1D"/>
    <w:rsid w:val="00B9683A"/>
    <w:rsid w:val="00B96FFD"/>
    <w:rsid w:val="00B972E6"/>
    <w:rsid w:val="00B97C5B"/>
    <w:rsid w:val="00B97F1B"/>
    <w:rsid w:val="00B97F8F"/>
    <w:rsid w:val="00BA02AB"/>
    <w:rsid w:val="00BA09F9"/>
    <w:rsid w:val="00BA3090"/>
    <w:rsid w:val="00BA3ECE"/>
    <w:rsid w:val="00BA432A"/>
    <w:rsid w:val="00BA5B68"/>
    <w:rsid w:val="00BA73AD"/>
    <w:rsid w:val="00BB0A3F"/>
    <w:rsid w:val="00BB11C3"/>
    <w:rsid w:val="00BB15C7"/>
    <w:rsid w:val="00BB1DE9"/>
    <w:rsid w:val="00BB299C"/>
    <w:rsid w:val="00BB2A83"/>
    <w:rsid w:val="00BB353C"/>
    <w:rsid w:val="00BB5F15"/>
    <w:rsid w:val="00BB627F"/>
    <w:rsid w:val="00BB6555"/>
    <w:rsid w:val="00BB6855"/>
    <w:rsid w:val="00BB69BE"/>
    <w:rsid w:val="00BB6E7A"/>
    <w:rsid w:val="00BB7866"/>
    <w:rsid w:val="00BC01E8"/>
    <w:rsid w:val="00BC1FF1"/>
    <w:rsid w:val="00BC2004"/>
    <w:rsid w:val="00BC21DF"/>
    <w:rsid w:val="00BC24A9"/>
    <w:rsid w:val="00BC2A16"/>
    <w:rsid w:val="00BC2D1B"/>
    <w:rsid w:val="00BC36DE"/>
    <w:rsid w:val="00BC3ADF"/>
    <w:rsid w:val="00BC4EDF"/>
    <w:rsid w:val="00BC5407"/>
    <w:rsid w:val="00BC59E2"/>
    <w:rsid w:val="00BC5AA4"/>
    <w:rsid w:val="00BC6CC2"/>
    <w:rsid w:val="00BC7429"/>
    <w:rsid w:val="00BD01FD"/>
    <w:rsid w:val="00BD0214"/>
    <w:rsid w:val="00BD06F6"/>
    <w:rsid w:val="00BD19F5"/>
    <w:rsid w:val="00BD1C15"/>
    <w:rsid w:val="00BD3B8B"/>
    <w:rsid w:val="00BD48AE"/>
    <w:rsid w:val="00BD4F1B"/>
    <w:rsid w:val="00BD4F70"/>
    <w:rsid w:val="00BD54AB"/>
    <w:rsid w:val="00BD5660"/>
    <w:rsid w:val="00BD6257"/>
    <w:rsid w:val="00BD6A4E"/>
    <w:rsid w:val="00BD7DA8"/>
    <w:rsid w:val="00BE0359"/>
    <w:rsid w:val="00BE0C1F"/>
    <w:rsid w:val="00BE310A"/>
    <w:rsid w:val="00BE35BF"/>
    <w:rsid w:val="00BE4286"/>
    <w:rsid w:val="00BE693F"/>
    <w:rsid w:val="00BE6E9C"/>
    <w:rsid w:val="00BE76DF"/>
    <w:rsid w:val="00BE7F36"/>
    <w:rsid w:val="00BF115A"/>
    <w:rsid w:val="00BF1419"/>
    <w:rsid w:val="00BF1747"/>
    <w:rsid w:val="00BF1CB4"/>
    <w:rsid w:val="00BF2140"/>
    <w:rsid w:val="00BF3901"/>
    <w:rsid w:val="00BF45CB"/>
    <w:rsid w:val="00BF4825"/>
    <w:rsid w:val="00BF4B3D"/>
    <w:rsid w:val="00BF4D62"/>
    <w:rsid w:val="00BF55F3"/>
    <w:rsid w:val="00BF5830"/>
    <w:rsid w:val="00BF7829"/>
    <w:rsid w:val="00C008EE"/>
    <w:rsid w:val="00C01277"/>
    <w:rsid w:val="00C01DA7"/>
    <w:rsid w:val="00C037F9"/>
    <w:rsid w:val="00C04560"/>
    <w:rsid w:val="00C05BE6"/>
    <w:rsid w:val="00C06462"/>
    <w:rsid w:val="00C064DD"/>
    <w:rsid w:val="00C06660"/>
    <w:rsid w:val="00C07776"/>
    <w:rsid w:val="00C07DB5"/>
    <w:rsid w:val="00C10CD7"/>
    <w:rsid w:val="00C110FB"/>
    <w:rsid w:val="00C11EC0"/>
    <w:rsid w:val="00C12910"/>
    <w:rsid w:val="00C12B18"/>
    <w:rsid w:val="00C138E1"/>
    <w:rsid w:val="00C13FF0"/>
    <w:rsid w:val="00C1458C"/>
    <w:rsid w:val="00C15218"/>
    <w:rsid w:val="00C157D5"/>
    <w:rsid w:val="00C158CB"/>
    <w:rsid w:val="00C15F58"/>
    <w:rsid w:val="00C16E33"/>
    <w:rsid w:val="00C17532"/>
    <w:rsid w:val="00C175E4"/>
    <w:rsid w:val="00C201E4"/>
    <w:rsid w:val="00C2052F"/>
    <w:rsid w:val="00C21156"/>
    <w:rsid w:val="00C21996"/>
    <w:rsid w:val="00C21F5C"/>
    <w:rsid w:val="00C222D0"/>
    <w:rsid w:val="00C237AA"/>
    <w:rsid w:val="00C23858"/>
    <w:rsid w:val="00C2398B"/>
    <w:rsid w:val="00C23CD5"/>
    <w:rsid w:val="00C247D9"/>
    <w:rsid w:val="00C268C2"/>
    <w:rsid w:val="00C2786C"/>
    <w:rsid w:val="00C2789F"/>
    <w:rsid w:val="00C302D6"/>
    <w:rsid w:val="00C31CD2"/>
    <w:rsid w:val="00C328D6"/>
    <w:rsid w:val="00C32901"/>
    <w:rsid w:val="00C32BEF"/>
    <w:rsid w:val="00C337B2"/>
    <w:rsid w:val="00C33876"/>
    <w:rsid w:val="00C3456E"/>
    <w:rsid w:val="00C3485F"/>
    <w:rsid w:val="00C34E04"/>
    <w:rsid w:val="00C3505B"/>
    <w:rsid w:val="00C356EB"/>
    <w:rsid w:val="00C360EC"/>
    <w:rsid w:val="00C36152"/>
    <w:rsid w:val="00C36ADC"/>
    <w:rsid w:val="00C37613"/>
    <w:rsid w:val="00C37F05"/>
    <w:rsid w:val="00C40229"/>
    <w:rsid w:val="00C40C75"/>
    <w:rsid w:val="00C411D4"/>
    <w:rsid w:val="00C41BD5"/>
    <w:rsid w:val="00C423CD"/>
    <w:rsid w:val="00C42BD9"/>
    <w:rsid w:val="00C437D0"/>
    <w:rsid w:val="00C454D6"/>
    <w:rsid w:val="00C46298"/>
    <w:rsid w:val="00C4663D"/>
    <w:rsid w:val="00C46D91"/>
    <w:rsid w:val="00C4725C"/>
    <w:rsid w:val="00C47DFE"/>
    <w:rsid w:val="00C50B02"/>
    <w:rsid w:val="00C50E28"/>
    <w:rsid w:val="00C51F50"/>
    <w:rsid w:val="00C52495"/>
    <w:rsid w:val="00C52B72"/>
    <w:rsid w:val="00C53242"/>
    <w:rsid w:val="00C539C0"/>
    <w:rsid w:val="00C54DB2"/>
    <w:rsid w:val="00C553A9"/>
    <w:rsid w:val="00C558D7"/>
    <w:rsid w:val="00C55F2A"/>
    <w:rsid w:val="00C56120"/>
    <w:rsid w:val="00C562D8"/>
    <w:rsid w:val="00C567C4"/>
    <w:rsid w:val="00C56829"/>
    <w:rsid w:val="00C568D3"/>
    <w:rsid w:val="00C56AEA"/>
    <w:rsid w:val="00C56F3E"/>
    <w:rsid w:val="00C57B3D"/>
    <w:rsid w:val="00C60CB5"/>
    <w:rsid w:val="00C61137"/>
    <w:rsid w:val="00C615FC"/>
    <w:rsid w:val="00C62142"/>
    <w:rsid w:val="00C62E0D"/>
    <w:rsid w:val="00C6316C"/>
    <w:rsid w:val="00C63F66"/>
    <w:rsid w:val="00C641C6"/>
    <w:rsid w:val="00C64373"/>
    <w:rsid w:val="00C64F25"/>
    <w:rsid w:val="00C65847"/>
    <w:rsid w:val="00C66203"/>
    <w:rsid w:val="00C66361"/>
    <w:rsid w:val="00C7124B"/>
    <w:rsid w:val="00C7252D"/>
    <w:rsid w:val="00C728A7"/>
    <w:rsid w:val="00C72F54"/>
    <w:rsid w:val="00C74836"/>
    <w:rsid w:val="00C754C8"/>
    <w:rsid w:val="00C7552C"/>
    <w:rsid w:val="00C76B46"/>
    <w:rsid w:val="00C77DA4"/>
    <w:rsid w:val="00C77F2F"/>
    <w:rsid w:val="00C817D7"/>
    <w:rsid w:val="00C8180C"/>
    <w:rsid w:val="00C81B22"/>
    <w:rsid w:val="00C81BE0"/>
    <w:rsid w:val="00C81EC8"/>
    <w:rsid w:val="00C82019"/>
    <w:rsid w:val="00C8228E"/>
    <w:rsid w:val="00C82711"/>
    <w:rsid w:val="00C8288E"/>
    <w:rsid w:val="00C82FB7"/>
    <w:rsid w:val="00C83C44"/>
    <w:rsid w:val="00C84888"/>
    <w:rsid w:val="00C84A2E"/>
    <w:rsid w:val="00C84CB0"/>
    <w:rsid w:val="00C84D4B"/>
    <w:rsid w:val="00C852D3"/>
    <w:rsid w:val="00C85579"/>
    <w:rsid w:val="00C85DFF"/>
    <w:rsid w:val="00C86789"/>
    <w:rsid w:val="00C8716C"/>
    <w:rsid w:val="00C879E1"/>
    <w:rsid w:val="00C90066"/>
    <w:rsid w:val="00C90F31"/>
    <w:rsid w:val="00C91A7D"/>
    <w:rsid w:val="00C93278"/>
    <w:rsid w:val="00C93DE5"/>
    <w:rsid w:val="00C94B79"/>
    <w:rsid w:val="00C94CEC"/>
    <w:rsid w:val="00C94DE5"/>
    <w:rsid w:val="00C95151"/>
    <w:rsid w:val="00C952EA"/>
    <w:rsid w:val="00C9549E"/>
    <w:rsid w:val="00C95E26"/>
    <w:rsid w:val="00C95E5E"/>
    <w:rsid w:val="00C964FC"/>
    <w:rsid w:val="00C96DCA"/>
    <w:rsid w:val="00C97778"/>
    <w:rsid w:val="00CA1CA2"/>
    <w:rsid w:val="00CA2460"/>
    <w:rsid w:val="00CA2FD0"/>
    <w:rsid w:val="00CA38FA"/>
    <w:rsid w:val="00CA39B2"/>
    <w:rsid w:val="00CA4325"/>
    <w:rsid w:val="00CA4385"/>
    <w:rsid w:val="00CA4530"/>
    <w:rsid w:val="00CA482A"/>
    <w:rsid w:val="00CA5A81"/>
    <w:rsid w:val="00CA6142"/>
    <w:rsid w:val="00CA67AD"/>
    <w:rsid w:val="00CA6C37"/>
    <w:rsid w:val="00CA6E08"/>
    <w:rsid w:val="00CA6EDA"/>
    <w:rsid w:val="00CA7EEE"/>
    <w:rsid w:val="00CB0109"/>
    <w:rsid w:val="00CB0579"/>
    <w:rsid w:val="00CB0B60"/>
    <w:rsid w:val="00CB13E8"/>
    <w:rsid w:val="00CB15D0"/>
    <w:rsid w:val="00CB2264"/>
    <w:rsid w:val="00CB2390"/>
    <w:rsid w:val="00CB2911"/>
    <w:rsid w:val="00CB43E1"/>
    <w:rsid w:val="00CB53B3"/>
    <w:rsid w:val="00CB6C71"/>
    <w:rsid w:val="00CB76AD"/>
    <w:rsid w:val="00CC23D6"/>
    <w:rsid w:val="00CC3893"/>
    <w:rsid w:val="00CC427E"/>
    <w:rsid w:val="00CC434A"/>
    <w:rsid w:val="00CC4A82"/>
    <w:rsid w:val="00CC4AE9"/>
    <w:rsid w:val="00CC5AA2"/>
    <w:rsid w:val="00CC5C72"/>
    <w:rsid w:val="00CC5EB5"/>
    <w:rsid w:val="00CC69A1"/>
    <w:rsid w:val="00CC7F8B"/>
    <w:rsid w:val="00CD0023"/>
    <w:rsid w:val="00CD1713"/>
    <w:rsid w:val="00CD18BD"/>
    <w:rsid w:val="00CD2072"/>
    <w:rsid w:val="00CD21EC"/>
    <w:rsid w:val="00CD2707"/>
    <w:rsid w:val="00CD3257"/>
    <w:rsid w:val="00CD368F"/>
    <w:rsid w:val="00CD4319"/>
    <w:rsid w:val="00CD4962"/>
    <w:rsid w:val="00CD6983"/>
    <w:rsid w:val="00CD7130"/>
    <w:rsid w:val="00CE00F7"/>
    <w:rsid w:val="00CE0339"/>
    <w:rsid w:val="00CE037B"/>
    <w:rsid w:val="00CE053F"/>
    <w:rsid w:val="00CE064F"/>
    <w:rsid w:val="00CE1A9A"/>
    <w:rsid w:val="00CE21E9"/>
    <w:rsid w:val="00CE2944"/>
    <w:rsid w:val="00CE3866"/>
    <w:rsid w:val="00CE4461"/>
    <w:rsid w:val="00CF27EA"/>
    <w:rsid w:val="00CF2FFD"/>
    <w:rsid w:val="00CF3005"/>
    <w:rsid w:val="00CF3D1A"/>
    <w:rsid w:val="00CF3EAF"/>
    <w:rsid w:val="00CF441B"/>
    <w:rsid w:val="00CF4755"/>
    <w:rsid w:val="00CF4F41"/>
    <w:rsid w:val="00CF52A9"/>
    <w:rsid w:val="00CF5954"/>
    <w:rsid w:val="00CF5999"/>
    <w:rsid w:val="00CF5A3B"/>
    <w:rsid w:val="00CF6024"/>
    <w:rsid w:val="00CF74B0"/>
    <w:rsid w:val="00D000AD"/>
    <w:rsid w:val="00D00C7A"/>
    <w:rsid w:val="00D012E4"/>
    <w:rsid w:val="00D01A59"/>
    <w:rsid w:val="00D02518"/>
    <w:rsid w:val="00D027FD"/>
    <w:rsid w:val="00D02A10"/>
    <w:rsid w:val="00D02B87"/>
    <w:rsid w:val="00D0409F"/>
    <w:rsid w:val="00D056C8"/>
    <w:rsid w:val="00D066D6"/>
    <w:rsid w:val="00D07549"/>
    <w:rsid w:val="00D1001F"/>
    <w:rsid w:val="00D10966"/>
    <w:rsid w:val="00D10B86"/>
    <w:rsid w:val="00D10CC7"/>
    <w:rsid w:val="00D12F80"/>
    <w:rsid w:val="00D130B7"/>
    <w:rsid w:val="00D143E0"/>
    <w:rsid w:val="00D146B4"/>
    <w:rsid w:val="00D147B7"/>
    <w:rsid w:val="00D14A3F"/>
    <w:rsid w:val="00D1646E"/>
    <w:rsid w:val="00D16A94"/>
    <w:rsid w:val="00D170A3"/>
    <w:rsid w:val="00D17D6E"/>
    <w:rsid w:val="00D2049A"/>
    <w:rsid w:val="00D207FD"/>
    <w:rsid w:val="00D20EAD"/>
    <w:rsid w:val="00D21027"/>
    <w:rsid w:val="00D215B8"/>
    <w:rsid w:val="00D21EDC"/>
    <w:rsid w:val="00D220B7"/>
    <w:rsid w:val="00D236D9"/>
    <w:rsid w:val="00D23C59"/>
    <w:rsid w:val="00D23C69"/>
    <w:rsid w:val="00D248D2"/>
    <w:rsid w:val="00D249E8"/>
    <w:rsid w:val="00D24AEF"/>
    <w:rsid w:val="00D24F3C"/>
    <w:rsid w:val="00D2584A"/>
    <w:rsid w:val="00D2586D"/>
    <w:rsid w:val="00D2611A"/>
    <w:rsid w:val="00D26285"/>
    <w:rsid w:val="00D270ED"/>
    <w:rsid w:val="00D2748D"/>
    <w:rsid w:val="00D2756F"/>
    <w:rsid w:val="00D27E8B"/>
    <w:rsid w:val="00D30AF9"/>
    <w:rsid w:val="00D310C9"/>
    <w:rsid w:val="00D312F0"/>
    <w:rsid w:val="00D31404"/>
    <w:rsid w:val="00D32084"/>
    <w:rsid w:val="00D32970"/>
    <w:rsid w:val="00D341AA"/>
    <w:rsid w:val="00D3500F"/>
    <w:rsid w:val="00D3525D"/>
    <w:rsid w:val="00D36F68"/>
    <w:rsid w:val="00D3706D"/>
    <w:rsid w:val="00D41343"/>
    <w:rsid w:val="00D430F3"/>
    <w:rsid w:val="00D43532"/>
    <w:rsid w:val="00D436FC"/>
    <w:rsid w:val="00D43E66"/>
    <w:rsid w:val="00D44869"/>
    <w:rsid w:val="00D45028"/>
    <w:rsid w:val="00D4590E"/>
    <w:rsid w:val="00D459F6"/>
    <w:rsid w:val="00D45EC9"/>
    <w:rsid w:val="00D4660B"/>
    <w:rsid w:val="00D4710B"/>
    <w:rsid w:val="00D47C32"/>
    <w:rsid w:val="00D47D8A"/>
    <w:rsid w:val="00D50142"/>
    <w:rsid w:val="00D50BA8"/>
    <w:rsid w:val="00D523F2"/>
    <w:rsid w:val="00D5273A"/>
    <w:rsid w:val="00D53003"/>
    <w:rsid w:val="00D558FB"/>
    <w:rsid w:val="00D5684D"/>
    <w:rsid w:val="00D56BF1"/>
    <w:rsid w:val="00D56CBC"/>
    <w:rsid w:val="00D57FFD"/>
    <w:rsid w:val="00D60D66"/>
    <w:rsid w:val="00D62708"/>
    <w:rsid w:val="00D6284C"/>
    <w:rsid w:val="00D62C4C"/>
    <w:rsid w:val="00D633F1"/>
    <w:rsid w:val="00D639C7"/>
    <w:rsid w:val="00D642F4"/>
    <w:rsid w:val="00D646F2"/>
    <w:rsid w:val="00D648F6"/>
    <w:rsid w:val="00D64F02"/>
    <w:rsid w:val="00D653BC"/>
    <w:rsid w:val="00D65C99"/>
    <w:rsid w:val="00D661D3"/>
    <w:rsid w:val="00D67D3A"/>
    <w:rsid w:val="00D67E2B"/>
    <w:rsid w:val="00D71ABB"/>
    <w:rsid w:val="00D722ED"/>
    <w:rsid w:val="00D73809"/>
    <w:rsid w:val="00D73D7E"/>
    <w:rsid w:val="00D73DF1"/>
    <w:rsid w:val="00D73E69"/>
    <w:rsid w:val="00D74566"/>
    <w:rsid w:val="00D7476F"/>
    <w:rsid w:val="00D74A93"/>
    <w:rsid w:val="00D74CCE"/>
    <w:rsid w:val="00D75ECF"/>
    <w:rsid w:val="00D76998"/>
    <w:rsid w:val="00D76EC7"/>
    <w:rsid w:val="00D77048"/>
    <w:rsid w:val="00D800A3"/>
    <w:rsid w:val="00D8067E"/>
    <w:rsid w:val="00D808C2"/>
    <w:rsid w:val="00D80D8B"/>
    <w:rsid w:val="00D80F53"/>
    <w:rsid w:val="00D814CE"/>
    <w:rsid w:val="00D81D29"/>
    <w:rsid w:val="00D82488"/>
    <w:rsid w:val="00D82D1E"/>
    <w:rsid w:val="00D82FC9"/>
    <w:rsid w:val="00D83FDB"/>
    <w:rsid w:val="00D84561"/>
    <w:rsid w:val="00D84BB1"/>
    <w:rsid w:val="00D84F25"/>
    <w:rsid w:val="00D85296"/>
    <w:rsid w:val="00D864A7"/>
    <w:rsid w:val="00D86B08"/>
    <w:rsid w:val="00D86CA2"/>
    <w:rsid w:val="00D9040A"/>
    <w:rsid w:val="00D90C61"/>
    <w:rsid w:val="00D9133C"/>
    <w:rsid w:val="00D913FC"/>
    <w:rsid w:val="00D91AA3"/>
    <w:rsid w:val="00D92A47"/>
    <w:rsid w:val="00D92D16"/>
    <w:rsid w:val="00D934E5"/>
    <w:rsid w:val="00D93681"/>
    <w:rsid w:val="00D93886"/>
    <w:rsid w:val="00D93CE3"/>
    <w:rsid w:val="00D942B1"/>
    <w:rsid w:val="00D94348"/>
    <w:rsid w:val="00D94D5F"/>
    <w:rsid w:val="00D95BC7"/>
    <w:rsid w:val="00D95CE3"/>
    <w:rsid w:val="00D97D97"/>
    <w:rsid w:val="00DA017B"/>
    <w:rsid w:val="00DA04D5"/>
    <w:rsid w:val="00DA07D9"/>
    <w:rsid w:val="00DA08D4"/>
    <w:rsid w:val="00DA08E2"/>
    <w:rsid w:val="00DA0B59"/>
    <w:rsid w:val="00DA22F9"/>
    <w:rsid w:val="00DA28A9"/>
    <w:rsid w:val="00DA2EE1"/>
    <w:rsid w:val="00DA3E0A"/>
    <w:rsid w:val="00DA4239"/>
    <w:rsid w:val="00DA473D"/>
    <w:rsid w:val="00DA56A7"/>
    <w:rsid w:val="00DA58CE"/>
    <w:rsid w:val="00DA5E1F"/>
    <w:rsid w:val="00DA614B"/>
    <w:rsid w:val="00DA6817"/>
    <w:rsid w:val="00DA6A84"/>
    <w:rsid w:val="00DA71D2"/>
    <w:rsid w:val="00DA763F"/>
    <w:rsid w:val="00DA7C3B"/>
    <w:rsid w:val="00DB092B"/>
    <w:rsid w:val="00DB0D7E"/>
    <w:rsid w:val="00DB11BF"/>
    <w:rsid w:val="00DB122D"/>
    <w:rsid w:val="00DB167C"/>
    <w:rsid w:val="00DB213E"/>
    <w:rsid w:val="00DB27AA"/>
    <w:rsid w:val="00DB2816"/>
    <w:rsid w:val="00DB2D84"/>
    <w:rsid w:val="00DB3858"/>
    <w:rsid w:val="00DB3CAF"/>
    <w:rsid w:val="00DB490A"/>
    <w:rsid w:val="00DB4A20"/>
    <w:rsid w:val="00DB4A99"/>
    <w:rsid w:val="00DB4D9F"/>
    <w:rsid w:val="00DB5D1E"/>
    <w:rsid w:val="00DB6A0B"/>
    <w:rsid w:val="00DB6E74"/>
    <w:rsid w:val="00DB7273"/>
    <w:rsid w:val="00DC015D"/>
    <w:rsid w:val="00DC06F6"/>
    <w:rsid w:val="00DC0A23"/>
    <w:rsid w:val="00DC1715"/>
    <w:rsid w:val="00DC1C7A"/>
    <w:rsid w:val="00DC25FB"/>
    <w:rsid w:val="00DC2B84"/>
    <w:rsid w:val="00DC3994"/>
    <w:rsid w:val="00DC3DF0"/>
    <w:rsid w:val="00DC4366"/>
    <w:rsid w:val="00DC55F5"/>
    <w:rsid w:val="00DC6069"/>
    <w:rsid w:val="00DC6187"/>
    <w:rsid w:val="00DC7B91"/>
    <w:rsid w:val="00DD0291"/>
    <w:rsid w:val="00DD1206"/>
    <w:rsid w:val="00DD1E03"/>
    <w:rsid w:val="00DD2572"/>
    <w:rsid w:val="00DD283A"/>
    <w:rsid w:val="00DD3C3F"/>
    <w:rsid w:val="00DD4345"/>
    <w:rsid w:val="00DD46D2"/>
    <w:rsid w:val="00DD5794"/>
    <w:rsid w:val="00DD57BC"/>
    <w:rsid w:val="00DD6170"/>
    <w:rsid w:val="00DD63AD"/>
    <w:rsid w:val="00DD79DF"/>
    <w:rsid w:val="00DD7D50"/>
    <w:rsid w:val="00DE0ECE"/>
    <w:rsid w:val="00DE0F5F"/>
    <w:rsid w:val="00DE1A34"/>
    <w:rsid w:val="00DE34F1"/>
    <w:rsid w:val="00DE4EDA"/>
    <w:rsid w:val="00DE5727"/>
    <w:rsid w:val="00DE6304"/>
    <w:rsid w:val="00DE63F0"/>
    <w:rsid w:val="00DE6B01"/>
    <w:rsid w:val="00DE7DCB"/>
    <w:rsid w:val="00DF080C"/>
    <w:rsid w:val="00DF1CC1"/>
    <w:rsid w:val="00DF1FC2"/>
    <w:rsid w:val="00DF3114"/>
    <w:rsid w:val="00DF32A0"/>
    <w:rsid w:val="00DF35EF"/>
    <w:rsid w:val="00DF3795"/>
    <w:rsid w:val="00DF54FE"/>
    <w:rsid w:val="00DF5F3B"/>
    <w:rsid w:val="00DF7065"/>
    <w:rsid w:val="00DF7653"/>
    <w:rsid w:val="00DF7F0B"/>
    <w:rsid w:val="00E007B8"/>
    <w:rsid w:val="00E00C7E"/>
    <w:rsid w:val="00E00CC5"/>
    <w:rsid w:val="00E00F9B"/>
    <w:rsid w:val="00E023F1"/>
    <w:rsid w:val="00E02E04"/>
    <w:rsid w:val="00E032CD"/>
    <w:rsid w:val="00E040FB"/>
    <w:rsid w:val="00E047BE"/>
    <w:rsid w:val="00E054F6"/>
    <w:rsid w:val="00E059C8"/>
    <w:rsid w:val="00E05E47"/>
    <w:rsid w:val="00E05F93"/>
    <w:rsid w:val="00E06300"/>
    <w:rsid w:val="00E0675D"/>
    <w:rsid w:val="00E07080"/>
    <w:rsid w:val="00E079C4"/>
    <w:rsid w:val="00E07F42"/>
    <w:rsid w:val="00E112CD"/>
    <w:rsid w:val="00E1257F"/>
    <w:rsid w:val="00E12EED"/>
    <w:rsid w:val="00E130F9"/>
    <w:rsid w:val="00E1386A"/>
    <w:rsid w:val="00E13C69"/>
    <w:rsid w:val="00E145EE"/>
    <w:rsid w:val="00E14B92"/>
    <w:rsid w:val="00E155E1"/>
    <w:rsid w:val="00E155F3"/>
    <w:rsid w:val="00E16426"/>
    <w:rsid w:val="00E1663A"/>
    <w:rsid w:val="00E16C8D"/>
    <w:rsid w:val="00E17329"/>
    <w:rsid w:val="00E2033B"/>
    <w:rsid w:val="00E20C7F"/>
    <w:rsid w:val="00E2151A"/>
    <w:rsid w:val="00E21E02"/>
    <w:rsid w:val="00E2303C"/>
    <w:rsid w:val="00E23105"/>
    <w:rsid w:val="00E234AA"/>
    <w:rsid w:val="00E23570"/>
    <w:rsid w:val="00E23912"/>
    <w:rsid w:val="00E23FC8"/>
    <w:rsid w:val="00E259FD"/>
    <w:rsid w:val="00E264FD"/>
    <w:rsid w:val="00E2725C"/>
    <w:rsid w:val="00E27785"/>
    <w:rsid w:val="00E27FF1"/>
    <w:rsid w:val="00E30176"/>
    <w:rsid w:val="00E3029F"/>
    <w:rsid w:val="00E30751"/>
    <w:rsid w:val="00E30DBB"/>
    <w:rsid w:val="00E317DF"/>
    <w:rsid w:val="00E32032"/>
    <w:rsid w:val="00E3267B"/>
    <w:rsid w:val="00E33A2E"/>
    <w:rsid w:val="00E33DA4"/>
    <w:rsid w:val="00E340DB"/>
    <w:rsid w:val="00E34BD7"/>
    <w:rsid w:val="00E3559F"/>
    <w:rsid w:val="00E423DC"/>
    <w:rsid w:val="00E43717"/>
    <w:rsid w:val="00E4494B"/>
    <w:rsid w:val="00E46970"/>
    <w:rsid w:val="00E469FE"/>
    <w:rsid w:val="00E4768A"/>
    <w:rsid w:val="00E47EA3"/>
    <w:rsid w:val="00E50B04"/>
    <w:rsid w:val="00E52C28"/>
    <w:rsid w:val="00E52E84"/>
    <w:rsid w:val="00E53AD7"/>
    <w:rsid w:val="00E54422"/>
    <w:rsid w:val="00E54CCF"/>
    <w:rsid w:val="00E55312"/>
    <w:rsid w:val="00E554CD"/>
    <w:rsid w:val="00E55932"/>
    <w:rsid w:val="00E55F76"/>
    <w:rsid w:val="00E56657"/>
    <w:rsid w:val="00E56CFA"/>
    <w:rsid w:val="00E56DB2"/>
    <w:rsid w:val="00E57348"/>
    <w:rsid w:val="00E57DC5"/>
    <w:rsid w:val="00E602AB"/>
    <w:rsid w:val="00E604D2"/>
    <w:rsid w:val="00E60502"/>
    <w:rsid w:val="00E63BD1"/>
    <w:rsid w:val="00E64870"/>
    <w:rsid w:val="00E64FD8"/>
    <w:rsid w:val="00E6522C"/>
    <w:rsid w:val="00E653DA"/>
    <w:rsid w:val="00E663A3"/>
    <w:rsid w:val="00E67548"/>
    <w:rsid w:val="00E6797D"/>
    <w:rsid w:val="00E67EFD"/>
    <w:rsid w:val="00E71995"/>
    <w:rsid w:val="00E72344"/>
    <w:rsid w:val="00E73757"/>
    <w:rsid w:val="00E73821"/>
    <w:rsid w:val="00E74343"/>
    <w:rsid w:val="00E75380"/>
    <w:rsid w:val="00E755FE"/>
    <w:rsid w:val="00E76233"/>
    <w:rsid w:val="00E7638E"/>
    <w:rsid w:val="00E767A4"/>
    <w:rsid w:val="00E76FEC"/>
    <w:rsid w:val="00E77296"/>
    <w:rsid w:val="00E77657"/>
    <w:rsid w:val="00E77F7D"/>
    <w:rsid w:val="00E8003F"/>
    <w:rsid w:val="00E801F0"/>
    <w:rsid w:val="00E80757"/>
    <w:rsid w:val="00E809E0"/>
    <w:rsid w:val="00E80DDD"/>
    <w:rsid w:val="00E81011"/>
    <w:rsid w:val="00E8137B"/>
    <w:rsid w:val="00E82903"/>
    <w:rsid w:val="00E82EF3"/>
    <w:rsid w:val="00E83EB9"/>
    <w:rsid w:val="00E83FED"/>
    <w:rsid w:val="00E8487C"/>
    <w:rsid w:val="00E85578"/>
    <w:rsid w:val="00E85734"/>
    <w:rsid w:val="00E858A5"/>
    <w:rsid w:val="00E85B44"/>
    <w:rsid w:val="00E86088"/>
    <w:rsid w:val="00E865D9"/>
    <w:rsid w:val="00E869B0"/>
    <w:rsid w:val="00E86DC6"/>
    <w:rsid w:val="00E8726F"/>
    <w:rsid w:val="00E87582"/>
    <w:rsid w:val="00E91431"/>
    <w:rsid w:val="00E91979"/>
    <w:rsid w:val="00E92486"/>
    <w:rsid w:val="00E92986"/>
    <w:rsid w:val="00E92A1D"/>
    <w:rsid w:val="00E936FC"/>
    <w:rsid w:val="00E93B8A"/>
    <w:rsid w:val="00E93EBA"/>
    <w:rsid w:val="00E96782"/>
    <w:rsid w:val="00E968CB"/>
    <w:rsid w:val="00E96D40"/>
    <w:rsid w:val="00E9702C"/>
    <w:rsid w:val="00E97D7A"/>
    <w:rsid w:val="00E97F26"/>
    <w:rsid w:val="00EA003B"/>
    <w:rsid w:val="00EA11A4"/>
    <w:rsid w:val="00EA29DD"/>
    <w:rsid w:val="00EA34A7"/>
    <w:rsid w:val="00EA3A92"/>
    <w:rsid w:val="00EA4640"/>
    <w:rsid w:val="00EA5799"/>
    <w:rsid w:val="00EA5A08"/>
    <w:rsid w:val="00EA5CE7"/>
    <w:rsid w:val="00EA6B1F"/>
    <w:rsid w:val="00EA6BD2"/>
    <w:rsid w:val="00EA7426"/>
    <w:rsid w:val="00EA7817"/>
    <w:rsid w:val="00EA789F"/>
    <w:rsid w:val="00EA7D36"/>
    <w:rsid w:val="00EB0A0B"/>
    <w:rsid w:val="00EB0A2B"/>
    <w:rsid w:val="00EB106D"/>
    <w:rsid w:val="00EB11B2"/>
    <w:rsid w:val="00EB12E4"/>
    <w:rsid w:val="00EB17F3"/>
    <w:rsid w:val="00EB1C84"/>
    <w:rsid w:val="00EB2E4D"/>
    <w:rsid w:val="00EB2F97"/>
    <w:rsid w:val="00EB2FD8"/>
    <w:rsid w:val="00EB4170"/>
    <w:rsid w:val="00EB47F3"/>
    <w:rsid w:val="00EB4A29"/>
    <w:rsid w:val="00EB4C83"/>
    <w:rsid w:val="00EB4E0E"/>
    <w:rsid w:val="00EB53D0"/>
    <w:rsid w:val="00EB5978"/>
    <w:rsid w:val="00EB5C86"/>
    <w:rsid w:val="00EB607B"/>
    <w:rsid w:val="00EB63C8"/>
    <w:rsid w:val="00EB6715"/>
    <w:rsid w:val="00EB77BE"/>
    <w:rsid w:val="00EB7E27"/>
    <w:rsid w:val="00EC00C3"/>
    <w:rsid w:val="00EC09DA"/>
    <w:rsid w:val="00EC183B"/>
    <w:rsid w:val="00EC276D"/>
    <w:rsid w:val="00EC328F"/>
    <w:rsid w:val="00EC364F"/>
    <w:rsid w:val="00EC3694"/>
    <w:rsid w:val="00EC3971"/>
    <w:rsid w:val="00EC3D96"/>
    <w:rsid w:val="00EC3EDC"/>
    <w:rsid w:val="00EC478D"/>
    <w:rsid w:val="00EC522A"/>
    <w:rsid w:val="00EC53EA"/>
    <w:rsid w:val="00EC5E6F"/>
    <w:rsid w:val="00EC6521"/>
    <w:rsid w:val="00EC6D11"/>
    <w:rsid w:val="00EC7452"/>
    <w:rsid w:val="00EC758B"/>
    <w:rsid w:val="00EC7D25"/>
    <w:rsid w:val="00ED1705"/>
    <w:rsid w:val="00ED26FC"/>
    <w:rsid w:val="00ED27BB"/>
    <w:rsid w:val="00ED3823"/>
    <w:rsid w:val="00ED39AE"/>
    <w:rsid w:val="00ED3BAD"/>
    <w:rsid w:val="00ED413D"/>
    <w:rsid w:val="00ED4237"/>
    <w:rsid w:val="00ED4E25"/>
    <w:rsid w:val="00ED53EB"/>
    <w:rsid w:val="00ED5416"/>
    <w:rsid w:val="00ED565E"/>
    <w:rsid w:val="00ED6293"/>
    <w:rsid w:val="00ED6EE7"/>
    <w:rsid w:val="00ED7235"/>
    <w:rsid w:val="00EE02CA"/>
    <w:rsid w:val="00EE08B9"/>
    <w:rsid w:val="00EE0BA2"/>
    <w:rsid w:val="00EE2388"/>
    <w:rsid w:val="00EE2420"/>
    <w:rsid w:val="00EE2CD9"/>
    <w:rsid w:val="00EE3A41"/>
    <w:rsid w:val="00EE403C"/>
    <w:rsid w:val="00EE4E57"/>
    <w:rsid w:val="00EE53E5"/>
    <w:rsid w:val="00EE64A4"/>
    <w:rsid w:val="00EE6656"/>
    <w:rsid w:val="00EE7209"/>
    <w:rsid w:val="00EE77BE"/>
    <w:rsid w:val="00EE7919"/>
    <w:rsid w:val="00EE7FBE"/>
    <w:rsid w:val="00EF0FB7"/>
    <w:rsid w:val="00EF188D"/>
    <w:rsid w:val="00EF1B87"/>
    <w:rsid w:val="00EF1D30"/>
    <w:rsid w:val="00EF248D"/>
    <w:rsid w:val="00EF24BF"/>
    <w:rsid w:val="00EF2840"/>
    <w:rsid w:val="00EF36AB"/>
    <w:rsid w:val="00EF49AE"/>
    <w:rsid w:val="00EF49F9"/>
    <w:rsid w:val="00EF5524"/>
    <w:rsid w:val="00EF6125"/>
    <w:rsid w:val="00EF731A"/>
    <w:rsid w:val="00F01496"/>
    <w:rsid w:val="00F0326D"/>
    <w:rsid w:val="00F03F35"/>
    <w:rsid w:val="00F050C8"/>
    <w:rsid w:val="00F06E24"/>
    <w:rsid w:val="00F070BD"/>
    <w:rsid w:val="00F07584"/>
    <w:rsid w:val="00F076E5"/>
    <w:rsid w:val="00F1190A"/>
    <w:rsid w:val="00F123CE"/>
    <w:rsid w:val="00F12868"/>
    <w:rsid w:val="00F14D2D"/>
    <w:rsid w:val="00F14FB7"/>
    <w:rsid w:val="00F160C9"/>
    <w:rsid w:val="00F1650F"/>
    <w:rsid w:val="00F16CBA"/>
    <w:rsid w:val="00F1716B"/>
    <w:rsid w:val="00F1726F"/>
    <w:rsid w:val="00F17B72"/>
    <w:rsid w:val="00F17BFB"/>
    <w:rsid w:val="00F17E26"/>
    <w:rsid w:val="00F205E4"/>
    <w:rsid w:val="00F2153E"/>
    <w:rsid w:val="00F22B96"/>
    <w:rsid w:val="00F236D0"/>
    <w:rsid w:val="00F24EB5"/>
    <w:rsid w:val="00F25A98"/>
    <w:rsid w:val="00F2618D"/>
    <w:rsid w:val="00F269FA"/>
    <w:rsid w:val="00F26D92"/>
    <w:rsid w:val="00F26F0C"/>
    <w:rsid w:val="00F26F1A"/>
    <w:rsid w:val="00F27CF8"/>
    <w:rsid w:val="00F311B4"/>
    <w:rsid w:val="00F31DF1"/>
    <w:rsid w:val="00F32988"/>
    <w:rsid w:val="00F32C27"/>
    <w:rsid w:val="00F32DEB"/>
    <w:rsid w:val="00F33891"/>
    <w:rsid w:val="00F33910"/>
    <w:rsid w:val="00F33AD9"/>
    <w:rsid w:val="00F33C4B"/>
    <w:rsid w:val="00F3498D"/>
    <w:rsid w:val="00F35417"/>
    <w:rsid w:val="00F356FD"/>
    <w:rsid w:val="00F35C0A"/>
    <w:rsid w:val="00F35CE8"/>
    <w:rsid w:val="00F36B88"/>
    <w:rsid w:val="00F36E95"/>
    <w:rsid w:val="00F370EA"/>
    <w:rsid w:val="00F37110"/>
    <w:rsid w:val="00F37151"/>
    <w:rsid w:val="00F40779"/>
    <w:rsid w:val="00F41210"/>
    <w:rsid w:val="00F421D7"/>
    <w:rsid w:val="00F42E7A"/>
    <w:rsid w:val="00F4322C"/>
    <w:rsid w:val="00F4424D"/>
    <w:rsid w:val="00F459AE"/>
    <w:rsid w:val="00F45BD6"/>
    <w:rsid w:val="00F45E0D"/>
    <w:rsid w:val="00F4675A"/>
    <w:rsid w:val="00F46F00"/>
    <w:rsid w:val="00F47EDA"/>
    <w:rsid w:val="00F505ED"/>
    <w:rsid w:val="00F507E6"/>
    <w:rsid w:val="00F51227"/>
    <w:rsid w:val="00F52113"/>
    <w:rsid w:val="00F52B95"/>
    <w:rsid w:val="00F52D91"/>
    <w:rsid w:val="00F52EE8"/>
    <w:rsid w:val="00F53DA0"/>
    <w:rsid w:val="00F540B0"/>
    <w:rsid w:val="00F5498F"/>
    <w:rsid w:val="00F554E1"/>
    <w:rsid w:val="00F55744"/>
    <w:rsid w:val="00F55C75"/>
    <w:rsid w:val="00F55DBB"/>
    <w:rsid w:val="00F574F9"/>
    <w:rsid w:val="00F575D2"/>
    <w:rsid w:val="00F60385"/>
    <w:rsid w:val="00F62402"/>
    <w:rsid w:val="00F624B9"/>
    <w:rsid w:val="00F63AFE"/>
    <w:rsid w:val="00F645C4"/>
    <w:rsid w:val="00F6472C"/>
    <w:rsid w:val="00F65A7F"/>
    <w:rsid w:val="00F66266"/>
    <w:rsid w:val="00F664BC"/>
    <w:rsid w:val="00F67922"/>
    <w:rsid w:val="00F718D8"/>
    <w:rsid w:val="00F74C6D"/>
    <w:rsid w:val="00F74D25"/>
    <w:rsid w:val="00F7734D"/>
    <w:rsid w:val="00F81382"/>
    <w:rsid w:val="00F8170D"/>
    <w:rsid w:val="00F81B53"/>
    <w:rsid w:val="00F81C65"/>
    <w:rsid w:val="00F83695"/>
    <w:rsid w:val="00F838C0"/>
    <w:rsid w:val="00F84D02"/>
    <w:rsid w:val="00F8666F"/>
    <w:rsid w:val="00F87DA8"/>
    <w:rsid w:val="00F904D4"/>
    <w:rsid w:val="00F90510"/>
    <w:rsid w:val="00F9201A"/>
    <w:rsid w:val="00F92026"/>
    <w:rsid w:val="00F922E4"/>
    <w:rsid w:val="00F92496"/>
    <w:rsid w:val="00F92C27"/>
    <w:rsid w:val="00F936DD"/>
    <w:rsid w:val="00F94BCC"/>
    <w:rsid w:val="00F9547C"/>
    <w:rsid w:val="00F95806"/>
    <w:rsid w:val="00F960D8"/>
    <w:rsid w:val="00F963CB"/>
    <w:rsid w:val="00F97A73"/>
    <w:rsid w:val="00FA01F6"/>
    <w:rsid w:val="00FA07D8"/>
    <w:rsid w:val="00FA176C"/>
    <w:rsid w:val="00FA1C14"/>
    <w:rsid w:val="00FA2670"/>
    <w:rsid w:val="00FA26F1"/>
    <w:rsid w:val="00FA4051"/>
    <w:rsid w:val="00FA48A5"/>
    <w:rsid w:val="00FA637F"/>
    <w:rsid w:val="00FA7935"/>
    <w:rsid w:val="00FA7D68"/>
    <w:rsid w:val="00FA7FEE"/>
    <w:rsid w:val="00FB0E64"/>
    <w:rsid w:val="00FB14B4"/>
    <w:rsid w:val="00FB307F"/>
    <w:rsid w:val="00FB358F"/>
    <w:rsid w:val="00FB3A41"/>
    <w:rsid w:val="00FB3BAD"/>
    <w:rsid w:val="00FB3CC8"/>
    <w:rsid w:val="00FB41D7"/>
    <w:rsid w:val="00FB4438"/>
    <w:rsid w:val="00FB48D8"/>
    <w:rsid w:val="00FB4ADE"/>
    <w:rsid w:val="00FB4F0E"/>
    <w:rsid w:val="00FB524C"/>
    <w:rsid w:val="00FB5EDE"/>
    <w:rsid w:val="00FB664A"/>
    <w:rsid w:val="00FB671A"/>
    <w:rsid w:val="00FB7A22"/>
    <w:rsid w:val="00FB7EC2"/>
    <w:rsid w:val="00FC0450"/>
    <w:rsid w:val="00FC0470"/>
    <w:rsid w:val="00FC0C6E"/>
    <w:rsid w:val="00FC0E27"/>
    <w:rsid w:val="00FC122E"/>
    <w:rsid w:val="00FC1BBE"/>
    <w:rsid w:val="00FC2550"/>
    <w:rsid w:val="00FC27D0"/>
    <w:rsid w:val="00FC3270"/>
    <w:rsid w:val="00FC4B74"/>
    <w:rsid w:val="00FC4D48"/>
    <w:rsid w:val="00FC5446"/>
    <w:rsid w:val="00FC5A57"/>
    <w:rsid w:val="00FC6B4C"/>
    <w:rsid w:val="00FC7308"/>
    <w:rsid w:val="00FC7412"/>
    <w:rsid w:val="00FC799D"/>
    <w:rsid w:val="00FC7D6D"/>
    <w:rsid w:val="00FC7ED2"/>
    <w:rsid w:val="00FD0502"/>
    <w:rsid w:val="00FD09B1"/>
    <w:rsid w:val="00FD1717"/>
    <w:rsid w:val="00FD1FB2"/>
    <w:rsid w:val="00FD231F"/>
    <w:rsid w:val="00FD256C"/>
    <w:rsid w:val="00FD2B7C"/>
    <w:rsid w:val="00FD38E2"/>
    <w:rsid w:val="00FD3C93"/>
    <w:rsid w:val="00FD3C9B"/>
    <w:rsid w:val="00FD4585"/>
    <w:rsid w:val="00FD475A"/>
    <w:rsid w:val="00FD583E"/>
    <w:rsid w:val="00FD5DF5"/>
    <w:rsid w:val="00FD5E93"/>
    <w:rsid w:val="00FD66FA"/>
    <w:rsid w:val="00FD686E"/>
    <w:rsid w:val="00FD7297"/>
    <w:rsid w:val="00FD740A"/>
    <w:rsid w:val="00FD753D"/>
    <w:rsid w:val="00FD78D2"/>
    <w:rsid w:val="00FE09F5"/>
    <w:rsid w:val="00FE1119"/>
    <w:rsid w:val="00FE190F"/>
    <w:rsid w:val="00FE199E"/>
    <w:rsid w:val="00FE1AB2"/>
    <w:rsid w:val="00FE1D33"/>
    <w:rsid w:val="00FE2B69"/>
    <w:rsid w:val="00FE3087"/>
    <w:rsid w:val="00FE3EAB"/>
    <w:rsid w:val="00FE4473"/>
    <w:rsid w:val="00FE5922"/>
    <w:rsid w:val="00FE5AB4"/>
    <w:rsid w:val="00FE6122"/>
    <w:rsid w:val="00FE6A11"/>
    <w:rsid w:val="00FE7432"/>
    <w:rsid w:val="00FE748D"/>
    <w:rsid w:val="00FE7736"/>
    <w:rsid w:val="00FF05C5"/>
    <w:rsid w:val="00FF083E"/>
    <w:rsid w:val="00FF087B"/>
    <w:rsid w:val="00FF09F2"/>
    <w:rsid w:val="00FF0A58"/>
    <w:rsid w:val="00FF1412"/>
    <w:rsid w:val="00FF1D5C"/>
    <w:rsid w:val="00FF2F5E"/>
    <w:rsid w:val="00FF36A7"/>
    <w:rsid w:val="00FF3747"/>
    <w:rsid w:val="00FF3765"/>
    <w:rsid w:val="00FF4A1D"/>
    <w:rsid w:val="00FF6A3A"/>
    <w:rsid w:val="00FF6B5E"/>
    <w:rsid w:val="00FF71F3"/>
    <w:rsid w:val="00FF7314"/>
    <w:rsid w:val="00FF7EB8"/>
    <w:rsid w:val="00FF7EF1"/>
    <w:rsid w:val="015C4E4C"/>
    <w:rsid w:val="0BAE3AB7"/>
    <w:rsid w:val="0D25459D"/>
    <w:rsid w:val="118F1F5E"/>
    <w:rsid w:val="1BF765EF"/>
    <w:rsid w:val="32F440A4"/>
    <w:rsid w:val="3AC5307C"/>
    <w:rsid w:val="50EF74D3"/>
    <w:rsid w:val="59F42FB5"/>
    <w:rsid w:val="61DE18A1"/>
    <w:rsid w:val="7AD33C0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nhideWhenUsed="0" w:uiPriority="0" w:semiHidden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numPr>
        <w:ilvl w:val="1"/>
        <w:numId w:val="1"/>
      </w:numPr>
      <w:tabs>
        <w:tab w:val="left" w:pos="432"/>
        <w:tab w:val="clear" w:pos="2736"/>
      </w:tabs>
      <w:spacing w:before="260" w:after="260" w:line="415" w:lineRule="auto"/>
      <w:ind w:left="578" w:hanging="578"/>
      <w:outlineLvl w:val="1"/>
    </w:pPr>
    <w:rPr>
      <w:rFonts w:ascii="Arial" w:hAnsi="Arial" w:eastAsia="黑体"/>
      <w:b/>
      <w:bCs/>
      <w:sz w:val="32"/>
      <w:szCs w:val="32"/>
      <w:lang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Style w:val="2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link w:val="37"/>
    <w:uiPriority w:val="0"/>
    <w:rPr>
      <w:rFonts w:ascii="宋体"/>
      <w:sz w:val="18"/>
      <w:szCs w:val="18"/>
      <w:lang/>
    </w:rPr>
  </w:style>
  <w:style w:type="paragraph" w:styleId="13">
    <w:name w:val="toc 3"/>
    <w:basedOn w:val="1"/>
    <w:next w:val="1"/>
    <w:uiPriority w:val="39"/>
    <w:pPr>
      <w:ind w:left="840" w:leftChars="400"/>
    </w:pPr>
  </w:style>
  <w:style w:type="paragraph" w:styleId="14">
    <w:name w:val="Balloon Text"/>
    <w:basedOn w:val="1"/>
    <w:link w:val="40"/>
    <w:uiPriority w:val="0"/>
    <w:rPr>
      <w:sz w:val="18"/>
      <w:szCs w:val="18"/>
      <w:lang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17">
    <w:name w:val="toc 1"/>
    <w:basedOn w:val="1"/>
    <w:next w:val="1"/>
    <w:uiPriority w:val="39"/>
  </w:style>
  <w:style w:type="paragraph" w:styleId="18">
    <w:name w:val="table of figures"/>
    <w:basedOn w:val="1"/>
    <w:next w:val="17"/>
    <w:uiPriority w:val="99"/>
    <w:pPr>
      <w:ind w:left="200" w:leftChars="200" w:hanging="200" w:hangingChars="200"/>
    </w:pPr>
  </w:style>
  <w:style w:type="paragraph" w:styleId="19">
    <w:name w:val="toc 2"/>
    <w:basedOn w:val="1"/>
    <w:next w:val="1"/>
    <w:uiPriority w:val="39"/>
    <w:pPr>
      <w:ind w:left="420" w:leftChars="200"/>
    </w:pPr>
  </w:style>
  <w:style w:type="paragraph" w:styleId="20">
    <w:name w:val="HTML Preformatted"/>
    <w:basedOn w:val="1"/>
    <w:link w:val="48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page number"/>
    <w:basedOn w:val="22"/>
    <w:uiPriority w:val="0"/>
    <w:rPr/>
  </w:style>
  <w:style w:type="character" w:styleId="25">
    <w:name w:val="Hyperlink"/>
    <w:uiPriority w:val="99"/>
    <w:rPr>
      <w:color w:val="0000FF"/>
      <w:u w:val="single"/>
    </w:rPr>
  </w:style>
  <w:style w:type="character" w:styleId="26">
    <w:name w:val="HTML Code"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8">
    <w:name w:val="Table Grid"/>
    <w:basedOn w:val="27"/>
    <w:uiPriority w:val="0"/>
    <w:pPr>
      <w:widowControl w:val="0"/>
      <w:jc w:val="both"/>
    </w:pPr>
    <w:tblPr>
      <w:tblStyle w:val="2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29">
    <w:name w:val="Table Contemporary"/>
    <w:basedOn w:val="27"/>
    <w:uiPriority w:val="0"/>
    <w:pPr>
      <w:widowControl w:val="0"/>
      <w:jc w:val="both"/>
    </w:pPr>
    <w:tblPr>
      <w:tblStyle w:val="27"/>
      <w:tblStyleRowBandSize w:val="1"/>
      <w:tblBorders>
        <w:insideH w:val="single" w:color="FFFFFF" w:sz="18" w:space="0"/>
        <w:insideV w:val="single" w:color="FFFFFF" w:sz="18" w:space="0"/>
      </w:tblBorders>
      <w:tblLayout w:type="fixed"/>
    </w:tblPr>
    <w:tcPr>
      <w:textDirection w:val="lrTb"/>
    </w:tcPr>
    <w:tblStylePr w:type="firstRow">
      <w:rPr>
        <w:b/>
        <w:bCs/>
        <w:color w:val="auto"/>
      </w:rPr>
      <w:tblPr>
        <w:tblStyle w:val="27"/>
        <w:tblLayout w:type="fixed"/>
      </w:tblPr>
      <w:tcPr>
        <w:shd w:val="pct20" w:color="000000" w:fill="FFFFFF"/>
        <w:textDirection w:val="lrTb"/>
      </w:tcPr>
    </w:tblStylePr>
    <w:tblStylePr w:type="band1Horz">
      <w:rPr>
        <w:color w:val="auto"/>
      </w:rPr>
      <w:tblPr>
        <w:tblStyle w:val="27"/>
        <w:tblLayout w:type="fixed"/>
      </w:tblPr>
      <w:tcPr>
        <w:shd w:val="pct5" w:color="000000" w:fill="FFFFFF"/>
        <w:textDirection w:val="lrTb"/>
      </w:tcPr>
    </w:tblStylePr>
    <w:tblStylePr w:type="band2Horz">
      <w:rPr>
        <w:color w:val="auto"/>
      </w:rPr>
      <w:tblPr>
        <w:tblStyle w:val="27"/>
        <w:tblLayout w:type="fixed"/>
      </w:tblPr>
      <w:tcPr>
        <w:shd w:val="pct20" w:color="000000" w:fill="FFFFFF"/>
        <w:textDirection w:val="lrTb"/>
      </w:tcPr>
    </w:tblStylePr>
  </w:style>
  <w:style w:type="table" w:styleId="30">
    <w:name w:val="Light List"/>
    <w:basedOn w:val="27"/>
    <w:uiPriority w:val="61"/>
    <w:pPr/>
    <w:rPr>
      <w:rFonts w:ascii="Calibri" w:hAnsi="Calibri"/>
      <w:sz w:val="22"/>
      <w:szCs w:val="22"/>
    </w:rPr>
    <w:tblPr>
      <w:tblStyle w:val="27"/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27"/>
        <w:tblLayout w:type="fixed"/>
      </w:tblPr>
      <w:tcPr>
        <w:shd w:val="clear" w:color="auto" w:fill="000000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7"/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7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7"/>
        <w:tblLayout w:type="fixed"/>
      </w:tblPr>
      <w:tcPr>
        <w:textDirection w:val="lrTb"/>
      </w:tcPr>
    </w:tblStylePr>
    <w:tblStylePr w:type="band1Vert">
      <w:tblPr>
        <w:tblStyle w:val="27"/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27"/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paragraph" w:customStyle="1" w:styleId="31">
    <w:name w:val="List Paragraph"/>
    <w:basedOn w:val="1"/>
    <w:qFormat/>
    <w:uiPriority w:val="0"/>
    <w:pPr>
      <w:ind w:firstLine="420" w:firstLineChars="200"/>
    </w:pPr>
  </w:style>
  <w:style w:type="paragraph" w:customStyle="1" w:styleId="32">
    <w:name w:val="Heading 0"/>
    <w:basedOn w:val="1"/>
    <w:uiPriority w:val="0"/>
    <w:pPr>
      <w:widowControl/>
      <w:spacing w:beforeLines="50"/>
      <w:jc w:val="center"/>
    </w:pPr>
    <w:rPr>
      <w:rFonts w:ascii="Arial" w:hAnsi="Arial"/>
      <w:b/>
      <w:bCs/>
      <w:kern w:val="0"/>
      <w:sz w:val="28"/>
      <w:szCs w:val="28"/>
      <w:lang w:eastAsia="en-US"/>
    </w:rPr>
  </w:style>
  <w:style w:type="paragraph" w:customStyle="1" w:styleId="33">
    <w:name w:val="No Spacing"/>
    <w:link w:val="3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34">
    <w:name w:val="MM Topic 1"/>
    <w:basedOn w:val="2"/>
    <w:link w:val="46"/>
    <w:uiPriority w:val="0"/>
    <w:pPr>
      <w:numPr>
        <w:ilvl w:val="0"/>
        <w:numId w:val="2"/>
      </w:numPr>
    </w:pPr>
    <w:rPr>
      <w:lang w:val="en-US" w:eastAsia="zh-CN"/>
    </w:rPr>
  </w:style>
  <w:style w:type="paragraph" w:customStyle="1" w:styleId="35">
    <w:name w:val="MM Topic 2"/>
    <w:basedOn w:val="3"/>
    <w:link w:val="47"/>
    <w:uiPriority w:val="0"/>
    <w:pPr>
      <w:numPr>
        <w:ilvl w:val="0"/>
        <w:numId w:val="2"/>
      </w:numPr>
      <w:ind w:left="840" w:hanging="420"/>
    </w:pPr>
    <w:rPr>
      <w:rFonts w:ascii="Calibri Light" w:hAnsi="Calibri Light" w:eastAsia="宋体"/>
      <w:lang w:val="en-US" w:eastAsia="zh-CN"/>
    </w:rPr>
  </w:style>
  <w:style w:type="paragraph" w:customStyle="1" w:styleId="36">
    <w:name w:val="MM Topic 3"/>
    <w:basedOn w:val="4"/>
    <w:uiPriority w:val="0"/>
    <w:pPr>
      <w:numPr>
        <w:ilvl w:val="0"/>
        <w:numId w:val="2"/>
      </w:numPr>
    </w:pPr>
  </w:style>
  <w:style w:type="character" w:customStyle="1" w:styleId="37">
    <w:name w:val="文档结构图 Char"/>
    <w:link w:val="12"/>
    <w:uiPriority w:val="0"/>
    <w:rPr>
      <w:rFonts w:ascii="宋体"/>
      <w:kern w:val="2"/>
      <w:sz w:val="18"/>
      <w:szCs w:val="18"/>
    </w:rPr>
  </w:style>
  <w:style w:type="character" w:customStyle="1" w:styleId="38">
    <w:name w:val="页眉 Char"/>
    <w:link w:val="16"/>
    <w:uiPriority w:val="99"/>
    <w:rPr>
      <w:kern w:val="2"/>
      <w:sz w:val="18"/>
      <w:szCs w:val="18"/>
    </w:rPr>
  </w:style>
  <w:style w:type="character" w:customStyle="1" w:styleId="39">
    <w:name w:val="无间隔 Char"/>
    <w:link w:val="33"/>
    <w:uiPriority w:val="1"/>
    <w:rPr>
      <w:rFonts w:ascii="Calibri" w:hAnsi="Calibri"/>
      <w:sz w:val="22"/>
      <w:szCs w:val="22"/>
      <w:lang w:bidi="ar-SA"/>
    </w:rPr>
  </w:style>
  <w:style w:type="character" w:customStyle="1" w:styleId="40">
    <w:name w:val="批注框文本 Char"/>
    <w:link w:val="14"/>
    <w:uiPriority w:val="0"/>
    <w:rPr>
      <w:kern w:val="2"/>
      <w:sz w:val="18"/>
      <w:szCs w:val="18"/>
    </w:rPr>
  </w:style>
  <w:style w:type="character" w:customStyle="1" w:styleId="41">
    <w:name w:val="Book Title"/>
    <w:qFormat/>
    <w:uiPriority w:val="33"/>
    <w:rPr>
      <w:b/>
      <w:bCs/>
      <w:smallCaps/>
      <w:spacing w:val="5"/>
    </w:rPr>
  </w:style>
  <w:style w:type="character" w:customStyle="1" w:styleId="42">
    <w:name w:val="apple-style-span"/>
    <w:uiPriority w:val="0"/>
  </w:style>
  <w:style w:type="character" w:customStyle="1" w:styleId="43">
    <w:name w:val="apple-converted-space"/>
    <w:uiPriority w:val="0"/>
  </w:style>
  <w:style w:type="character" w:customStyle="1" w:styleId="44">
    <w:name w:val="标题 1 Char"/>
    <w:aliases w:val="heading 1 Char,H1 Char,PIM 1 Char,h1 Char,Heading One Char,Head1 Char,Head Char,1 Char,Numbered Char,nu Char,Level 1 Head Char,1st level Char,Section Head Char,l1 Char,b1 Char,H11 Char,H12 Char,H13 Char,H14 Char,H15 Char,H16 Char,H17 Char"/>
    <w:link w:val="2"/>
    <w:uiPriority w:val="0"/>
    <w:rPr>
      <w:b/>
      <w:bCs/>
      <w:kern w:val="44"/>
      <w:sz w:val="44"/>
      <w:szCs w:val="44"/>
    </w:rPr>
  </w:style>
  <w:style w:type="character" w:customStyle="1" w:styleId="45">
    <w:name w:val="标题 2 Char"/>
    <w:aliases w:val="heading 2 Char,正文二级标题 Char,PIM2 Char,H2 Char,Heading 2 Hidden Char,Heading 2 CCBS Char,Titre3 Char,HD2 Char,sect 1.2 Char,H21 Char,sect 1.21 Char,H22 Char,sect 1.22 Char,H211 Char,sect 1.211 Char,H23 Char,sect 1.23 Char,H212 Char,h2 Char"/>
    <w:link w:val="3"/>
    <w:uiPriority w:val="0"/>
    <w:rPr>
      <w:rFonts w:ascii="Arial" w:hAnsi="Arial" w:eastAsia="黑体"/>
      <w:b/>
      <w:bCs/>
      <w:kern w:val="2"/>
      <w:sz w:val="32"/>
      <w:szCs w:val="32"/>
      <w:lang/>
    </w:rPr>
  </w:style>
  <w:style w:type="character" w:customStyle="1" w:styleId="46">
    <w:name w:val="MM Topic 1 Char"/>
    <w:link w:val="34"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47">
    <w:name w:val="MM Topic 2 Char"/>
    <w:link w:val="35"/>
    <w:uiPriority w:val="0"/>
    <w:rPr>
      <w:rFonts w:ascii="Calibri Light" w:hAnsi="Calibri Light"/>
      <w:b/>
      <w:bCs/>
      <w:kern w:val="2"/>
      <w:sz w:val="32"/>
      <w:szCs w:val="32"/>
    </w:rPr>
  </w:style>
  <w:style w:type="character" w:customStyle="1" w:styleId="48">
    <w:name w:val="HTML 预设格式 Char"/>
    <w:link w:val="20"/>
    <w:uiPriority w:val="99"/>
    <w:rPr>
      <w:rFonts w:ascii="宋体" w:hAnsi="宋体" w:cs="宋体"/>
      <w:sz w:val="24"/>
      <w:szCs w:val="22"/>
    </w:rPr>
  </w:style>
  <w:style w:type="table" w:customStyle="1" w:styleId="49">
    <w:name w:val="中等深浅网格 1 - 强调文字颜色 11"/>
    <w:basedOn w:val="27"/>
    <w:uiPriority w:val="67"/>
    <w:pPr/>
    <w:tblPr>
      <w:tblStyle w:val="27"/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Layout w:type="fixed"/>
    </w:tblPr>
    <w:tcPr>
      <w:shd w:val="clear" w:color="auto" w:fill="D3DFEE"/>
      <w:textDirection w:val="lrTb"/>
    </w:tcPr>
    <w:tblStylePr w:type="firstRow">
      <w:rPr>
        <w:b/>
        <w:bCs/>
      </w:rPr>
      <w:tblPr>
        <w:tblStyle w:val="27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27"/>
        <w:tblLayout w:type="fixed"/>
      </w:tblPr>
      <w:tcPr>
        <w:tcBorders>
          <w:top w:val="single" w:color="7BA0CD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7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7"/>
        <w:tblLayout w:type="fixed"/>
      </w:tblPr>
      <w:tcPr>
        <w:textDirection w:val="lrTb"/>
      </w:tcPr>
    </w:tblStylePr>
    <w:tblStylePr w:type="band1Vert">
      <w:tblPr>
        <w:tblStyle w:val="27"/>
        <w:tblLayout w:type="fixed"/>
      </w:tblPr>
      <w:tcPr>
        <w:shd w:val="clear" w:color="auto" w:fill="A7BFDE"/>
        <w:textDirection w:val="lrTb"/>
      </w:tcPr>
    </w:tblStylePr>
    <w:tblStylePr w:type="band1Horz">
      <w:tblPr>
        <w:tblStyle w:val="27"/>
        <w:tblLayout w:type="fixed"/>
      </w:tblPr>
      <w:tcPr>
        <w:shd w:val="clear" w:color="auto" w:fill="A7BFDE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http://ok188.net/wp-content/uploads/2015/03/wpid-6895cfc895129f43d3140a0d6a053dfc_zabbix-setup-11.jpg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http://ok188.net/wp-content/uploads/2015/03/wpid-6895cfc895129f43d3140a0d6a053dfc_zabbix-setup-8-index11.jpg" TargetMode="External"/><Relationship Id="rId2" Type="http://schemas.openxmlformats.org/officeDocument/2006/relationships/styles" Target="styles.xml"/><Relationship Id="rId19" Type="http://schemas.openxmlformats.org/officeDocument/2006/relationships/image" Target="media/image7.jpeg"/><Relationship Id="rId18" Type="http://schemas.openxmlformats.org/officeDocument/2006/relationships/image" Target="http://ok188.net/wp-content/uploads/2015/03/wpid-6895cfc895129f43d3140a0d6a053dfc_zabbix-setup-7-login12.jpg" TargetMode="External"/><Relationship Id="rId17" Type="http://schemas.openxmlformats.org/officeDocument/2006/relationships/image" Target="media/image6.jpeg"/><Relationship Id="rId16" Type="http://schemas.openxmlformats.org/officeDocument/2006/relationships/image" Target="http://ok188.net/wp-content/uploads/2015/03/wpid-a4b5a008fb9d9652641ac71b0284b557_zabbix-setup-6-Finnish11.jpg" TargetMode="External"/><Relationship Id="rId15" Type="http://schemas.openxmlformats.org/officeDocument/2006/relationships/image" Target="media/image5.jpeg"/><Relationship Id="rId14" Type="http://schemas.openxmlformats.org/officeDocument/2006/relationships/image" Target="http://ok188.net/wp-content/uploads/2015/03/wpid-6895cfc895129f43d3140a0d6a053dfc_zabbix-setup-4-server-detail11.jpg" TargetMode="External"/><Relationship Id="rId13" Type="http://schemas.openxmlformats.org/officeDocument/2006/relationships/image" Target="media/image4.jpeg"/><Relationship Id="rId12" Type="http://schemas.openxmlformats.org/officeDocument/2006/relationships/image" Target="http://ok188.net/wp-content/uploads/2015/03/wpid-6895cfc895129f43d3140a0d6a053dfc_zabbix-setup-3-mysql1.jpg" TargetMode="External"/><Relationship Id="rId11" Type="http://schemas.openxmlformats.org/officeDocument/2006/relationships/image" Target="media/image3.jpeg"/><Relationship Id="rId10" Type="http://schemas.openxmlformats.org/officeDocument/2006/relationships/image" Target="http://ok188.net/wp-content/uploads/2015/03/wpid-6895cfc895129f43d3140a0d6a053dfc_zabbix-setup-2-check1.jpg" TargetMode="Externa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tao\Documents\&#33258;&#23450;&#20041; Office &#27169;&#26495;\oNest Oas 200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oNest Oas 2003.dot</Template>
  <Company>www.ftpdown.com</Company>
  <Pages>11</Pages>
  <Words>894</Words>
  <Characters>5098</Characters>
  <Lines>42</Lines>
  <Paragraphs>11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2015-05-26T13:39:00Z</dcterms:created>
  <dc:creator>chentao</dc:creator>
  <cp:lastModifiedBy>Administrator</cp:lastModifiedBy>
  <cp:lastPrinted>2010-09-28T03:48:00Z</cp:lastPrinted>
  <dcterms:modified xsi:type="dcterms:W3CDTF">2015-06-09T11:48:42Z</dcterms:modified>
  <dc:title>清单查询系统需求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