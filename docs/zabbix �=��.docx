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88" w:rsidRDefault="00F37151" w:rsidP="00344388">
      <w:pPr>
        <w:pStyle w:val="1"/>
        <w:pBdr>
          <w:bottom w:val="single" w:sz="6" w:space="4" w:color="EEEEEE"/>
        </w:pBdr>
        <w:spacing w:after="240"/>
        <w:rPr>
          <w:rFonts w:ascii="Helvetica" w:hAnsi="Helvetica" w:cs="Helvetica"/>
          <w:color w:val="333333"/>
          <w:kern w:val="36"/>
          <w:sz w:val="54"/>
          <w:szCs w:val="54"/>
        </w:rPr>
      </w:pPr>
      <w:r>
        <w:rPr>
          <w:rFonts w:ascii="Helvetica" w:hAnsi="Helvetica" w:cs="Helvetica" w:hint="eastAsia"/>
          <w:color w:val="333333"/>
          <w:sz w:val="54"/>
          <w:szCs w:val="54"/>
          <w:lang w:eastAsia="zh-CN"/>
        </w:rPr>
        <w:t>安装包</w:t>
      </w:r>
      <w:r w:rsidR="00977D6B">
        <w:rPr>
          <w:rFonts w:ascii="Helvetica" w:hAnsi="Helvetica" w:cs="Helvetica" w:hint="eastAsia"/>
          <w:color w:val="333333"/>
          <w:sz w:val="54"/>
          <w:szCs w:val="54"/>
          <w:lang w:eastAsia="zh-CN"/>
        </w:rPr>
        <w:t>制作</w:t>
      </w:r>
    </w:p>
    <w:p w:rsidR="00344388" w:rsidRDefault="00344388" w:rsidP="00344388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环境准备</w:t>
      </w:r>
    </w:p>
    <w:p w:rsidR="00344388" w:rsidRDefault="00344388" w:rsidP="00344388">
      <w:pPr>
        <w:pStyle w:val="af2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  <w:r>
        <w:rPr>
          <w:rFonts w:ascii="Helvetica" w:hAnsi="Helvetica" w:cs="Helvetica"/>
          <w:color w:val="333333"/>
        </w:rPr>
        <w:t>打包需要如下条件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环境</w:t>
      </w:r>
      <w:r>
        <w:rPr>
          <w:rFonts w:ascii="Helvetica" w:hAnsi="Helvetica" w:cs="Helvetica"/>
          <w:color w:val="333333"/>
        </w:rPr>
        <w:t>:Linux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依赖</w:t>
      </w:r>
      <w:r>
        <w:rPr>
          <w:rFonts w:ascii="Helvetica" w:hAnsi="Helvetica" w:cs="Helvetica"/>
          <w:color w:val="333333"/>
        </w:rPr>
        <w:t>:svn,rpm-build;</w:t>
      </w:r>
    </w:p>
    <w:p w:rsidR="00344388" w:rsidRDefault="00344388" w:rsidP="00344388">
      <w:pPr>
        <w:pStyle w:val="af2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af1"/>
          <w:rFonts w:ascii="Helvetica" w:hAnsi="Helvetica" w:cs="Helvetica"/>
          <w:color w:val="333333"/>
        </w:rPr>
        <w:t>svn</w:t>
      </w:r>
      <w:r>
        <w:rPr>
          <w:rFonts w:ascii="Helvetica" w:hAnsi="Helvetica" w:cs="Helvetica"/>
          <w:color w:val="333333"/>
        </w:rPr>
        <w:br/>
        <w:t xml:space="preserve">svn </w:t>
      </w:r>
      <w:r>
        <w:rPr>
          <w:rFonts w:ascii="Helvetica" w:hAnsi="Helvetica" w:cs="Helvetica"/>
          <w:color w:val="333333"/>
        </w:rPr>
        <w:t>需要使用</w:t>
      </w:r>
      <w:r>
        <w:rPr>
          <w:rFonts w:ascii="Helvetica" w:hAnsi="Helvetica" w:cs="Helvetica"/>
          <w:color w:val="333333"/>
        </w:rPr>
        <w:t xml:space="preserve">1.8 </w:t>
      </w:r>
      <w:r>
        <w:rPr>
          <w:rFonts w:ascii="Helvetica" w:hAnsi="Helvetica" w:cs="Helvetica"/>
          <w:color w:val="333333"/>
        </w:rPr>
        <w:t>的版本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因为早期版本会在各个子目录下建立</w:t>
      </w:r>
      <w:r>
        <w:rPr>
          <w:rFonts w:ascii="Helvetica" w:hAnsi="Helvetica" w:cs="Helvetica"/>
          <w:color w:val="333333"/>
        </w:rPr>
        <w:t>.svn</w:t>
      </w:r>
      <w:r>
        <w:rPr>
          <w:rFonts w:ascii="Helvetica" w:hAnsi="Helvetica" w:cs="Helvetica"/>
          <w:color w:val="333333"/>
        </w:rPr>
        <w:t>目录影响打包程序</w:t>
      </w:r>
      <w:r>
        <w:rPr>
          <w:rFonts w:ascii="Helvetica" w:hAnsi="Helvetica" w:cs="Helvetica"/>
          <w:color w:val="333333"/>
        </w:rPr>
        <w:br/>
        <w:t xml:space="preserve">svn </w:t>
      </w:r>
      <w:r>
        <w:rPr>
          <w:rFonts w:ascii="Helvetica" w:hAnsi="Helvetica" w:cs="Helvetica"/>
          <w:color w:val="333333"/>
        </w:rPr>
        <w:t>安装更新如下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/etc/repo.d </w:t>
      </w:r>
      <w:r>
        <w:rPr>
          <w:rFonts w:ascii="Helvetica" w:hAnsi="Helvetica" w:cs="Helvetica"/>
          <w:color w:val="333333"/>
        </w:rPr>
        <w:t>目录下建立</w:t>
      </w:r>
      <w:r>
        <w:rPr>
          <w:rFonts w:ascii="Helvetica" w:hAnsi="Helvetica" w:cs="Helvetica"/>
          <w:color w:val="333333"/>
        </w:rPr>
        <w:t xml:space="preserve"> svn.repo </w:t>
      </w:r>
      <w:r>
        <w:rPr>
          <w:rFonts w:ascii="Helvetica" w:hAnsi="Helvetica" w:cs="Helvetica"/>
          <w:color w:val="333333"/>
        </w:rPr>
        <w:t>文件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文件内容如下</w:t>
      </w:r>
      <w:r>
        <w:rPr>
          <w:rFonts w:ascii="Helvetica" w:hAnsi="Helvetica" w:cs="Helvetica"/>
          <w:color w:val="333333"/>
        </w:rPr>
        <w:t>:</w:t>
      </w:r>
    </w:p>
    <w:p w:rsidR="00344388" w:rsidRDefault="00344388" w:rsidP="00344388">
      <w:pPr>
        <w:pStyle w:val="HTML"/>
        <w:shd w:val="clear" w:color="auto" w:fill="F7F7F7"/>
        <w:rPr>
          <w:rStyle w:val="HTML0"/>
          <w:rFonts w:ascii="Consolas" w:hAnsi="Consolas" w:cs="Consolas" w:hint="default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default"/>
          <w:color w:val="333333"/>
          <w:sz w:val="20"/>
          <w:szCs w:val="20"/>
          <w:bdr w:val="none" w:sz="0" w:space="0" w:color="auto" w:frame="1"/>
        </w:rPr>
        <w:t xml:space="preserve">[WandiscoSVN]  </w:t>
      </w:r>
    </w:p>
    <w:p w:rsidR="00344388" w:rsidRDefault="00344388" w:rsidP="00344388">
      <w:pPr>
        <w:pStyle w:val="HTML"/>
        <w:shd w:val="clear" w:color="auto" w:fill="F7F7F7"/>
        <w:rPr>
          <w:rStyle w:val="HTML0"/>
          <w:rFonts w:ascii="Consolas" w:hAnsi="Consolas" w:cs="Consolas" w:hint="default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default"/>
          <w:color w:val="333333"/>
          <w:sz w:val="20"/>
          <w:szCs w:val="20"/>
          <w:bdr w:val="none" w:sz="0" w:space="0" w:color="auto" w:frame="1"/>
        </w:rPr>
        <w:t xml:space="preserve">name=Wandisco SVN Repo  </w:t>
      </w:r>
    </w:p>
    <w:p w:rsidR="00344388" w:rsidRDefault="00344388" w:rsidP="00344388">
      <w:pPr>
        <w:pStyle w:val="HTML"/>
        <w:shd w:val="clear" w:color="auto" w:fill="F7F7F7"/>
        <w:rPr>
          <w:rStyle w:val="HTML0"/>
          <w:rFonts w:ascii="Consolas" w:hAnsi="Consolas" w:cs="Consolas" w:hint="default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default"/>
          <w:color w:val="333333"/>
          <w:sz w:val="20"/>
          <w:szCs w:val="20"/>
          <w:bdr w:val="none" w:sz="0" w:space="0" w:color="auto" w:frame="1"/>
        </w:rPr>
        <w:t xml:space="preserve">baseurl=http://opensource.wandisco.com/centos/6/svn-1.8/RPMS/$basearch/  </w:t>
      </w:r>
    </w:p>
    <w:p w:rsidR="00344388" w:rsidRDefault="00344388" w:rsidP="00344388">
      <w:pPr>
        <w:pStyle w:val="HTML"/>
        <w:shd w:val="clear" w:color="auto" w:fill="F7F7F7"/>
        <w:rPr>
          <w:rStyle w:val="HTML0"/>
          <w:rFonts w:ascii="Consolas" w:hAnsi="Consolas" w:cs="Consolas" w:hint="default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default"/>
          <w:color w:val="333333"/>
          <w:sz w:val="20"/>
          <w:szCs w:val="20"/>
          <w:bdr w:val="none" w:sz="0" w:space="0" w:color="auto" w:frame="1"/>
        </w:rPr>
        <w:t xml:space="preserve">enabled=1  </w:t>
      </w:r>
    </w:p>
    <w:p w:rsidR="00344388" w:rsidRDefault="00344388" w:rsidP="00344388">
      <w:pPr>
        <w:pStyle w:val="HTML"/>
        <w:shd w:val="clear" w:color="auto" w:fill="F7F7F7"/>
        <w:rPr>
          <w:rStyle w:val="HTML0"/>
          <w:rFonts w:ascii="Consolas" w:hAnsi="Consolas" w:cs="Consolas" w:hint="default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default"/>
          <w:color w:val="333333"/>
          <w:sz w:val="20"/>
          <w:szCs w:val="20"/>
          <w:bdr w:val="none" w:sz="0" w:space="0" w:color="auto" w:frame="1"/>
        </w:rPr>
        <w:t xml:space="preserve">gpgcheck=0  </w:t>
      </w:r>
    </w:p>
    <w:p w:rsidR="00344388" w:rsidRDefault="00344388" w:rsidP="00344388">
      <w:pPr>
        <w:pStyle w:val="af2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运行如下命令安装</w:t>
      </w:r>
      <w:r>
        <w:rPr>
          <w:rFonts w:ascii="Helvetica" w:hAnsi="Helvetica" w:cs="Helvetica"/>
          <w:color w:val="333333"/>
        </w:rPr>
        <w:t>svn</w:t>
      </w:r>
      <w:r>
        <w:rPr>
          <w:rFonts w:ascii="Helvetica" w:hAnsi="Helvetica" w:cs="Helvetica"/>
          <w:color w:val="333333"/>
        </w:rPr>
        <w:br/>
        <w:t>yum install clean</w:t>
      </w:r>
      <w:r>
        <w:rPr>
          <w:rFonts w:ascii="Helvetica" w:hAnsi="Helvetica" w:cs="Helvetica"/>
          <w:color w:val="333333"/>
        </w:rPr>
        <w:br/>
        <w:t>yum install -y subversion</w:t>
      </w:r>
    </w:p>
    <w:p w:rsidR="00344388" w:rsidRDefault="00344388" w:rsidP="00344388">
      <w:pPr>
        <w:pStyle w:val="af2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af1"/>
          <w:rFonts w:ascii="Helvetica" w:hAnsi="Helvetica" w:cs="Helvetica"/>
          <w:color w:val="333333"/>
        </w:rPr>
        <w:t>rpm-build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yum install -y rpm-build </w:t>
      </w:r>
      <w:r>
        <w:rPr>
          <w:rFonts w:ascii="Helvetica" w:hAnsi="Helvetica" w:cs="Helvetica"/>
          <w:color w:val="333333"/>
        </w:rPr>
        <w:t>直接安装</w:t>
      </w:r>
    </w:p>
    <w:p w:rsidR="00344388" w:rsidRDefault="00344388" w:rsidP="00344388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打包</w:t>
      </w:r>
    </w:p>
    <w:p w:rsidR="00344388" w:rsidRPr="00FC6338" w:rsidRDefault="00344388" w:rsidP="00344388">
      <w:pPr>
        <w:pStyle w:val="af2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打包过程</w:t>
      </w:r>
      <w:r>
        <w:rPr>
          <w:rFonts w:ascii="Helvetica" w:hAnsi="Helvetica" w:cs="Helvetica"/>
          <w:color w:val="333333"/>
        </w:rPr>
        <w:br/>
        <w:t xml:space="preserve">1. </w:t>
      </w: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 xml:space="preserve">svn </w:t>
      </w:r>
      <w:r>
        <w:rPr>
          <w:rFonts w:ascii="Helvetica" w:hAnsi="Helvetica" w:cs="Helvetica"/>
          <w:color w:val="333333"/>
        </w:rPr>
        <w:t>将</w:t>
      </w:r>
      <w:r>
        <w:rPr>
          <w:rFonts w:ascii="Helvetica" w:hAnsi="Helvetica" w:cs="Helvetica"/>
          <w:color w:val="333333"/>
        </w:rPr>
        <w:t xml:space="preserve">zabbix </w:t>
      </w:r>
      <w:r>
        <w:rPr>
          <w:rFonts w:ascii="Helvetica" w:hAnsi="Helvetica" w:cs="Helvetica"/>
          <w:color w:val="333333"/>
        </w:rPr>
        <w:t>的源码拷贝下来</w:t>
      </w:r>
      <w:r>
        <w:rPr>
          <w:rFonts w:ascii="Helvetica" w:hAnsi="Helvetica" w:cs="Helvetica"/>
          <w:color w:val="333333"/>
        </w:rPr>
        <w:br/>
        <w:t>svn co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history="1">
        <w:r>
          <w:rPr>
            <w:rStyle w:val="a6"/>
            <w:rFonts w:ascii="Helvetica" w:hAnsi="Helvetica" w:cs="Helvetica"/>
            <w:color w:val="4183C4"/>
          </w:rPr>
          <w:t>http://svn.sz.fonsview.com/misc/trunk/om/zabbix</w:t>
        </w:r>
      </w:hyperlink>
      <w:r>
        <w:rPr>
          <w:rFonts w:ascii="Helvetica" w:hAnsi="Helvetica" w:cs="Helvetica"/>
          <w:color w:val="333333"/>
        </w:rPr>
        <w:br/>
        <w:t xml:space="preserve">2. </w:t>
      </w:r>
      <w:r>
        <w:rPr>
          <w:rFonts w:ascii="Helvetica" w:hAnsi="Helvetica" w:cs="Helvetica"/>
          <w:color w:val="333333"/>
        </w:rPr>
        <w:t>进入</w:t>
      </w:r>
      <w:r>
        <w:rPr>
          <w:rFonts w:ascii="Helvetica" w:hAnsi="Helvetica" w:cs="Helvetica"/>
          <w:color w:val="333333"/>
        </w:rPr>
        <w:t xml:space="preserve">zabbix </w:t>
      </w:r>
      <w:r>
        <w:rPr>
          <w:rFonts w:ascii="Helvetica" w:hAnsi="Helvetica" w:cs="Helvetica"/>
          <w:color w:val="333333"/>
        </w:rPr>
        <w:t>目录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开始打包</w:t>
      </w:r>
      <w:r>
        <w:rPr>
          <w:rFonts w:ascii="Helvetica" w:hAnsi="Helvetica" w:cs="Helvetica"/>
          <w:color w:val="333333"/>
        </w:rPr>
        <w:br/>
        <w:t>cd zabbix</w:t>
      </w:r>
      <w:r w:rsidR="00FC6338">
        <w:rPr>
          <w:rFonts w:ascii="Helvetica" w:hAnsi="Helvetica" w:cs="Helvetica"/>
          <w:color w:val="333333"/>
        </w:rPr>
        <w:br/>
      </w:r>
      <w:r w:rsidR="00F321FE">
        <w:rPr>
          <w:rFonts w:ascii="Helvetica" w:hAnsi="Helvetica" w:cs="Helvetica" w:hint="eastAsia"/>
          <w:color w:val="333333"/>
        </w:rPr>
        <w:t>chmod +x build.sh</w:t>
      </w:r>
      <w:r>
        <w:rPr>
          <w:rFonts w:ascii="Helvetica" w:hAnsi="Helvetica" w:cs="Helvetica"/>
          <w:color w:val="333333"/>
        </w:rPr>
        <w:br/>
        <w:t>./build.sh</w:t>
      </w:r>
    </w:p>
    <w:p w:rsidR="00344388" w:rsidRDefault="00344388" w:rsidP="00344388">
      <w:pPr>
        <w:pStyle w:val="af2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打完的包会位于</w:t>
      </w:r>
      <w:r>
        <w:rPr>
          <w:rFonts w:ascii="Helvetica" w:hAnsi="Helvetica" w:cs="Helvetica"/>
          <w:color w:val="333333"/>
        </w:rPr>
        <w:t>target</w:t>
      </w:r>
      <w:r>
        <w:rPr>
          <w:rFonts w:ascii="Helvetica" w:hAnsi="Helvetica" w:cs="Helvetica"/>
          <w:color w:val="333333"/>
        </w:rPr>
        <w:t>下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文件名如</w:t>
      </w:r>
      <w:r>
        <w:rPr>
          <w:rFonts w:ascii="Helvetica" w:hAnsi="Helvetica" w:cs="Helvetica"/>
          <w:color w:val="333333"/>
        </w:rPr>
        <w:t xml:space="preserve">Fonsview.zall_r2.2.9_433_CentOS_release_6.3_Final.x86_64.tar.gz </w:t>
      </w:r>
      <w:r>
        <w:rPr>
          <w:rFonts w:ascii="Helvetica" w:hAnsi="Helvetica" w:cs="Helvetica"/>
          <w:color w:val="333333"/>
        </w:rPr>
        <w:t>其中</w:t>
      </w:r>
      <w:r>
        <w:rPr>
          <w:rFonts w:ascii="Helvetica" w:hAnsi="Helvetica" w:cs="Helvetica"/>
          <w:color w:val="333333"/>
        </w:rPr>
        <w:t>433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 xml:space="preserve">svn </w:t>
      </w:r>
      <w:r>
        <w:rPr>
          <w:rFonts w:ascii="Helvetica" w:hAnsi="Helvetica" w:cs="Helvetica"/>
          <w:color w:val="333333"/>
        </w:rPr>
        <w:t>版本号</w:t>
      </w:r>
      <w:r>
        <w:rPr>
          <w:rFonts w:ascii="Helvetica" w:hAnsi="Helvetica" w:cs="Helvetica"/>
          <w:color w:val="333333"/>
        </w:rPr>
        <w:t>.</w:t>
      </w:r>
    </w:p>
    <w:p w:rsidR="007B0EFA" w:rsidRDefault="007B0EFA" w:rsidP="00344388">
      <w:pPr>
        <w:pStyle w:val="af2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#</w:t>
      </w:r>
      <w:r>
        <w:rPr>
          <w:rFonts w:ascii="Helvetica" w:hAnsi="Helvetica" w:cs="Helvetica" w:hint="eastAsia"/>
          <w:color w:val="333333"/>
        </w:rPr>
        <w:t>放到</w:t>
      </w:r>
      <w:r>
        <w:rPr>
          <w:rFonts w:ascii="Helvetica" w:hAnsi="Helvetica" w:cs="Helvetica"/>
          <w:color w:val="333333"/>
        </w:rPr>
        <w:t>it-fs</w:t>
      </w:r>
      <w:r w:rsidR="007B30EA">
        <w:rPr>
          <w:rFonts w:ascii="Helvetica" w:hAnsi="Helvetica" w:cs="Helvetica"/>
          <w:color w:val="333333"/>
        </w:rPr>
        <w:t xml:space="preserve"> </w:t>
      </w:r>
      <w:r w:rsidR="007B30EA">
        <w:rPr>
          <w:rFonts w:ascii="Helvetica" w:hAnsi="Helvetica" w:cs="Helvetica" w:hint="eastAsia"/>
          <w:color w:val="333333"/>
        </w:rPr>
        <w:t>目录下</w:t>
      </w:r>
    </w:p>
    <w:p w:rsidR="00833562" w:rsidRDefault="00833562" w:rsidP="00344388">
      <w:pPr>
        <w:pStyle w:val="af2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# </w:t>
      </w:r>
      <w:r>
        <w:rPr>
          <w:rFonts w:ascii="Helvetica" w:hAnsi="Helvetica" w:cs="Helvetica" w:hint="eastAsia"/>
          <w:color w:val="333333"/>
        </w:rPr>
        <w:t>分成</w:t>
      </w:r>
      <w:r>
        <w:rPr>
          <w:rFonts w:ascii="Helvetica" w:hAnsi="Helvetica" w:cs="Helvetica"/>
          <w:color w:val="333333"/>
        </w:rPr>
        <w:t>两个文档</w:t>
      </w:r>
      <w:r>
        <w:rPr>
          <w:rFonts w:ascii="Helvetica" w:hAnsi="Helvetica" w:cs="Helvetica" w:hint="eastAsia"/>
          <w:color w:val="333333"/>
        </w:rPr>
        <w:t>:</w:t>
      </w:r>
      <w:r>
        <w:rPr>
          <w:rFonts w:ascii="Helvetica" w:hAnsi="Helvetica" w:cs="Helvetica" w:hint="eastAsia"/>
          <w:color w:val="333333"/>
        </w:rPr>
        <w:t>编译</w:t>
      </w:r>
      <w:r>
        <w:rPr>
          <w:rFonts w:ascii="Helvetica" w:hAnsi="Helvetica" w:cs="Helvetica"/>
          <w:color w:val="333333"/>
        </w:rPr>
        <w:t>打包</w:t>
      </w:r>
      <w:r>
        <w:rPr>
          <w:rFonts w:ascii="Helvetica" w:hAnsi="Helvetica" w:cs="Helvetica" w:hint="eastAsia"/>
          <w:color w:val="333333"/>
        </w:rPr>
        <w:t xml:space="preserve">, </w:t>
      </w:r>
      <w:r>
        <w:rPr>
          <w:rFonts w:ascii="Helvetica" w:hAnsi="Helvetica" w:cs="Helvetica" w:hint="eastAsia"/>
          <w:color w:val="333333"/>
        </w:rPr>
        <w:t>安装</w:t>
      </w:r>
      <w:r w:rsidR="0014026F">
        <w:rPr>
          <w:rFonts w:ascii="Helvetica" w:hAnsi="Helvetica" w:cs="Helvetica" w:hint="eastAsia"/>
          <w:color w:val="333333"/>
        </w:rPr>
        <w:t>.</w:t>
      </w:r>
    </w:p>
    <w:p w:rsidR="00D63A05" w:rsidRDefault="00344388" w:rsidP="00D63A05">
      <w:pPr>
        <w:pStyle w:val="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  <w:lang w:eastAsia="zh-CN"/>
        </w:rPr>
      </w:pPr>
      <w:r>
        <w:rPr>
          <w:rFonts w:ascii="Helvetica" w:hAnsi="Helvetica" w:cs="Helvetica"/>
          <w:color w:val="333333"/>
          <w:sz w:val="42"/>
          <w:szCs w:val="42"/>
        </w:rPr>
        <w:t>安装包</w:t>
      </w:r>
      <w:r w:rsidR="00D63A05">
        <w:rPr>
          <w:rFonts w:ascii="Helvetica" w:hAnsi="Helvetica" w:cs="Helvetica" w:hint="eastAsia"/>
          <w:color w:val="333333"/>
          <w:sz w:val="42"/>
          <w:szCs w:val="42"/>
          <w:lang w:eastAsia="zh-CN"/>
        </w:rPr>
        <w:t>的</w:t>
      </w:r>
      <w:r w:rsidR="00D63A05">
        <w:rPr>
          <w:rFonts w:ascii="Helvetica" w:hAnsi="Helvetica" w:cs="Helvetica"/>
          <w:color w:val="333333"/>
          <w:sz w:val="42"/>
          <w:szCs w:val="42"/>
          <w:lang w:eastAsia="zh-CN"/>
        </w:rPr>
        <w:t>位置</w:t>
      </w:r>
    </w:p>
    <w:p w:rsidR="00EE7B09" w:rsidRPr="00EE7B09" w:rsidRDefault="00D63A05" w:rsidP="00D63A05">
      <w:pPr>
        <w:rPr>
          <w:rStyle w:val="af3"/>
          <w:rFonts w:hint="eastAsia"/>
          <w:i w:val="0"/>
          <w:iCs w:val="0"/>
          <w:lang w:val="x-none"/>
        </w:rPr>
      </w:pPr>
      <w:r>
        <w:rPr>
          <w:rFonts w:hint="eastAsia"/>
          <w:lang w:val="x-none"/>
        </w:rPr>
        <w:t>打包</w:t>
      </w:r>
      <w:r>
        <w:rPr>
          <w:lang w:val="x-none"/>
        </w:rPr>
        <w:t>完成后将</w:t>
      </w:r>
      <w:r w:rsidR="004450AB">
        <w:rPr>
          <w:rFonts w:hint="eastAsia"/>
          <w:lang w:val="x-none"/>
        </w:rPr>
        <w:t>打好</w:t>
      </w:r>
      <w:r w:rsidR="004450AB">
        <w:rPr>
          <w:lang w:val="x-none"/>
        </w:rPr>
        <w:t>的包放</w:t>
      </w:r>
      <w:r w:rsidR="004957D0">
        <w:rPr>
          <w:rFonts w:hint="eastAsia"/>
          <w:lang w:val="x-none"/>
        </w:rPr>
        <w:t>在</w:t>
      </w:r>
      <w:r w:rsidR="004957D0" w:rsidRPr="004957D0">
        <w:rPr>
          <w:lang w:val="x-none"/>
        </w:rPr>
        <w:t>\\it-fs\Upload\raymond\ZABBIX</w:t>
      </w:r>
      <w:r w:rsidR="004957D0">
        <w:rPr>
          <w:lang w:val="x-none"/>
        </w:rPr>
        <w:t>目录下</w:t>
      </w:r>
      <w:bookmarkStart w:id="0" w:name="_GoBack"/>
      <w:bookmarkEnd w:id="0"/>
    </w:p>
    <w:p w:rsidR="00D63A05" w:rsidRPr="00D63A05" w:rsidRDefault="004957D0" w:rsidP="00D63A05">
      <w:pPr>
        <w:rPr>
          <w:rFonts w:hint="eastAsia"/>
          <w:lang w:val="x-none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:rsidR="00D63A05" w:rsidRPr="00D63A05" w:rsidRDefault="00D63A05" w:rsidP="00D63A05">
      <w:pPr>
        <w:rPr>
          <w:rFonts w:hint="eastAsia"/>
          <w:lang w:val="x-none"/>
        </w:rPr>
      </w:pPr>
    </w:p>
    <w:p w:rsidR="00344388" w:rsidRDefault="00344388" w:rsidP="00344388">
      <w:pPr>
        <w:pStyle w:val="af2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</w:p>
    <w:sectPr w:rsidR="00344388" w:rsidSect="005F2938">
      <w:headerReference w:type="default" r:id="rId9"/>
      <w:footerReference w:type="even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309" w:rsidRDefault="00701309">
      <w:r>
        <w:separator/>
      </w:r>
    </w:p>
  </w:endnote>
  <w:endnote w:type="continuationSeparator" w:id="0">
    <w:p w:rsidR="00701309" w:rsidRDefault="0070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5BA" w:rsidRDefault="004005BA" w:rsidP="007F60D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005BA" w:rsidRDefault="004005BA" w:rsidP="001B39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309" w:rsidRDefault="00701309">
      <w:r>
        <w:separator/>
      </w:r>
    </w:p>
  </w:footnote>
  <w:footnote w:type="continuationSeparator" w:id="0">
    <w:p w:rsidR="00701309" w:rsidRDefault="00701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53D" w:rsidRDefault="00744999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239E"/>
    <w:multiLevelType w:val="hybridMultilevel"/>
    <w:tmpl w:val="573C014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02F2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86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65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68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44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81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CF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42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5567B7"/>
    <w:multiLevelType w:val="hybridMultilevel"/>
    <w:tmpl w:val="2766EF4A"/>
    <w:lvl w:ilvl="0" w:tplc="1C50957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15FE3"/>
    <w:multiLevelType w:val="hybridMultilevel"/>
    <w:tmpl w:val="EA4CFB8E"/>
    <w:lvl w:ilvl="0" w:tplc="E4C84D8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7FEF"/>
    <w:multiLevelType w:val="hybridMultilevel"/>
    <w:tmpl w:val="2766EF4A"/>
    <w:lvl w:ilvl="0" w:tplc="1C50957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851644"/>
    <w:multiLevelType w:val="hybridMultilevel"/>
    <w:tmpl w:val="9D94A128"/>
    <w:lvl w:ilvl="0" w:tplc="7F66E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504B5"/>
    <w:multiLevelType w:val="hybridMultilevel"/>
    <w:tmpl w:val="BFD4A1B4"/>
    <w:lvl w:ilvl="0" w:tplc="4FF49D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E666F0"/>
    <w:multiLevelType w:val="multilevel"/>
    <w:tmpl w:val="42AE8A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2736"/>
        </w:tabs>
        <w:ind w:left="273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1D922E13"/>
    <w:multiLevelType w:val="hybridMultilevel"/>
    <w:tmpl w:val="1060B338"/>
    <w:lvl w:ilvl="0" w:tplc="6006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E461D1"/>
    <w:multiLevelType w:val="hybridMultilevel"/>
    <w:tmpl w:val="C3AC175A"/>
    <w:lvl w:ilvl="0" w:tplc="2ACC2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2D1A1B"/>
    <w:multiLevelType w:val="hybridMultilevel"/>
    <w:tmpl w:val="2766EF4A"/>
    <w:lvl w:ilvl="0" w:tplc="1C50957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B6A03"/>
    <w:multiLevelType w:val="hybridMultilevel"/>
    <w:tmpl w:val="7D9C4D38"/>
    <w:lvl w:ilvl="0" w:tplc="6870303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423FD5"/>
    <w:multiLevelType w:val="hybridMultilevel"/>
    <w:tmpl w:val="C2B65B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112611"/>
    <w:multiLevelType w:val="multilevel"/>
    <w:tmpl w:val="2830043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87C622A"/>
    <w:multiLevelType w:val="hybridMultilevel"/>
    <w:tmpl w:val="64C8BB9A"/>
    <w:lvl w:ilvl="0" w:tplc="5DE23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86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65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68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44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81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CF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42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8FE5C1B"/>
    <w:multiLevelType w:val="hybridMultilevel"/>
    <w:tmpl w:val="BFD4A1B4"/>
    <w:lvl w:ilvl="0" w:tplc="4FF49D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8334A5"/>
    <w:multiLevelType w:val="multilevel"/>
    <w:tmpl w:val="853A64F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99A4583"/>
    <w:multiLevelType w:val="hybridMultilevel"/>
    <w:tmpl w:val="BFD4A1B4"/>
    <w:lvl w:ilvl="0" w:tplc="4FF49D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91797B"/>
    <w:multiLevelType w:val="hybridMultilevel"/>
    <w:tmpl w:val="BFD4A1B4"/>
    <w:lvl w:ilvl="0" w:tplc="4FF49D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9565F9"/>
    <w:multiLevelType w:val="hybridMultilevel"/>
    <w:tmpl w:val="5210B554"/>
    <w:lvl w:ilvl="0" w:tplc="A8D6B1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FB233A"/>
    <w:multiLevelType w:val="hybridMultilevel"/>
    <w:tmpl w:val="5210B554"/>
    <w:lvl w:ilvl="0" w:tplc="A8D6B1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391ADA"/>
    <w:multiLevelType w:val="hybridMultilevel"/>
    <w:tmpl w:val="EA4CFB8E"/>
    <w:lvl w:ilvl="0" w:tplc="E4C84D8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82559C"/>
    <w:multiLevelType w:val="hybridMultilevel"/>
    <w:tmpl w:val="89A4F0C4"/>
    <w:lvl w:ilvl="0" w:tplc="4E00C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B425F8"/>
    <w:multiLevelType w:val="hybridMultilevel"/>
    <w:tmpl w:val="EA4CFB8E"/>
    <w:lvl w:ilvl="0" w:tplc="E4C84D8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F565C2"/>
    <w:multiLevelType w:val="hybridMultilevel"/>
    <w:tmpl w:val="6CBCF88E"/>
    <w:lvl w:ilvl="0" w:tplc="5BF65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C06735"/>
    <w:multiLevelType w:val="hybridMultilevel"/>
    <w:tmpl w:val="5510C860"/>
    <w:lvl w:ilvl="0" w:tplc="2FEAA30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8CB0212"/>
    <w:multiLevelType w:val="hybridMultilevel"/>
    <w:tmpl w:val="509A9F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39C27F52"/>
    <w:multiLevelType w:val="hybridMultilevel"/>
    <w:tmpl w:val="A7748D92"/>
    <w:lvl w:ilvl="0" w:tplc="6006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9E95FCE"/>
    <w:multiLevelType w:val="hybridMultilevel"/>
    <w:tmpl w:val="44C82394"/>
    <w:lvl w:ilvl="0" w:tplc="5DE23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02F2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86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65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68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44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81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CF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42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F7C3F00"/>
    <w:multiLevelType w:val="hybridMultilevel"/>
    <w:tmpl w:val="E29613EC"/>
    <w:lvl w:ilvl="0" w:tplc="687030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15F1A26"/>
    <w:multiLevelType w:val="hybridMultilevel"/>
    <w:tmpl w:val="35C888F2"/>
    <w:lvl w:ilvl="0" w:tplc="D6D0A9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6904069"/>
    <w:multiLevelType w:val="hybridMultilevel"/>
    <w:tmpl w:val="7D20B4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4C4C4E3A"/>
    <w:multiLevelType w:val="hybridMultilevel"/>
    <w:tmpl w:val="EA4CFB8E"/>
    <w:lvl w:ilvl="0" w:tplc="E4C84D8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6B24FD"/>
    <w:multiLevelType w:val="hybridMultilevel"/>
    <w:tmpl w:val="F30240E6"/>
    <w:lvl w:ilvl="0" w:tplc="AABC7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3A7BF7"/>
    <w:multiLevelType w:val="hybridMultilevel"/>
    <w:tmpl w:val="17BCC6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52C3F4F"/>
    <w:multiLevelType w:val="hybridMultilevel"/>
    <w:tmpl w:val="BFD4A1B4"/>
    <w:lvl w:ilvl="0" w:tplc="4FF49D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382010"/>
    <w:multiLevelType w:val="hybridMultilevel"/>
    <w:tmpl w:val="EA4CFB8E"/>
    <w:lvl w:ilvl="0" w:tplc="E4C84D8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174D93"/>
    <w:multiLevelType w:val="hybridMultilevel"/>
    <w:tmpl w:val="BFD4A1B4"/>
    <w:lvl w:ilvl="0" w:tplc="4FF49D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7677D8"/>
    <w:multiLevelType w:val="hybridMultilevel"/>
    <w:tmpl w:val="F0A81E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5D35097F"/>
    <w:multiLevelType w:val="hybridMultilevel"/>
    <w:tmpl w:val="10B8CF58"/>
    <w:lvl w:ilvl="0" w:tplc="6006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C03DFB"/>
    <w:multiLevelType w:val="hybridMultilevel"/>
    <w:tmpl w:val="9716AD06"/>
    <w:lvl w:ilvl="0" w:tplc="6006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252AD8"/>
    <w:multiLevelType w:val="hybridMultilevel"/>
    <w:tmpl w:val="BFD4A1B4"/>
    <w:lvl w:ilvl="0" w:tplc="4FF49D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9FA609F"/>
    <w:multiLevelType w:val="hybridMultilevel"/>
    <w:tmpl w:val="05C000F8"/>
    <w:lvl w:ilvl="0" w:tplc="DD80FF7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1D2BE4"/>
    <w:multiLevelType w:val="hybridMultilevel"/>
    <w:tmpl w:val="BFD4A1B4"/>
    <w:lvl w:ilvl="0" w:tplc="4FF49D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0D19F8"/>
    <w:multiLevelType w:val="hybridMultilevel"/>
    <w:tmpl w:val="EA4CFB8E"/>
    <w:lvl w:ilvl="0" w:tplc="E4C84D8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25C26"/>
    <w:multiLevelType w:val="hybridMultilevel"/>
    <w:tmpl w:val="34E22400"/>
    <w:lvl w:ilvl="0" w:tplc="A036BB6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5D838C1"/>
    <w:multiLevelType w:val="hybridMultilevel"/>
    <w:tmpl w:val="9716AD06"/>
    <w:lvl w:ilvl="0" w:tplc="6006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543D99"/>
    <w:multiLevelType w:val="hybridMultilevel"/>
    <w:tmpl w:val="1DC45BAC"/>
    <w:lvl w:ilvl="0" w:tplc="074A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2A3333"/>
    <w:multiLevelType w:val="hybridMultilevel"/>
    <w:tmpl w:val="DC647C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F855DEE"/>
    <w:multiLevelType w:val="hybridMultilevel"/>
    <w:tmpl w:val="5210B554"/>
    <w:lvl w:ilvl="0" w:tplc="A8D6B1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0"/>
  </w:num>
  <w:num w:numId="5">
    <w:abstractNumId w:val="6"/>
  </w:num>
  <w:num w:numId="6">
    <w:abstractNumId w:val="28"/>
  </w:num>
  <w:num w:numId="7">
    <w:abstractNumId w:val="24"/>
  </w:num>
  <w:num w:numId="8">
    <w:abstractNumId w:val="41"/>
  </w:num>
  <w:num w:numId="9">
    <w:abstractNumId w:val="10"/>
  </w:num>
  <w:num w:numId="10">
    <w:abstractNumId w:val="43"/>
  </w:num>
  <w:num w:numId="11">
    <w:abstractNumId w:val="44"/>
  </w:num>
  <w:num w:numId="12">
    <w:abstractNumId w:val="1"/>
  </w:num>
  <w:num w:numId="13">
    <w:abstractNumId w:val="16"/>
  </w:num>
  <w:num w:numId="14">
    <w:abstractNumId w:val="42"/>
  </w:num>
  <w:num w:numId="15">
    <w:abstractNumId w:val="40"/>
  </w:num>
  <w:num w:numId="16">
    <w:abstractNumId w:val="35"/>
  </w:num>
  <w:num w:numId="17">
    <w:abstractNumId w:val="22"/>
  </w:num>
  <w:num w:numId="18">
    <w:abstractNumId w:val="2"/>
  </w:num>
  <w:num w:numId="19">
    <w:abstractNumId w:val="20"/>
  </w:num>
  <w:num w:numId="20">
    <w:abstractNumId w:val="31"/>
  </w:num>
  <w:num w:numId="21">
    <w:abstractNumId w:val="9"/>
  </w:num>
  <w:num w:numId="22">
    <w:abstractNumId w:val="3"/>
  </w:num>
  <w:num w:numId="23">
    <w:abstractNumId w:val="36"/>
  </w:num>
  <w:num w:numId="24">
    <w:abstractNumId w:val="14"/>
  </w:num>
  <w:num w:numId="25">
    <w:abstractNumId w:val="17"/>
  </w:num>
  <w:num w:numId="26">
    <w:abstractNumId w:val="5"/>
  </w:num>
  <w:num w:numId="27">
    <w:abstractNumId w:val="34"/>
  </w:num>
  <w:num w:numId="28">
    <w:abstractNumId w:val="47"/>
  </w:num>
  <w:num w:numId="29">
    <w:abstractNumId w:val="18"/>
  </w:num>
  <w:num w:numId="30">
    <w:abstractNumId w:val="48"/>
  </w:num>
  <w:num w:numId="31">
    <w:abstractNumId w:val="19"/>
  </w:num>
  <w:num w:numId="32">
    <w:abstractNumId w:val="25"/>
  </w:num>
  <w:num w:numId="33">
    <w:abstractNumId w:val="27"/>
  </w:num>
  <w:num w:numId="34">
    <w:abstractNumId w:val="13"/>
  </w:num>
  <w:num w:numId="35">
    <w:abstractNumId w:val="0"/>
  </w:num>
  <w:num w:numId="36">
    <w:abstractNumId w:val="37"/>
  </w:num>
  <w:num w:numId="37">
    <w:abstractNumId w:val="33"/>
  </w:num>
  <w:num w:numId="38">
    <w:abstractNumId w:val="21"/>
  </w:num>
  <w:num w:numId="39">
    <w:abstractNumId w:val="12"/>
  </w:num>
  <w:num w:numId="40">
    <w:abstractNumId w:val="15"/>
  </w:num>
  <w:num w:numId="41">
    <w:abstractNumId w:val="4"/>
  </w:num>
  <w:num w:numId="42">
    <w:abstractNumId w:val="32"/>
  </w:num>
  <w:num w:numId="43">
    <w:abstractNumId w:val="45"/>
  </w:num>
  <w:num w:numId="44">
    <w:abstractNumId w:val="8"/>
  </w:num>
  <w:num w:numId="45">
    <w:abstractNumId w:val="39"/>
  </w:num>
  <w:num w:numId="46">
    <w:abstractNumId w:val="26"/>
  </w:num>
  <w:num w:numId="47">
    <w:abstractNumId w:val="7"/>
  </w:num>
  <w:num w:numId="48">
    <w:abstractNumId w:val="38"/>
  </w:num>
  <w:num w:numId="49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15C1"/>
    <w:rsid w:val="000001E9"/>
    <w:rsid w:val="00000CE5"/>
    <w:rsid w:val="00001516"/>
    <w:rsid w:val="000036D6"/>
    <w:rsid w:val="0000475A"/>
    <w:rsid w:val="000047C6"/>
    <w:rsid w:val="00005B0C"/>
    <w:rsid w:val="00005EF8"/>
    <w:rsid w:val="000077B1"/>
    <w:rsid w:val="000079BB"/>
    <w:rsid w:val="00010A64"/>
    <w:rsid w:val="00010B34"/>
    <w:rsid w:val="0001138A"/>
    <w:rsid w:val="00013BD5"/>
    <w:rsid w:val="00015956"/>
    <w:rsid w:val="000159AE"/>
    <w:rsid w:val="00015D8B"/>
    <w:rsid w:val="00016356"/>
    <w:rsid w:val="0001657A"/>
    <w:rsid w:val="00017E9E"/>
    <w:rsid w:val="0002191D"/>
    <w:rsid w:val="00021EC8"/>
    <w:rsid w:val="0002304E"/>
    <w:rsid w:val="000235ED"/>
    <w:rsid w:val="00023737"/>
    <w:rsid w:val="00024244"/>
    <w:rsid w:val="0002547B"/>
    <w:rsid w:val="000264E9"/>
    <w:rsid w:val="000268CB"/>
    <w:rsid w:val="00026D81"/>
    <w:rsid w:val="00027D9F"/>
    <w:rsid w:val="00030FCF"/>
    <w:rsid w:val="00031146"/>
    <w:rsid w:val="000315DE"/>
    <w:rsid w:val="00031A88"/>
    <w:rsid w:val="00031AA9"/>
    <w:rsid w:val="000320C3"/>
    <w:rsid w:val="00032BE5"/>
    <w:rsid w:val="00033DAB"/>
    <w:rsid w:val="00035226"/>
    <w:rsid w:val="000357AF"/>
    <w:rsid w:val="00036FCB"/>
    <w:rsid w:val="00037969"/>
    <w:rsid w:val="00037B65"/>
    <w:rsid w:val="00040D8D"/>
    <w:rsid w:val="00041049"/>
    <w:rsid w:val="000411C7"/>
    <w:rsid w:val="00041CC6"/>
    <w:rsid w:val="00045129"/>
    <w:rsid w:val="00045AD5"/>
    <w:rsid w:val="0004617D"/>
    <w:rsid w:val="00046FCB"/>
    <w:rsid w:val="00047015"/>
    <w:rsid w:val="00047EA7"/>
    <w:rsid w:val="00050B10"/>
    <w:rsid w:val="00050C96"/>
    <w:rsid w:val="00051358"/>
    <w:rsid w:val="00051980"/>
    <w:rsid w:val="00052740"/>
    <w:rsid w:val="00053942"/>
    <w:rsid w:val="00053FBC"/>
    <w:rsid w:val="00054701"/>
    <w:rsid w:val="00054D2A"/>
    <w:rsid w:val="0005502C"/>
    <w:rsid w:val="000551E1"/>
    <w:rsid w:val="0005526B"/>
    <w:rsid w:val="00055A8A"/>
    <w:rsid w:val="00056104"/>
    <w:rsid w:val="000566F3"/>
    <w:rsid w:val="00056B7B"/>
    <w:rsid w:val="0005713E"/>
    <w:rsid w:val="000571C1"/>
    <w:rsid w:val="00057648"/>
    <w:rsid w:val="00057860"/>
    <w:rsid w:val="0006059B"/>
    <w:rsid w:val="000611FF"/>
    <w:rsid w:val="0006241F"/>
    <w:rsid w:val="000625DF"/>
    <w:rsid w:val="0006277D"/>
    <w:rsid w:val="00064218"/>
    <w:rsid w:val="00064B0E"/>
    <w:rsid w:val="00065472"/>
    <w:rsid w:val="00065AFB"/>
    <w:rsid w:val="00066283"/>
    <w:rsid w:val="0006763C"/>
    <w:rsid w:val="000677C4"/>
    <w:rsid w:val="00067CC2"/>
    <w:rsid w:val="000704FE"/>
    <w:rsid w:val="000713BF"/>
    <w:rsid w:val="000721DE"/>
    <w:rsid w:val="000723C5"/>
    <w:rsid w:val="000737FF"/>
    <w:rsid w:val="0007389D"/>
    <w:rsid w:val="000749A5"/>
    <w:rsid w:val="000759E0"/>
    <w:rsid w:val="00075DA2"/>
    <w:rsid w:val="00076822"/>
    <w:rsid w:val="00076B60"/>
    <w:rsid w:val="00076F33"/>
    <w:rsid w:val="00080640"/>
    <w:rsid w:val="00080648"/>
    <w:rsid w:val="00081031"/>
    <w:rsid w:val="00081556"/>
    <w:rsid w:val="000816C2"/>
    <w:rsid w:val="000826AA"/>
    <w:rsid w:val="00082ACD"/>
    <w:rsid w:val="00082B27"/>
    <w:rsid w:val="000831B1"/>
    <w:rsid w:val="000837A8"/>
    <w:rsid w:val="00083CB9"/>
    <w:rsid w:val="0008486C"/>
    <w:rsid w:val="00085B00"/>
    <w:rsid w:val="000876F9"/>
    <w:rsid w:val="000878AC"/>
    <w:rsid w:val="000905C2"/>
    <w:rsid w:val="00090CFC"/>
    <w:rsid w:val="00090EB4"/>
    <w:rsid w:val="00090EF0"/>
    <w:rsid w:val="000910B3"/>
    <w:rsid w:val="00091BA9"/>
    <w:rsid w:val="00092A38"/>
    <w:rsid w:val="00093186"/>
    <w:rsid w:val="000931C4"/>
    <w:rsid w:val="00093329"/>
    <w:rsid w:val="00093639"/>
    <w:rsid w:val="000936DF"/>
    <w:rsid w:val="000939D6"/>
    <w:rsid w:val="00093B09"/>
    <w:rsid w:val="00093CBF"/>
    <w:rsid w:val="00093CC7"/>
    <w:rsid w:val="00094E00"/>
    <w:rsid w:val="00095143"/>
    <w:rsid w:val="00095FA2"/>
    <w:rsid w:val="00097102"/>
    <w:rsid w:val="00097481"/>
    <w:rsid w:val="000979DD"/>
    <w:rsid w:val="000A0FFA"/>
    <w:rsid w:val="000A10C9"/>
    <w:rsid w:val="000A1199"/>
    <w:rsid w:val="000A1AED"/>
    <w:rsid w:val="000A2B3C"/>
    <w:rsid w:val="000A3650"/>
    <w:rsid w:val="000A4C0A"/>
    <w:rsid w:val="000A523A"/>
    <w:rsid w:val="000A5869"/>
    <w:rsid w:val="000A5FEB"/>
    <w:rsid w:val="000A684C"/>
    <w:rsid w:val="000A696F"/>
    <w:rsid w:val="000B068E"/>
    <w:rsid w:val="000B15D0"/>
    <w:rsid w:val="000B22BE"/>
    <w:rsid w:val="000B2712"/>
    <w:rsid w:val="000B2E75"/>
    <w:rsid w:val="000B3663"/>
    <w:rsid w:val="000B3B67"/>
    <w:rsid w:val="000B41AF"/>
    <w:rsid w:val="000B48B7"/>
    <w:rsid w:val="000B4A7F"/>
    <w:rsid w:val="000B50AD"/>
    <w:rsid w:val="000B5573"/>
    <w:rsid w:val="000B613B"/>
    <w:rsid w:val="000B650E"/>
    <w:rsid w:val="000B6B6A"/>
    <w:rsid w:val="000B722D"/>
    <w:rsid w:val="000C1726"/>
    <w:rsid w:val="000C1798"/>
    <w:rsid w:val="000C1B60"/>
    <w:rsid w:val="000C275C"/>
    <w:rsid w:val="000C293B"/>
    <w:rsid w:val="000C2B9E"/>
    <w:rsid w:val="000C2CF6"/>
    <w:rsid w:val="000C4243"/>
    <w:rsid w:val="000C4374"/>
    <w:rsid w:val="000C482E"/>
    <w:rsid w:val="000C5D98"/>
    <w:rsid w:val="000C6597"/>
    <w:rsid w:val="000C754B"/>
    <w:rsid w:val="000C7F30"/>
    <w:rsid w:val="000D1706"/>
    <w:rsid w:val="000D2FE0"/>
    <w:rsid w:val="000D3580"/>
    <w:rsid w:val="000D3EBA"/>
    <w:rsid w:val="000D417E"/>
    <w:rsid w:val="000D4680"/>
    <w:rsid w:val="000D4E11"/>
    <w:rsid w:val="000D66F3"/>
    <w:rsid w:val="000D70D6"/>
    <w:rsid w:val="000E0547"/>
    <w:rsid w:val="000E0D92"/>
    <w:rsid w:val="000E1A6A"/>
    <w:rsid w:val="000E1D12"/>
    <w:rsid w:val="000E233F"/>
    <w:rsid w:val="000E28E0"/>
    <w:rsid w:val="000E3EFC"/>
    <w:rsid w:val="000E4914"/>
    <w:rsid w:val="000E58D6"/>
    <w:rsid w:val="000E58E9"/>
    <w:rsid w:val="000F0207"/>
    <w:rsid w:val="000F0B04"/>
    <w:rsid w:val="000F1C49"/>
    <w:rsid w:val="000F228D"/>
    <w:rsid w:val="000F2668"/>
    <w:rsid w:val="000F4376"/>
    <w:rsid w:val="000F5600"/>
    <w:rsid w:val="000F66FD"/>
    <w:rsid w:val="000F7308"/>
    <w:rsid w:val="000F750C"/>
    <w:rsid w:val="000F795A"/>
    <w:rsid w:val="001002C8"/>
    <w:rsid w:val="001004AF"/>
    <w:rsid w:val="001012D3"/>
    <w:rsid w:val="00101574"/>
    <w:rsid w:val="00102A44"/>
    <w:rsid w:val="001035B9"/>
    <w:rsid w:val="00105234"/>
    <w:rsid w:val="0010526C"/>
    <w:rsid w:val="00106210"/>
    <w:rsid w:val="00106DD9"/>
    <w:rsid w:val="00110109"/>
    <w:rsid w:val="00110C63"/>
    <w:rsid w:val="00112A92"/>
    <w:rsid w:val="0011376C"/>
    <w:rsid w:val="00113880"/>
    <w:rsid w:val="00113E98"/>
    <w:rsid w:val="00114939"/>
    <w:rsid w:val="00114A0A"/>
    <w:rsid w:val="00114F13"/>
    <w:rsid w:val="001158DB"/>
    <w:rsid w:val="0011622E"/>
    <w:rsid w:val="00116CD2"/>
    <w:rsid w:val="00117092"/>
    <w:rsid w:val="0011751A"/>
    <w:rsid w:val="00117DFB"/>
    <w:rsid w:val="00117EBE"/>
    <w:rsid w:val="001200AD"/>
    <w:rsid w:val="00120DCB"/>
    <w:rsid w:val="00120EAD"/>
    <w:rsid w:val="00121ED4"/>
    <w:rsid w:val="00122426"/>
    <w:rsid w:val="00122572"/>
    <w:rsid w:val="001227B9"/>
    <w:rsid w:val="00122CB6"/>
    <w:rsid w:val="00123F4B"/>
    <w:rsid w:val="00124AB9"/>
    <w:rsid w:val="0012551C"/>
    <w:rsid w:val="00125DE6"/>
    <w:rsid w:val="00125EF7"/>
    <w:rsid w:val="00127BC7"/>
    <w:rsid w:val="00130512"/>
    <w:rsid w:val="0013078B"/>
    <w:rsid w:val="001315A7"/>
    <w:rsid w:val="001319BF"/>
    <w:rsid w:val="00131FEB"/>
    <w:rsid w:val="001332F3"/>
    <w:rsid w:val="00133A89"/>
    <w:rsid w:val="00135C2C"/>
    <w:rsid w:val="00136A6F"/>
    <w:rsid w:val="00140041"/>
    <w:rsid w:val="0014026F"/>
    <w:rsid w:val="00140E6B"/>
    <w:rsid w:val="001413CA"/>
    <w:rsid w:val="0014141C"/>
    <w:rsid w:val="00141427"/>
    <w:rsid w:val="00141814"/>
    <w:rsid w:val="001419D4"/>
    <w:rsid w:val="00141AB0"/>
    <w:rsid w:val="00142537"/>
    <w:rsid w:val="001436FF"/>
    <w:rsid w:val="001439AD"/>
    <w:rsid w:val="00145AAE"/>
    <w:rsid w:val="00146256"/>
    <w:rsid w:val="00146388"/>
    <w:rsid w:val="0014646D"/>
    <w:rsid w:val="001465BE"/>
    <w:rsid w:val="00146613"/>
    <w:rsid w:val="00146762"/>
    <w:rsid w:val="001471F3"/>
    <w:rsid w:val="00147BEF"/>
    <w:rsid w:val="0015198A"/>
    <w:rsid w:val="00152768"/>
    <w:rsid w:val="00154231"/>
    <w:rsid w:val="00154378"/>
    <w:rsid w:val="00154BF7"/>
    <w:rsid w:val="001557D0"/>
    <w:rsid w:val="001557E9"/>
    <w:rsid w:val="00155CD2"/>
    <w:rsid w:val="001560EE"/>
    <w:rsid w:val="00156A3E"/>
    <w:rsid w:val="00156B98"/>
    <w:rsid w:val="00157208"/>
    <w:rsid w:val="00157587"/>
    <w:rsid w:val="00157EFE"/>
    <w:rsid w:val="00160F29"/>
    <w:rsid w:val="00163607"/>
    <w:rsid w:val="0016464B"/>
    <w:rsid w:val="00164988"/>
    <w:rsid w:val="0016559E"/>
    <w:rsid w:val="00165AFB"/>
    <w:rsid w:val="00167076"/>
    <w:rsid w:val="001675EC"/>
    <w:rsid w:val="0017163D"/>
    <w:rsid w:val="00171F07"/>
    <w:rsid w:val="0017256E"/>
    <w:rsid w:val="0017368F"/>
    <w:rsid w:val="00173CD4"/>
    <w:rsid w:val="00175110"/>
    <w:rsid w:val="00175BEB"/>
    <w:rsid w:val="0017637B"/>
    <w:rsid w:val="0017643A"/>
    <w:rsid w:val="001769E3"/>
    <w:rsid w:val="001774D1"/>
    <w:rsid w:val="001775C2"/>
    <w:rsid w:val="00177E3C"/>
    <w:rsid w:val="0018066B"/>
    <w:rsid w:val="001829D9"/>
    <w:rsid w:val="00183748"/>
    <w:rsid w:val="00183F11"/>
    <w:rsid w:val="00184052"/>
    <w:rsid w:val="0018471D"/>
    <w:rsid w:val="00184E82"/>
    <w:rsid w:val="00185A82"/>
    <w:rsid w:val="00185CF4"/>
    <w:rsid w:val="00185DB0"/>
    <w:rsid w:val="00185DB6"/>
    <w:rsid w:val="00187023"/>
    <w:rsid w:val="001875BA"/>
    <w:rsid w:val="00187D9E"/>
    <w:rsid w:val="00191460"/>
    <w:rsid w:val="00191E92"/>
    <w:rsid w:val="001927D4"/>
    <w:rsid w:val="00192846"/>
    <w:rsid w:val="001929A8"/>
    <w:rsid w:val="001936C1"/>
    <w:rsid w:val="001965D3"/>
    <w:rsid w:val="0019660E"/>
    <w:rsid w:val="001969B6"/>
    <w:rsid w:val="00196ACE"/>
    <w:rsid w:val="00197BA6"/>
    <w:rsid w:val="001A03FB"/>
    <w:rsid w:val="001A0BCC"/>
    <w:rsid w:val="001A0DC1"/>
    <w:rsid w:val="001A0E72"/>
    <w:rsid w:val="001A150D"/>
    <w:rsid w:val="001A1CC3"/>
    <w:rsid w:val="001A236F"/>
    <w:rsid w:val="001A2E36"/>
    <w:rsid w:val="001A49EF"/>
    <w:rsid w:val="001A514C"/>
    <w:rsid w:val="001A5200"/>
    <w:rsid w:val="001A53AA"/>
    <w:rsid w:val="001A5D6F"/>
    <w:rsid w:val="001A61A3"/>
    <w:rsid w:val="001A6CAD"/>
    <w:rsid w:val="001B1AE7"/>
    <w:rsid w:val="001B282C"/>
    <w:rsid w:val="001B39D4"/>
    <w:rsid w:val="001B3EC4"/>
    <w:rsid w:val="001B40C7"/>
    <w:rsid w:val="001B4A2C"/>
    <w:rsid w:val="001B4E1E"/>
    <w:rsid w:val="001B4FF5"/>
    <w:rsid w:val="001B51B9"/>
    <w:rsid w:val="001B5868"/>
    <w:rsid w:val="001B6171"/>
    <w:rsid w:val="001B64A4"/>
    <w:rsid w:val="001B720D"/>
    <w:rsid w:val="001B751C"/>
    <w:rsid w:val="001B7AF0"/>
    <w:rsid w:val="001C0783"/>
    <w:rsid w:val="001C0819"/>
    <w:rsid w:val="001C1385"/>
    <w:rsid w:val="001C1613"/>
    <w:rsid w:val="001C1807"/>
    <w:rsid w:val="001C2090"/>
    <w:rsid w:val="001C223E"/>
    <w:rsid w:val="001C2975"/>
    <w:rsid w:val="001C2DBB"/>
    <w:rsid w:val="001C4229"/>
    <w:rsid w:val="001C4555"/>
    <w:rsid w:val="001C73F8"/>
    <w:rsid w:val="001D0442"/>
    <w:rsid w:val="001D10C5"/>
    <w:rsid w:val="001D14B4"/>
    <w:rsid w:val="001D1D68"/>
    <w:rsid w:val="001D2C10"/>
    <w:rsid w:val="001D2C1C"/>
    <w:rsid w:val="001D2C91"/>
    <w:rsid w:val="001D3473"/>
    <w:rsid w:val="001D3C02"/>
    <w:rsid w:val="001D3CAA"/>
    <w:rsid w:val="001D562C"/>
    <w:rsid w:val="001D5B75"/>
    <w:rsid w:val="001D66FB"/>
    <w:rsid w:val="001D6A25"/>
    <w:rsid w:val="001D75C6"/>
    <w:rsid w:val="001E0229"/>
    <w:rsid w:val="001E0437"/>
    <w:rsid w:val="001E0567"/>
    <w:rsid w:val="001E09E7"/>
    <w:rsid w:val="001E0B50"/>
    <w:rsid w:val="001E542E"/>
    <w:rsid w:val="001E5698"/>
    <w:rsid w:val="001E5BB1"/>
    <w:rsid w:val="001E70F8"/>
    <w:rsid w:val="001F0102"/>
    <w:rsid w:val="001F184B"/>
    <w:rsid w:val="001F1AB2"/>
    <w:rsid w:val="001F1CF2"/>
    <w:rsid w:val="001F29A1"/>
    <w:rsid w:val="001F2EB5"/>
    <w:rsid w:val="001F31BA"/>
    <w:rsid w:val="001F325B"/>
    <w:rsid w:val="001F4608"/>
    <w:rsid w:val="001F49A1"/>
    <w:rsid w:val="001F4F96"/>
    <w:rsid w:val="001F6421"/>
    <w:rsid w:val="001F7116"/>
    <w:rsid w:val="001F7FBF"/>
    <w:rsid w:val="002003FD"/>
    <w:rsid w:val="00200692"/>
    <w:rsid w:val="00201202"/>
    <w:rsid w:val="002012C3"/>
    <w:rsid w:val="0020195F"/>
    <w:rsid w:val="0020285B"/>
    <w:rsid w:val="00203779"/>
    <w:rsid w:val="00204174"/>
    <w:rsid w:val="002043EF"/>
    <w:rsid w:val="00204B93"/>
    <w:rsid w:val="00204BDD"/>
    <w:rsid w:val="00204D54"/>
    <w:rsid w:val="00204D6F"/>
    <w:rsid w:val="00205BD3"/>
    <w:rsid w:val="00205CA6"/>
    <w:rsid w:val="002068B8"/>
    <w:rsid w:val="00207574"/>
    <w:rsid w:val="00207E3E"/>
    <w:rsid w:val="002103FF"/>
    <w:rsid w:val="00210974"/>
    <w:rsid w:val="00211454"/>
    <w:rsid w:val="00211B31"/>
    <w:rsid w:val="00211F63"/>
    <w:rsid w:val="00212E54"/>
    <w:rsid w:val="00212FEC"/>
    <w:rsid w:val="002132CB"/>
    <w:rsid w:val="00213622"/>
    <w:rsid w:val="00213C04"/>
    <w:rsid w:val="00215A0F"/>
    <w:rsid w:val="00215B88"/>
    <w:rsid w:val="00215D77"/>
    <w:rsid w:val="002161DC"/>
    <w:rsid w:val="00216AE2"/>
    <w:rsid w:val="00217A7C"/>
    <w:rsid w:val="00220073"/>
    <w:rsid w:val="002200E3"/>
    <w:rsid w:val="0022246A"/>
    <w:rsid w:val="00222484"/>
    <w:rsid w:val="00223201"/>
    <w:rsid w:val="00223F06"/>
    <w:rsid w:val="00224861"/>
    <w:rsid w:val="00225037"/>
    <w:rsid w:val="0022508A"/>
    <w:rsid w:val="00226188"/>
    <w:rsid w:val="0022705D"/>
    <w:rsid w:val="002275FE"/>
    <w:rsid w:val="002305A1"/>
    <w:rsid w:val="002305E5"/>
    <w:rsid w:val="00231896"/>
    <w:rsid w:val="00231A7D"/>
    <w:rsid w:val="00231A95"/>
    <w:rsid w:val="00231D6D"/>
    <w:rsid w:val="00231F70"/>
    <w:rsid w:val="002331AD"/>
    <w:rsid w:val="00233764"/>
    <w:rsid w:val="002341CC"/>
    <w:rsid w:val="002346AB"/>
    <w:rsid w:val="0023522B"/>
    <w:rsid w:val="00235CBF"/>
    <w:rsid w:val="0023640F"/>
    <w:rsid w:val="002370F8"/>
    <w:rsid w:val="00237D9E"/>
    <w:rsid w:val="002404B6"/>
    <w:rsid w:val="00241000"/>
    <w:rsid w:val="00241070"/>
    <w:rsid w:val="00241F35"/>
    <w:rsid w:val="0024273A"/>
    <w:rsid w:val="0024285B"/>
    <w:rsid w:val="00242D84"/>
    <w:rsid w:val="00242FE5"/>
    <w:rsid w:val="00243D30"/>
    <w:rsid w:val="002445D7"/>
    <w:rsid w:val="0024498C"/>
    <w:rsid w:val="002449AC"/>
    <w:rsid w:val="002451FF"/>
    <w:rsid w:val="00245507"/>
    <w:rsid w:val="00246DD8"/>
    <w:rsid w:val="00247D73"/>
    <w:rsid w:val="00247F32"/>
    <w:rsid w:val="002504A5"/>
    <w:rsid w:val="0025093D"/>
    <w:rsid w:val="00250ECA"/>
    <w:rsid w:val="002516A3"/>
    <w:rsid w:val="00251B77"/>
    <w:rsid w:val="002532BF"/>
    <w:rsid w:val="00253C7E"/>
    <w:rsid w:val="002553A8"/>
    <w:rsid w:val="002559F5"/>
    <w:rsid w:val="00256A48"/>
    <w:rsid w:val="00256F37"/>
    <w:rsid w:val="00256F48"/>
    <w:rsid w:val="00257BB2"/>
    <w:rsid w:val="00261192"/>
    <w:rsid w:val="002612F5"/>
    <w:rsid w:val="00262074"/>
    <w:rsid w:val="00262399"/>
    <w:rsid w:val="00262417"/>
    <w:rsid w:val="0026371E"/>
    <w:rsid w:val="002637A0"/>
    <w:rsid w:val="0026583D"/>
    <w:rsid w:val="002669D4"/>
    <w:rsid w:val="00266ED2"/>
    <w:rsid w:val="00266FB2"/>
    <w:rsid w:val="00267413"/>
    <w:rsid w:val="0027021D"/>
    <w:rsid w:val="00270A6D"/>
    <w:rsid w:val="002723F8"/>
    <w:rsid w:val="0027248F"/>
    <w:rsid w:val="0027254F"/>
    <w:rsid w:val="00272A28"/>
    <w:rsid w:val="0027491D"/>
    <w:rsid w:val="0027582A"/>
    <w:rsid w:val="00275B0D"/>
    <w:rsid w:val="00275B9D"/>
    <w:rsid w:val="00275C9C"/>
    <w:rsid w:val="002803E6"/>
    <w:rsid w:val="002804FC"/>
    <w:rsid w:val="0028054F"/>
    <w:rsid w:val="00280615"/>
    <w:rsid w:val="0028071A"/>
    <w:rsid w:val="00280987"/>
    <w:rsid w:val="00280B01"/>
    <w:rsid w:val="002824D6"/>
    <w:rsid w:val="002827FF"/>
    <w:rsid w:val="002837A6"/>
    <w:rsid w:val="00283C42"/>
    <w:rsid w:val="00283EBF"/>
    <w:rsid w:val="00284B5D"/>
    <w:rsid w:val="00284FCF"/>
    <w:rsid w:val="002859D7"/>
    <w:rsid w:val="00285A40"/>
    <w:rsid w:val="002860E4"/>
    <w:rsid w:val="00286A14"/>
    <w:rsid w:val="002879D2"/>
    <w:rsid w:val="002904F3"/>
    <w:rsid w:val="00290DE6"/>
    <w:rsid w:val="0029154B"/>
    <w:rsid w:val="00292180"/>
    <w:rsid w:val="00292634"/>
    <w:rsid w:val="00292EE4"/>
    <w:rsid w:val="002931A0"/>
    <w:rsid w:val="00293C59"/>
    <w:rsid w:val="00294181"/>
    <w:rsid w:val="00295082"/>
    <w:rsid w:val="00295956"/>
    <w:rsid w:val="0029690F"/>
    <w:rsid w:val="0029737A"/>
    <w:rsid w:val="0029776B"/>
    <w:rsid w:val="002A01DC"/>
    <w:rsid w:val="002A0BA3"/>
    <w:rsid w:val="002A0C57"/>
    <w:rsid w:val="002A128E"/>
    <w:rsid w:val="002A24E8"/>
    <w:rsid w:val="002A2621"/>
    <w:rsid w:val="002A295C"/>
    <w:rsid w:val="002A3031"/>
    <w:rsid w:val="002A3E15"/>
    <w:rsid w:val="002A4070"/>
    <w:rsid w:val="002A4999"/>
    <w:rsid w:val="002A62E4"/>
    <w:rsid w:val="002A62EF"/>
    <w:rsid w:val="002A7397"/>
    <w:rsid w:val="002A7499"/>
    <w:rsid w:val="002A74F0"/>
    <w:rsid w:val="002A7839"/>
    <w:rsid w:val="002A794A"/>
    <w:rsid w:val="002B045F"/>
    <w:rsid w:val="002B0B0B"/>
    <w:rsid w:val="002B18ED"/>
    <w:rsid w:val="002B1C47"/>
    <w:rsid w:val="002B48E9"/>
    <w:rsid w:val="002B4919"/>
    <w:rsid w:val="002B5C9F"/>
    <w:rsid w:val="002B5CFF"/>
    <w:rsid w:val="002B5D90"/>
    <w:rsid w:val="002B6CC5"/>
    <w:rsid w:val="002B6F7A"/>
    <w:rsid w:val="002C025D"/>
    <w:rsid w:val="002C03BE"/>
    <w:rsid w:val="002C05EA"/>
    <w:rsid w:val="002C08F0"/>
    <w:rsid w:val="002C17AB"/>
    <w:rsid w:val="002C1A04"/>
    <w:rsid w:val="002C1DE9"/>
    <w:rsid w:val="002C1F9C"/>
    <w:rsid w:val="002C2637"/>
    <w:rsid w:val="002C2F8E"/>
    <w:rsid w:val="002C4877"/>
    <w:rsid w:val="002C488F"/>
    <w:rsid w:val="002C64FB"/>
    <w:rsid w:val="002C75B4"/>
    <w:rsid w:val="002C77A4"/>
    <w:rsid w:val="002C7F3A"/>
    <w:rsid w:val="002D0478"/>
    <w:rsid w:val="002D1682"/>
    <w:rsid w:val="002D1DE2"/>
    <w:rsid w:val="002D2AC5"/>
    <w:rsid w:val="002D5278"/>
    <w:rsid w:val="002D5709"/>
    <w:rsid w:val="002D67AC"/>
    <w:rsid w:val="002D7541"/>
    <w:rsid w:val="002D783B"/>
    <w:rsid w:val="002D7AE5"/>
    <w:rsid w:val="002D7C23"/>
    <w:rsid w:val="002E061C"/>
    <w:rsid w:val="002E14A4"/>
    <w:rsid w:val="002E14A6"/>
    <w:rsid w:val="002E1647"/>
    <w:rsid w:val="002E1651"/>
    <w:rsid w:val="002E1BAA"/>
    <w:rsid w:val="002E21A5"/>
    <w:rsid w:val="002E4DB3"/>
    <w:rsid w:val="002E502C"/>
    <w:rsid w:val="002E5495"/>
    <w:rsid w:val="002E6C2A"/>
    <w:rsid w:val="002F0038"/>
    <w:rsid w:val="002F0703"/>
    <w:rsid w:val="002F0BB0"/>
    <w:rsid w:val="002F1D54"/>
    <w:rsid w:val="002F2BB8"/>
    <w:rsid w:val="002F342A"/>
    <w:rsid w:val="002F3653"/>
    <w:rsid w:val="002F38F8"/>
    <w:rsid w:val="002F3A42"/>
    <w:rsid w:val="002F3CB5"/>
    <w:rsid w:val="002F4800"/>
    <w:rsid w:val="002F49BD"/>
    <w:rsid w:val="002F4A60"/>
    <w:rsid w:val="002F4BDC"/>
    <w:rsid w:val="002F5B6D"/>
    <w:rsid w:val="002F5CE6"/>
    <w:rsid w:val="002F6B18"/>
    <w:rsid w:val="002F7BBA"/>
    <w:rsid w:val="003007AA"/>
    <w:rsid w:val="00300826"/>
    <w:rsid w:val="00301600"/>
    <w:rsid w:val="00303391"/>
    <w:rsid w:val="003038DA"/>
    <w:rsid w:val="00303A51"/>
    <w:rsid w:val="00303E1D"/>
    <w:rsid w:val="00303ED1"/>
    <w:rsid w:val="00304A6E"/>
    <w:rsid w:val="003059D5"/>
    <w:rsid w:val="00305C0B"/>
    <w:rsid w:val="0030601F"/>
    <w:rsid w:val="00310BD4"/>
    <w:rsid w:val="00311178"/>
    <w:rsid w:val="00311858"/>
    <w:rsid w:val="00312662"/>
    <w:rsid w:val="00312D76"/>
    <w:rsid w:val="00312F82"/>
    <w:rsid w:val="00313058"/>
    <w:rsid w:val="0031317A"/>
    <w:rsid w:val="00313737"/>
    <w:rsid w:val="00313DE5"/>
    <w:rsid w:val="003140A1"/>
    <w:rsid w:val="003153B4"/>
    <w:rsid w:val="003156D6"/>
    <w:rsid w:val="00315F63"/>
    <w:rsid w:val="00315F8B"/>
    <w:rsid w:val="003161B6"/>
    <w:rsid w:val="0031694F"/>
    <w:rsid w:val="003169C7"/>
    <w:rsid w:val="00316D19"/>
    <w:rsid w:val="003172A9"/>
    <w:rsid w:val="00317473"/>
    <w:rsid w:val="0032075C"/>
    <w:rsid w:val="00320DB0"/>
    <w:rsid w:val="003217AF"/>
    <w:rsid w:val="0032198C"/>
    <w:rsid w:val="00322003"/>
    <w:rsid w:val="0032278B"/>
    <w:rsid w:val="00323110"/>
    <w:rsid w:val="00323D1D"/>
    <w:rsid w:val="00323DA0"/>
    <w:rsid w:val="00323E67"/>
    <w:rsid w:val="00324131"/>
    <w:rsid w:val="00325955"/>
    <w:rsid w:val="003271ED"/>
    <w:rsid w:val="00327431"/>
    <w:rsid w:val="00330400"/>
    <w:rsid w:val="00330800"/>
    <w:rsid w:val="00330951"/>
    <w:rsid w:val="00330997"/>
    <w:rsid w:val="003309E9"/>
    <w:rsid w:val="00331477"/>
    <w:rsid w:val="00331ABA"/>
    <w:rsid w:val="00331AEE"/>
    <w:rsid w:val="003335EA"/>
    <w:rsid w:val="00334290"/>
    <w:rsid w:val="00334B82"/>
    <w:rsid w:val="00336366"/>
    <w:rsid w:val="00337048"/>
    <w:rsid w:val="00337411"/>
    <w:rsid w:val="0034025F"/>
    <w:rsid w:val="00340590"/>
    <w:rsid w:val="0034146A"/>
    <w:rsid w:val="003418D1"/>
    <w:rsid w:val="003419BF"/>
    <w:rsid w:val="00341D29"/>
    <w:rsid w:val="00342421"/>
    <w:rsid w:val="00344388"/>
    <w:rsid w:val="00344FA7"/>
    <w:rsid w:val="003459B4"/>
    <w:rsid w:val="00345A45"/>
    <w:rsid w:val="0034634D"/>
    <w:rsid w:val="003463DA"/>
    <w:rsid w:val="00346C95"/>
    <w:rsid w:val="00347019"/>
    <w:rsid w:val="00347A60"/>
    <w:rsid w:val="003503D3"/>
    <w:rsid w:val="003507F6"/>
    <w:rsid w:val="00351C0B"/>
    <w:rsid w:val="0035262E"/>
    <w:rsid w:val="003527E7"/>
    <w:rsid w:val="003527F0"/>
    <w:rsid w:val="003530B5"/>
    <w:rsid w:val="0035337D"/>
    <w:rsid w:val="003552CD"/>
    <w:rsid w:val="00355662"/>
    <w:rsid w:val="00357C0E"/>
    <w:rsid w:val="00357EB3"/>
    <w:rsid w:val="003601D7"/>
    <w:rsid w:val="00360CA7"/>
    <w:rsid w:val="0036120C"/>
    <w:rsid w:val="00364B6B"/>
    <w:rsid w:val="0036516A"/>
    <w:rsid w:val="0036561F"/>
    <w:rsid w:val="00365D8A"/>
    <w:rsid w:val="00366902"/>
    <w:rsid w:val="0036716D"/>
    <w:rsid w:val="003671B9"/>
    <w:rsid w:val="0036792B"/>
    <w:rsid w:val="00367CC0"/>
    <w:rsid w:val="003702EE"/>
    <w:rsid w:val="00370B70"/>
    <w:rsid w:val="00371430"/>
    <w:rsid w:val="00372EA0"/>
    <w:rsid w:val="00373092"/>
    <w:rsid w:val="00373AFD"/>
    <w:rsid w:val="00373B20"/>
    <w:rsid w:val="00374AE9"/>
    <w:rsid w:val="00374ED8"/>
    <w:rsid w:val="0037543C"/>
    <w:rsid w:val="0037680F"/>
    <w:rsid w:val="00376A53"/>
    <w:rsid w:val="00376C95"/>
    <w:rsid w:val="00377C67"/>
    <w:rsid w:val="00380681"/>
    <w:rsid w:val="00380DEA"/>
    <w:rsid w:val="003818C0"/>
    <w:rsid w:val="003818CA"/>
    <w:rsid w:val="00382009"/>
    <w:rsid w:val="00382C0C"/>
    <w:rsid w:val="0038414F"/>
    <w:rsid w:val="00384703"/>
    <w:rsid w:val="00384A6A"/>
    <w:rsid w:val="0038548F"/>
    <w:rsid w:val="00385640"/>
    <w:rsid w:val="00385E60"/>
    <w:rsid w:val="00386031"/>
    <w:rsid w:val="00386707"/>
    <w:rsid w:val="003867B1"/>
    <w:rsid w:val="0038748C"/>
    <w:rsid w:val="0038762F"/>
    <w:rsid w:val="00387971"/>
    <w:rsid w:val="00390CB4"/>
    <w:rsid w:val="00390F35"/>
    <w:rsid w:val="00391DCC"/>
    <w:rsid w:val="00392D0F"/>
    <w:rsid w:val="00394AB7"/>
    <w:rsid w:val="00394B9C"/>
    <w:rsid w:val="003951FD"/>
    <w:rsid w:val="003954B0"/>
    <w:rsid w:val="00396DE5"/>
    <w:rsid w:val="00397A77"/>
    <w:rsid w:val="003A0CDE"/>
    <w:rsid w:val="003A1638"/>
    <w:rsid w:val="003A1CCE"/>
    <w:rsid w:val="003A2788"/>
    <w:rsid w:val="003A309D"/>
    <w:rsid w:val="003A4616"/>
    <w:rsid w:val="003A5524"/>
    <w:rsid w:val="003A59A8"/>
    <w:rsid w:val="003A62DE"/>
    <w:rsid w:val="003A686E"/>
    <w:rsid w:val="003A720C"/>
    <w:rsid w:val="003B0369"/>
    <w:rsid w:val="003B0BDE"/>
    <w:rsid w:val="003B13F1"/>
    <w:rsid w:val="003B16F1"/>
    <w:rsid w:val="003B1BCB"/>
    <w:rsid w:val="003B1E2E"/>
    <w:rsid w:val="003B25E3"/>
    <w:rsid w:val="003B304C"/>
    <w:rsid w:val="003B3812"/>
    <w:rsid w:val="003B3EA7"/>
    <w:rsid w:val="003B4160"/>
    <w:rsid w:val="003B4495"/>
    <w:rsid w:val="003B4E75"/>
    <w:rsid w:val="003B5404"/>
    <w:rsid w:val="003B5D13"/>
    <w:rsid w:val="003B6B13"/>
    <w:rsid w:val="003B7E37"/>
    <w:rsid w:val="003B7F96"/>
    <w:rsid w:val="003C06D1"/>
    <w:rsid w:val="003C0989"/>
    <w:rsid w:val="003C0C51"/>
    <w:rsid w:val="003C296A"/>
    <w:rsid w:val="003C2EA0"/>
    <w:rsid w:val="003C41D6"/>
    <w:rsid w:val="003C439B"/>
    <w:rsid w:val="003C47B7"/>
    <w:rsid w:val="003C53DD"/>
    <w:rsid w:val="003C5785"/>
    <w:rsid w:val="003C5883"/>
    <w:rsid w:val="003C5BD7"/>
    <w:rsid w:val="003C69E2"/>
    <w:rsid w:val="003C6CC8"/>
    <w:rsid w:val="003C72BA"/>
    <w:rsid w:val="003C73AF"/>
    <w:rsid w:val="003C74EB"/>
    <w:rsid w:val="003C7831"/>
    <w:rsid w:val="003C79A8"/>
    <w:rsid w:val="003C7C03"/>
    <w:rsid w:val="003D0FDE"/>
    <w:rsid w:val="003D1349"/>
    <w:rsid w:val="003D1715"/>
    <w:rsid w:val="003D19AE"/>
    <w:rsid w:val="003D1D48"/>
    <w:rsid w:val="003D20EF"/>
    <w:rsid w:val="003D242A"/>
    <w:rsid w:val="003D3533"/>
    <w:rsid w:val="003D4813"/>
    <w:rsid w:val="003D5307"/>
    <w:rsid w:val="003D5E05"/>
    <w:rsid w:val="003D5FA8"/>
    <w:rsid w:val="003D63F5"/>
    <w:rsid w:val="003D646C"/>
    <w:rsid w:val="003D65CC"/>
    <w:rsid w:val="003D6883"/>
    <w:rsid w:val="003D6966"/>
    <w:rsid w:val="003D6ABF"/>
    <w:rsid w:val="003D70DE"/>
    <w:rsid w:val="003D74F6"/>
    <w:rsid w:val="003E030D"/>
    <w:rsid w:val="003E0C1C"/>
    <w:rsid w:val="003E299D"/>
    <w:rsid w:val="003E2E85"/>
    <w:rsid w:val="003E304F"/>
    <w:rsid w:val="003E3A7B"/>
    <w:rsid w:val="003E3C56"/>
    <w:rsid w:val="003E3DDC"/>
    <w:rsid w:val="003E4B1F"/>
    <w:rsid w:val="003E4B87"/>
    <w:rsid w:val="003E4C65"/>
    <w:rsid w:val="003E5D67"/>
    <w:rsid w:val="003E64F7"/>
    <w:rsid w:val="003E7D8A"/>
    <w:rsid w:val="003F03B9"/>
    <w:rsid w:val="003F045A"/>
    <w:rsid w:val="003F07DD"/>
    <w:rsid w:val="003F1741"/>
    <w:rsid w:val="003F21DD"/>
    <w:rsid w:val="003F24FD"/>
    <w:rsid w:val="003F2917"/>
    <w:rsid w:val="003F3495"/>
    <w:rsid w:val="003F3675"/>
    <w:rsid w:val="003F3959"/>
    <w:rsid w:val="003F3970"/>
    <w:rsid w:val="003F3A03"/>
    <w:rsid w:val="003F3D8D"/>
    <w:rsid w:val="003F4970"/>
    <w:rsid w:val="003F4E22"/>
    <w:rsid w:val="003F50CE"/>
    <w:rsid w:val="003F52C3"/>
    <w:rsid w:val="003F5558"/>
    <w:rsid w:val="003F5B71"/>
    <w:rsid w:val="003F6345"/>
    <w:rsid w:val="003F65B8"/>
    <w:rsid w:val="003F6700"/>
    <w:rsid w:val="003F714F"/>
    <w:rsid w:val="003F7580"/>
    <w:rsid w:val="004005BA"/>
    <w:rsid w:val="00401184"/>
    <w:rsid w:val="0040349F"/>
    <w:rsid w:val="004042E0"/>
    <w:rsid w:val="00404710"/>
    <w:rsid w:val="004049C3"/>
    <w:rsid w:val="00404F32"/>
    <w:rsid w:val="004054A0"/>
    <w:rsid w:val="00405D2E"/>
    <w:rsid w:val="00406D8A"/>
    <w:rsid w:val="00407C61"/>
    <w:rsid w:val="00407CCE"/>
    <w:rsid w:val="00410385"/>
    <w:rsid w:val="00410F96"/>
    <w:rsid w:val="00411DBD"/>
    <w:rsid w:val="0041247F"/>
    <w:rsid w:val="0041300F"/>
    <w:rsid w:val="00413C02"/>
    <w:rsid w:val="00414B79"/>
    <w:rsid w:val="00414CED"/>
    <w:rsid w:val="00414D30"/>
    <w:rsid w:val="00415964"/>
    <w:rsid w:val="00415C9D"/>
    <w:rsid w:val="004160FF"/>
    <w:rsid w:val="00416919"/>
    <w:rsid w:val="00417052"/>
    <w:rsid w:val="00417289"/>
    <w:rsid w:val="004206B6"/>
    <w:rsid w:val="00421264"/>
    <w:rsid w:val="00421566"/>
    <w:rsid w:val="00422165"/>
    <w:rsid w:val="0042273F"/>
    <w:rsid w:val="00422970"/>
    <w:rsid w:val="00423606"/>
    <w:rsid w:val="0042479B"/>
    <w:rsid w:val="00425DD1"/>
    <w:rsid w:val="00426193"/>
    <w:rsid w:val="004273EB"/>
    <w:rsid w:val="00432307"/>
    <w:rsid w:val="00432EAB"/>
    <w:rsid w:val="004345A4"/>
    <w:rsid w:val="00434842"/>
    <w:rsid w:val="004358D0"/>
    <w:rsid w:val="0043612E"/>
    <w:rsid w:val="00437169"/>
    <w:rsid w:val="00437217"/>
    <w:rsid w:val="004376A2"/>
    <w:rsid w:val="00437D54"/>
    <w:rsid w:val="0044085E"/>
    <w:rsid w:val="00440B02"/>
    <w:rsid w:val="0044106C"/>
    <w:rsid w:val="0044109C"/>
    <w:rsid w:val="004413F7"/>
    <w:rsid w:val="00441ABC"/>
    <w:rsid w:val="00441D50"/>
    <w:rsid w:val="0044338A"/>
    <w:rsid w:val="00443A0D"/>
    <w:rsid w:val="004440B9"/>
    <w:rsid w:val="00444A99"/>
    <w:rsid w:val="00444B56"/>
    <w:rsid w:val="004450AB"/>
    <w:rsid w:val="0044584C"/>
    <w:rsid w:val="00446590"/>
    <w:rsid w:val="00446ABD"/>
    <w:rsid w:val="004479A3"/>
    <w:rsid w:val="00447BC6"/>
    <w:rsid w:val="00450D54"/>
    <w:rsid w:val="004523A2"/>
    <w:rsid w:val="004525DE"/>
    <w:rsid w:val="004533F8"/>
    <w:rsid w:val="00453442"/>
    <w:rsid w:val="004547A8"/>
    <w:rsid w:val="004547C1"/>
    <w:rsid w:val="00454E9F"/>
    <w:rsid w:val="00456E87"/>
    <w:rsid w:val="004578B2"/>
    <w:rsid w:val="00457F4F"/>
    <w:rsid w:val="004616A6"/>
    <w:rsid w:val="00461A63"/>
    <w:rsid w:val="0046244B"/>
    <w:rsid w:val="00462852"/>
    <w:rsid w:val="00462ACC"/>
    <w:rsid w:val="00463DD3"/>
    <w:rsid w:val="00463EA9"/>
    <w:rsid w:val="004653BD"/>
    <w:rsid w:val="004663D6"/>
    <w:rsid w:val="004663E1"/>
    <w:rsid w:val="00466750"/>
    <w:rsid w:val="00466A3C"/>
    <w:rsid w:val="00466D99"/>
    <w:rsid w:val="004674F0"/>
    <w:rsid w:val="00470007"/>
    <w:rsid w:val="0047035F"/>
    <w:rsid w:val="004720FF"/>
    <w:rsid w:val="00472FC1"/>
    <w:rsid w:val="004732C5"/>
    <w:rsid w:val="004744CA"/>
    <w:rsid w:val="00474881"/>
    <w:rsid w:val="00474CC0"/>
    <w:rsid w:val="00475471"/>
    <w:rsid w:val="00475A51"/>
    <w:rsid w:val="00477561"/>
    <w:rsid w:val="00477D96"/>
    <w:rsid w:val="00480A3F"/>
    <w:rsid w:val="004822C3"/>
    <w:rsid w:val="0048248C"/>
    <w:rsid w:val="00483173"/>
    <w:rsid w:val="00484EE0"/>
    <w:rsid w:val="0048562D"/>
    <w:rsid w:val="00485BA3"/>
    <w:rsid w:val="00486C36"/>
    <w:rsid w:val="00486D06"/>
    <w:rsid w:val="00487307"/>
    <w:rsid w:val="004914A4"/>
    <w:rsid w:val="00491A2E"/>
    <w:rsid w:val="00491FDE"/>
    <w:rsid w:val="0049220D"/>
    <w:rsid w:val="00492341"/>
    <w:rsid w:val="004928C8"/>
    <w:rsid w:val="00493595"/>
    <w:rsid w:val="00494D20"/>
    <w:rsid w:val="0049501A"/>
    <w:rsid w:val="00495201"/>
    <w:rsid w:val="0049527C"/>
    <w:rsid w:val="004957D0"/>
    <w:rsid w:val="00496333"/>
    <w:rsid w:val="00496CE6"/>
    <w:rsid w:val="00496F2A"/>
    <w:rsid w:val="00497572"/>
    <w:rsid w:val="00497890"/>
    <w:rsid w:val="00497B53"/>
    <w:rsid w:val="004A01E4"/>
    <w:rsid w:val="004A0658"/>
    <w:rsid w:val="004A0904"/>
    <w:rsid w:val="004A296F"/>
    <w:rsid w:val="004A298A"/>
    <w:rsid w:val="004A367D"/>
    <w:rsid w:val="004A385A"/>
    <w:rsid w:val="004A3F86"/>
    <w:rsid w:val="004A456C"/>
    <w:rsid w:val="004A4FE3"/>
    <w:rsid w:val="004A5056"/>
    <w:rsid w:val="004A55F4"/>
    <w:rsid w:val="004A623E"/>
    <w:rsid w:val="004A67BF"/>
    <w:rsid w:val="004A70CF"/>
    <w:rsid w:val="004B02A9"/>
    <w:rsid w:val="004B08FC"/>
    <w:rsid w:val="004B0938"/>
    <w:rsid w:val="004B14E8"/>
    <w:rsid w:val="004B1FD3"/>
    <w:rsid w:val="004B2C35"/>
    <w:rsid w:val="004B2DFC"/>
    <w:rsid w:val="004B3232"/>
    <w:rsid w:val="004B3B4F"/>
    <w:rsid w:val="004B47DB"/>
    <w:rsid w:val="004B5502"/>
    <w:rsid w:val="004B5630"/>
    <w:rsid w:val="004B5728"/>
    <w:rsid w:val="004B5A08"/>
    <w:rsid w:val="004B72B9"/>
    <w:rsid w:val="004B7801"/>
    <w:rsid w:val="004B7D59"/>
    <w:rsid w:val="004C01BC"/>
    <w:rsid w:val="004C0E2B"/>
    <w:rsid w:val="004C11F8"/>
    <w:rsid w:val="004C178E"/>
    <w:rsid w:val="004C1A29"/>
    <w:rsid w:val="004C2261"/>
    <w:rsid w:val="004C267B"/>
    <w:rsid w:val="004C2C0D"/>
    <w:rsid w:val="004C3C8B"/>
    <w:rsid w:val="004C4B2D"/>
    <w:rsid w:val="004C5D20"/>
    <w:rsid w:val="004C5E78"/>
    <w:rsid w:val="004C65C7"/>
    <w:rsid w:val="004C66FD"/>
    <w:rsid w:val="004C791D"/>
    <w:rsid w:val="004C7D2F"/>
    <w:rsid w:val="004D0516"/>
    <w:rsid w:val="004D0970"/>
    <w:rsid w:val="004D15C0"/>
    <w:rsid w:val="004D1871"/>
    <w:rsid w:val="004D2747"/>
    <w:rsid w:val="004D2DE3"/>
    <w:rsid w:val="004D3411"/>
    <w:rsid w:val="004D3881"/>
    <w:rsid w:val="004D3CB0"/>
    <w:rsid w:val="004D3FA9"/>
    <w:rsid w:val="004D486F"/>
    <w:rsid w:val="004D494F"/>
    <w:rsid w:val="004D51F5"/>
    <w:rsid w:val="004D542A"/>
    <w:rsid w:val="004D5921"/>
    <w:rsid w:val="004D63F4"/>
    <w:rsid w:val="004D7873"/>
    <w:rsid w:val="004D78E8"/>
    <w:rsid w:val="004D7F04"/>
    <w:rsid w:val="004E0013"/>
    <w:rsid w:val="004E023C"/>
    <w:rsid w:val="004E0ABD"/>
    <w:rsid w:val="004E149F"/>
    <w:rsid w:val="004E1766"/>
    <w:rsid w:val="004E1C87"/>
    <w:rsid w:val="004E43DD"/>
    <w:rsid w:val="004E48A6"/>
    <w:rsid w:val="004E4BCC"/>
    <w:rsid w:val="004E5343"/>
    <w:rsid w:val="004E6427"/>
    <w:rsid w:val="004E6491"/>
    <w:rsid w:val="004E6CC9"/>
    <w:rsid w:val="004E6EC2"/>
    <w:rsid w:val="004E75A1"/>
    <w:rsid w:val="004E77D8"/>
    <w:rsid w:val="004E788B"/>
    <w:rsid w:val="004F1070"/>
    <w:rsid w:val="004F1097"/>
    <w:rsid w:val="004F1533"/>
    <w:rsid w:val="004F19FF"/>
    <w:rsid w:val="004F1AD7"/>
    <w:rsid w:val="004F2425"/>
    <w:rsid w:val="004F28AB"/>
    <w:rsid w:val="004F3680"/>
    <w:rsid w:val="004F3BCE"/>
    <w:rsid w:val="004F3C05"/>
    <w:rsid w:val="004F3C96"/>
    <w:rsid w:val="004F4608"/>
    <w:rsid w:val="004F4B9E"/>
    <w:rsid w:val="004F599F"/>
    <w:rsid w:val="004F67A2"/>
    <w:rsid w:val="0050044A"/>
    <w:rsid w:val="00500D02"/>
    <w:rsid w:val="005026AB"/>
    <w:rsid w:val="005030D1"/>
    <w:rsid w:val="005035FE"/>
    <w:rsid w:val="00505008"/>
    <w:rsid w:val="005060D2"/>
    <w:rsid w:val="005072A9"/>
    <w:rsid w:val="00510E2D"/>
    <w:rsid w:val="005111DF"/>
    <w:rsid w:val="00511544"/>
    <w:rsid w:val="0051179E"/>
    <w:rsid w:val="005122E7"/>
    <w:rsid w:val="005126E4"/>
    <w:rsid w:val="00512757"/>
    <w:rsid w:val="005127A1"/>
    <w:rsid w:val="00512F77"/>
    <w:rsid w:val="00512FB7"/>
    <w:rsid w:val="005132EE"/>
    <w:rsid w:val="0051385E"/>
    <w:rsid w:val="00514032"/>
    <w:rsid w:val="00514822"/>
    <w:rsid w:val="00515246"/>
    <w:rsid w:val="00515507"/>
    <w:rsid w:val="00515590"/>
    <w:rsid w:val="0051564B"/>
    <w:rsid w:val="005157B4"/>
    <w:rsid w:val="00516091"/>
    <w:rsid w:val="005161E8"/>
    <w:rsid w:val="00516761"/>
    <w:rsid w:val="00517025"/>
    <w:rsid w:val="00517095"/>
    <w:rsid w:val="00517366"/>
    <w:rsid w:val="005177CD"/>
    <w:rsid w:val="005213A2"/>
    <w:rsid w:val="00521493"/>
    <w:rsid w:val="005214B0"/>
    <w:rsid w:val="00521569"/>
    <w:rsid w:val="0052265B"/>
    <w:rsid w:val="00522778"/>
    <w:rsid w:val="00525FB4"/>
    <w:rsid w:val="00526189"/>
    <w:rsid w:val="0052674F"/>
    <w:rsid w:val="00532912"/>
    <w:rsid w:val="00534122"/>
    <w:rsid w:val="00534DA0"/>
    <w:rsid w:val="00535687"/>
    <w:rsid w:val="005361A8"/>
    <w:rsid w:val="005362A9"/>
    <w:rsid w:val="00537265"/>
    <w:rsid w:val="00537841"/>
    <w:rsid w:val="00537C78"/>
    <w:rsid w:val="00540461"/>
    <w:rsid w:val="00540C6D"/>
    <w:rsid w:val="00540D3E"/>
    <w:rsid w:val="0054115F"/>
    <w:rsid w:val="0054125E"/>
    <w:rsid w:val="005413C5"/>
    <w:rsid w:val="00541ECC"/>
    <w:rsid w:val="00542445"/>
    <w:rsid w:val="00542C6A"/>
    <w:rsid w:val="005436D9"/>
    <w:rsid w:val="0054373D"/>
    <w:rsid w:val="00543960"/>
    <w:rsid w:val="00543B25"/>
    <w:rsid w:val="005443F4"/>
    <w:rsid w:val="0054499B"/>
    <w:rsid w:val="00545E41"/>
    <w:rsid w:val="005462B9"/>
    <w:rsid w:val="005468F6"/>
    <w:rsid w:val="005472AC"/>
    <w:rsid w:val="00551002"/>
    <w:rsid w:val="00551AB1"/>
    <w:rsid w:val="0055294C"/>
    <w:rsid w:val="00552BC0"/>
    <w:rsid w:val="00553D83"/>
    <w:rsid w:val="00553EA7"/>
    <w:rsid w:val="00554B2E"/>
    <w:rsid w:val="0055512E"/>
    <w:rsid w:val="00555177"/>
    <w:rsid w:val="005551A0"/>
    <w:rsid w:val="0055557E"/>
    <w:rsid w:val="00555A32"/>
    <w:rsid w:val="00556A9B"/>
    <w:rsid w:val="00556B7D"/>
    <w:rsid w:val="00560BA7"/>
    <w:rsid w:val="0056179E"/>
    <w:rsid w:val="005622F7"/>
    <w:rsid w:val="00562572"/>
    <w:rsid w:val="00562B20"/>
    <w:rsid w:val="00563806"/>
    <w:rsid w:val="00564091"/>
    <w:rsid w:val="00564931"/>
    <w:rsid w:val="00565BD2"/>
    <w:rsid w:val="00571495"/>
    <w:rsid w:val="00572001"/>
    <w:rsid w:val="0057236F"/>
    <w:rsid w:val="00572B8E"/>
    <w:rsid w:val="00574DCB"/>
    <w:rsid w:val="00575A36"/>
    <w:rsid w:val="005763C1"/>
    <w:rsid w:val="00577786"/>
    <w:rsid w:val="00577A11"/>
    <w:rsid w:val="00577E32"/>
    <w:rsid w:val="0058081A"/>
    <w:rsid w:val="00580F53"/>
    <w:rsid w:val="00581011"/>
    <w:rsid w:val="00582B14"/>
    <w:rsid w:val="00582BB8"/>
    <w:rsid w:val="00582F17"/>
    <w:rsid w:val="00583216"/>
    <w:rsid w:val="00583C7E"/>
    <w:rsid w:val="00584980"/>
    <w:rsid w:val="00585E06"/>
    <w:rsid w:val="005869BF"/>
    <w:rsid w:val="005870D3"/>
    <w:rsid w:val="00590869"/>
    <w:rsid w:val="005917D8"/>
    <w:rsid w:val="00591CC9"/>
    <w:rsid w:val="005923A0"/>
    <w:rsid w:val="00593235"/>
    <w:rsid w:val="00594195"/>
    <w:rsid w:val="00594701"/>
    <w:rsid w:val="005949D4"/>
    <w:rsid w:val="00595870"/>
    <w:rsid w:val="00595DEA"/>
    <w:rsid w:val="00596803"/>
    <w:rsid w:val="00597636"/>
    <w:rsid w:val="005A101F"/>
    <w:rsid w:val="005A10C4"/>
    <w:rsid w:val="005A1C7B"/>
    <w:rsid w:val="005A1DC5"/>
    <w:rsid w:val="005A1EDC"/>
    <w:rsid w:val="005A2937"/>
    <w:rsid w:val="005A2B4F"/>
    <w:rsid w:val="005A2C2A"/>
    <w:rsid w:val="005A4FA6"/>
    <w:rsid w:val="005A54E4"/>
    <w:rsid w:val="005A5652"/>
    <w:rsid w:val="005A5A6E"/>
    <w:rsid w:val="005A6DA7"/>
    <w:rsid w:val="005A7F87"/>
    <w:rsid w:val="005B005D"/>
    <w:rsid w:val="005B0596"/>
    <w:rsid w:val="005B0DF9"/>
    <w:rsid w:val="005B1AEB"/>
    <w:rsid w:val="005B2234"/>
    <w:rsid w:val="005B285B"/>
    <w:rsid w:val="005B2936"/>
    <w:rsid w:val="005B2B43"/>
    <w:rsid w:val="005B36AF"/>
    <w:rsid w:val="005B37A0"/>
    <w:rsid w:val="005B389C"/>
    <w:rsid w:val="005B457C"/>
    <w:rsid w:val="005B6028"/>
    <w:rsid w:val="005B629E"/>
    <w:rsid w:val="005B649A"/>
    <w:rsid w:val="005B79A5"/>
    <w:rsid w:val="005B7B56"/>
    <w:rsid w:val="005C01D2"/>
    <w:rsid w:val="005C09ED"/>
    <w:rsid w:val="005C1A59"/>
    <w:rsid w:val="005C1BB5"/>
    <w:rsid w:val="005C1F5A"/>
    <w:rsid w:val="005C3539"/>
    <w:rsid w:val="005C4485"/>
    <w:rsid w:val="005C4583"/>
    <w:rsid w:val="005C4624"/>
    <w:rsid w:val="005C500E"/>
    <w:rsid w:val="005C5573"/>
    <w:rsid w:val="005C55DF"/>
    <w:rsid w:val="005C62A9"/>
    <w:rsid w:val="005C6A49"/>
    <w:rsid w:val="005C6C56"/>
    <w:rsid w:val="005C6E6F"/>
    <w:rsid w:val="005C73D1"/>
    <w:rsid w:val="005C763F"/>
    <w:rsid w:val="005C768F"/>
    <w:rsid w:val="005C7B5F"/>
    <w:rsid w:val="005D024C"/>
    <w:rsid w:val="005D0514"/>
    <w:rsid w:val="005D0799"/>
    <w:rsid w:val="005D0A92"/>
    <w:rsid w:val="005D0EBB"/>
    <w:rsid w:val="005D11B3"/>
    <w:rsid w:val="005D14BC"/>
    <w:rsid w:val="005D1ECD"/>
    <w:rsid w:val="005D3C60"/>
    <w:rsid w:val="005D4DEB"/>
    <w:rsid w:val="005D4FE3"/>
    <w:rsid w:val="005D581E"/>
    <w:rsid w:val="005D6472"/>
    <w:rsid w:val="005E015F"/>
    <w:rsid w:val="005E07AA"/>
    <w:rsid w:val="005E12F3"/>
    <w:rsid w:val="005E18A7"/>
    <w:rsid w:val="005E2419"/>
    <w:rsid w:val="005E2503"/>
    <w:rsid w:val="005E251D"/>
    <w:rsid w:val="005E2EAD"/>
    <w:rsid w:val="005E360B"/>
    <w:rsid w:val="005E51E4"/>
    <w:rsid w:val="005E57BE"/>
    <w:rsid w:val="005E6F62"/>
    <w:rsid w:val="005E7827"/>
    <w:rsid w:val="005F0003"/>
    <w:rsid w:val="005F0214"/>
    <w:rsid w:val="005F0ECB"/>
    <w:rsid w:val="005F1594"/>
    <w:rsid w:val="005F20A1"/>
    <w:rsid w:val="005F253D"/>
    <w:rsid w:val="005F2938"/>
    <w:rsid w:val="005F2EB1"/>
    <w:rsid w:val="005F47AD"/>
    <w:rsid w:val="005F4E5F"/>
    <w:rsid w:val="005F4ED5"/>
    <w:rsid w:val="005F67AA"/>
    <w:rsid w:val="005F6CF9"/>
    <w:rsid w:val="005F7782"/>
    <w:rsid w:val="005F79D8"/>
    <w:rsid w:val="005F7EF0"/>
    <w:rsid w:val="006001CF"/>
    <w:rsid w:val="00600AD9"/>
    <w:rsid w:val="00600C49"/>
    <w:rsid w:val="00601375"/>
    <w:rsid w:val="006014E9"/>
    <w:rsid w:val="00601D11"/>
    <w:rsid w:val="00602AE7"/>
    <w:rsid w:val="00603307"/>
    <w:rsid w:val="00604262"/>
    <w:rsid w:val="0060438B"/>
    <w:rsid w:val="006049FD"/>
    <w:rsid w:val="00604A82"/>
    <w:rsid w:val="006050DE"/>
    <w:rsid w:val="006052E8"/>
    <w:rsid w:val="006057E8"/>
    <w:rsid w:val="00605B66"/>
    <w:rsid w:val="00605BF1"/>
    <w:rsid w:val="00605C6B"/>
    <w:rsid w:val="00606015"/>
    <w:rsid w:val="006071F8"/>
    <w:rsid w:val="00611481"/>
    <w:rsid w:val="00612BE8"/>
    <w:rsid w:val="00613944"/>
    <w:rsid w:val="00613BB1"/>
    <w:rsid w:val="00613CD6"/>
    <w:rsid w:val="00614255"/>
    <w:rsid w:val="006179FB"/>
    <w:rsid w:val="00617A36"/>
    <w:rsid w:val="00617D7D"/>
    <w:rsid w:val="00620987"/>
    <w:rsid w:val="006212E9"/>
    <w:rsid w:val="006213BC"/>
    <w:rsid w:val="0062203C"/>
    <w:rsid w:val="00622A89"/>
    <w:rsid w:val="00622CB5"/>
    <w:rsid w:val="00623ADC"/>
    <w:rsid w:val="00623DD1"/>
    <w:rsid w:val="006252CE"/>
    <w:rsid w:val="00626456"/>
    <w:rsid w:val="00626490"/>
    <w:rsid w:val="00626872"/>
    <w:rsid w:val="00626BA0"/>
    <w:rsid w:val="006279D1"/>
    <w:rsid w:val="006300DA"/>
    <w:rsid w:val="0063056B"/>
    <w:rsid w:val="00630729"/>
    <w:rsid w:val="00630C6E"/>
    <w:rsid w:val="00630DA0"/>
    <w:rsid w:val="006318CC"/>
    <w:rsid w:val="006323C8"/>
    <w:rsid w:val="006325D0"/>
    <w:rsid w:val="006339A8"/>
    <w:rsid w:val="006349CA"/>
    <w:rsid w:val="00635424"/>
    <w:rsid w:val="006356EC"/>
    <w:rsid w:val="00637E90"/>
    <w:rsid w:val="00640899"/>
    <w:rsid w:val="00640A35"/>
    <w:rsid w:val="00640AD6"/>
    <w:rsid w:val="00640C20"/>
    <w:rsid w:val="00640DCC"/>
    <w:rsid w:val="00640FDB"/>
    <w:rsid w:val="00641063"/>
    <w:rsid w:val="006415C1"/>
    <w:rsid w:val="00642300"/>
    <w:rsid w:val="00643BE8"/>
    <w:rsid w:val="006441A6"/>
    <w:rsid w:val="006456B2"/>
    <w:rsid w:val="00645BFF"/>
    <w:rsid w:val="00646439"/>
    <w:rsid w:val="00647AFB"/>
    <w:rsid w:val="00650423"/>
    <w:rsid w:val="00650BC6"/>
    <w:rsid w:val="006514CF"/>
    <w:rsid w:val="00651579"/>
    <w:rsid w:val="0065207A"/>
    <w:rsid w:val="00652FD9"/>
    <w:rsid w:val="00653A45"/>
    <w:rsid w:val="00653DA0"/>
    <w:rsid w:val="00654DF1"/>
    <w:rsid w:val="00655CF0"/>
    <w:rsid w:val="00656922"/>
    <w:rsid w:val="006576D0"/>
    <w:rsid w:val="00661331"/>
    <w:rsid w:val="006613B1"/>
    <w:rsid w:val="00661852"/>
    <w:rsid w:val="00662464"/>
    <w:rsid w:val="00662F93"/>
    <w:rsid w:val="0066484B"/>
    <w:rsid w:val="00664F73"/>
    <w:rsid w:val="00665777"/>
    <w:rsid w:val="00665D7C"/>
    <w:rsid w:val="0066638C"/>
    <w:rsid w:val="006664B8"/>
    <w:rsid w:val="00666716"/>
    <w:rsid w:val="0066671C"/>
    <w:rsid w:val="006669FA"/>
    <w:rsid w:val="00666A63"/>
    <w:rsid w:val="00666ED5"/>
    <w:rsid w:val="00667023"/>
    <w:rsid w:val="0066721F"/>
    <w:rsid w:val="00667414"/>
    <w:rsid w:val="0066746A"/>
    <w:rsid w:val="006675A7"/>
    <w:rsid w:val="00667F40"/>
    <w:rsid w:val="0067043B"/>
    <w:rsid w:val="006717BD"/>
    <w:rsid w:val="00672AEF"/>
    <w:rsid w:val="00672FBB"/>
    <w:rsid w:val="00673623"/>
    <w:rsid w:val="00673729"/>
    <w:rsid w:val="0067443B"/>
    <w:rsid w:val="00674B22"/>
    <w:rsid w:val="00675540"/>
    <w:rsid w:val="00675791"/>
    <w:rsid w:val="006758E4"/>
    <w:rsid w:val="00675A8C"/>
    <w:rsid w:val="00676387"/>
    <w:rsid w:val="00677765"/>
    <w:rsid w:val="00677816"/>
    <w:rsid w:val="0068154C"/>
    <w:rsid w:val="006819E7"/>
    <w:rsid w:val="006836FE"/>
    <w:rsid w:val="006839C8"/>
    <w:rsid w:val="006843FD"/>
    <w:rsid w:val="006851FB"/>
    <w:rsid w:val="0068537E"/>
    <w:rsid w:val="00685EC1"/>
    <w:rsid w:val="006860C5"/>
    <w:rsid w:val="00686684"/>
    <w:rsid w:val="00686F93"/>
    <w:rsid w:val="006875E9"/>
    <w:rsid w:val="00690177"/>
    <w:rsid w:val="00690225"/>
    <w:rsid w:val="0069041F"/>
    <w:rsid w:val="00691C4C"/>
    <w:rsid w:val="0069236D"/>
    <w:rsid w:val="0069326C"/>
    <w:rsid w:val="00693525"/>
    <w:rsid w:val="006935E8"/>
    <w:rsid w:val="00694746"/>
    <w:rsid w:val="0069516F"/>
    <w:rsid w:val="00695ACE"/>
    <w:rsid w:val="006961B5"/>
    <w:rsid w:val="0069649D"/>
    <w:rsid w:val="006967E7"/>
    <w:rsid w:val="00696953"/>
    <w:rsid w:val="00696B48"/>
    <w:rsid w:val="006977E4"/>
    <w:rsid w:val="006A0022"/>
    <w:rsid w:val="006A02FE"/>
    <w:rsid w:val="006A102A"/>
    <w:rsid w:val="006A1D64"/>
    <w:rsid w:val="006A35F9"/>
    <w:rsid w:val="006A3743"/>
    <w:rsid w:val="006A430C"/>
    <w:rsid w:val="006A4800"/>
    <w:rsid w:val="006A5A52"/>
    <w:rsid w:val="006A60E8"/>
    <w:rsid w:val="006A700D"/>
    <w:rsid w:val="006A75D3"/>
    <w:rsid w:val="006B006E"/>
    <w:rsid w:val="006B0B7B"/>
    <w:rsid w:val="006B0B97"/>
    <w:rsid w:val="006B0D23"/>
    <w:rsid w:val="006B0E44"/>
    <w:rsid w:val="006B1FCE"/>
    <w:rsid w:val="006B201C"/>
    <w:rsid w:val="006B2243"/>
    <w:rsid w:val="006B2A86"/>
    <w:rsid w:val="006B2BBA"/>
    <w:rsid w:val="006B300A"/>
    <w:rsid w:val="006B3431"/>
    <w:rsid w:val="006B479F"/>
    <w:rsid w:val="006B5395"/>
    <w:rsid w:val="006B5E82"/>
    <w:rsid w:val="006B62FA"/>
    <w:rsid w:val="006B683B"/>
    <w:rsid w:val="006B70AE"/>
    <w:rsid w:val="006B7CC0"/>
    <w:rsid w:val="006C07EF"/>
    <w:rsid w:val="006C143D"/>
    <w:rsid w:val="006C1508"/>
    <w:rsid w:val="006C2505"/>
    <w:rsid w:val="006C2B96"/>
    <w:rsid w:val="006C321C"/>
    <w:rsid w:val="006C34DC"/>
    <w:rsid w:val="006C3A16"/>
    <w:rsid w:val="006C3BFD"/>
    <w:rsid w:val="006C3D0C"/>
    <w:rsid w:val="006C43E5"/>
    <w:rsid w:val="006C4CB2"/>
    <w:rsid w:val="006C5063"/>
    <w:rsid w:val="006C61BA"/>
    <w:rsid w:val="006C6201"/>
    <w:rsid w:val="006C6742"/>
    <w:rsid w:val="006C69AF"/>
    <w:rsid w:val="006C72BB"/>
    <w:rsid w:val="006C7387"/>
    <w:rsid w:val="006C77FE"/>
    <w:rsid w:val="006C7BDB"/>
    <w:rsid w:val="006D0355"/>
    <w:rsid w:val="006D0712"/>
    <w:rsid w:val="006D0758"/>
    <w:rsid w:val="006D099C"/>
    <w:rsid w:val="006D0A35"/>
    <w:rsid w:val="006D0FF4"/>
    <w:rsid w:val="006D1336"/>
    <w:rsid w:val="006D150C"/>
    <w:rsid w:val="006D18DB"/>
    <w:rsid w:val="006D19AB"/>
    <w:rsid w:val="006D2082"/>
    <w:rsid w:val="006D20C0"/>
    <w:rsid w:val="006D2910"/>
    <w:rsid w:val="006D2ABE"/>
    <w:rsid w:val="006D2B26"/>
    <w:rsid w:val="006D2E3F"/>
    <w:rsid w:val="006D32F7"/>
    <w:rsid w:val="006D3374"/>
    <w:rsid w:val="006D3385"/>
    <w:rsid w:val="006D3754"/>
    <w:rsid w:val="006D4040"/>
    <w:rsid w:val="006D4652"/>
    <w:rsid w:val="006D512B"/>
    <w:rsid w:val="006D5DAA"/>
    <w:rsid w:val="006D6227"/>
    <w:rsid w:val="006D6D30"/>
    <w:rsid w:val="006D6EC6"/>
    <w:rsid w:val="006E02FB"/>
    <w:rsid w:val="006E05BE"/>
    <w:rsid w:val="006E0B5A"/>
    <w:rsid w:val="006E1BFF"/>
    <w:rsid w:val="006E1C87"/>
    <w:rsid w:val="006E1EBF"/>
    <w:rsid w:val="006E2419"/>
    <w:rsid w:val="006E2766"/>
    <w:rsid w:val="006E2EB4"/>
    <w:rsid w:val="006E3474"/>
    <w:rsid w:val="006E417B"/>
    <w:rsid w:val="006E476B"/>
    <w:rsid w:val="006E47E6"/>
    <w:rsid w:val="006E4B81"/>
    <w:rsid w:val="006E528A"/>
    <w:rsid w:val="006E6AAB"/>
    <w:rsid w:val="006E76EC"/>
    <w:rsid w:val="006E786B"/>
    <w:rsid w:val="006E7909"/>
    <w:rsid w:val="006E7B35"/>
    <w:rsid w:val="006E7B64"/>
    <w:rsid w:val="006F0637"/>
    <w:rsid w:val="006F0CD0"/>
    <w:rsid w:val="006F2874"/>
    <w:rsid w:val="006F2D22"/>
    <w:rsid w:val="006F2EF4"/>
    <w:rsid w:val="006F447B"/>
    <w:rsid w:val="006F5057"/>
    <w:rsid w:val="006F65DC"/>
    <w:rsid w:val="006F6B36"/>
    <w:rsid w:val="006F75F3"/>
    <w:rsid w:val="006F7B57"/>
    <w:rsid w:val="006F7C48"/>
    <w:rsid w:val="007007BC"/>
    <w:rsid w:val="00700A5F"/>
    <w:rsid w:val="00700DF0"/>
    <w:rsid w:val="00701309"/>
    <w:rsid w:val="00701331"/>
    <w:rsid w:val="00701970"/>
    <w:rsid w:val="00702B50"/>
    <w:rsid w:val="00703715"/>
    <w:rsid w:val="0070387E"/>
    <w:rsid w:val="00703A49"/>
    <w:rsid w:val="00703DE3"/>
    <w:rsid w:val="007057FB"/>
    <w:rsid w:val="0070608C"/>
    <w:rsid w:val="007066BF"/>
    <w:rsid w:val="00707032"/>
    <w:rsid w:val="00707276"/>
    <w:rsid w:val="00710703"/>
    <w:rsid w:val="00710711"/>
    <w:rsid w:val="0071178F"/>
    <w:rsid w:val="007125AF"/>
    <w:rsid w:val="00712684"/>
    <w:rsid w:val="00712D00"/>
    <w:rsid w:val="0071453A"/>
    <w:rsid w:val="00714B2D"/>
    <w:rsid w:val="00714C7B"/>
    <w:rsid w:val="007168A7"/>
    <w:rsid w:val="00716C4D"/>
    <w:rsid w:val="0071742D"/>
    <w:rsid w:val="0071778D"/>
    <w:rsid w:val="00717D18"/>
    <w:rsid w:val="00720646"/>
    <w:rsid w:val="00721673"/>
    <w:rsid w:val="007218C5"/>
    <w:rsid w:val="007220C9"/>
    <w:rsid w:val="007223B2"/>
    <w:rsid w:val="0072331D"/>
    <w:rsid w:val="00723374"/>
    <w:rsid w:val="007236E9"/>
    <w:rsid w:val="00723757"/>
    <w:rsid w:val="0072427C"/>
    <w:rsid w:val="007258E4"/>
    <w:rsid w:val="00725BDF"/>
    <w:rsid w:val="007263AE"/>
    <w:rsid w:val="0072763B"/>
    <w:rsid w:val="007276C9"/>
    <w:rsid w:val="00727E02"/>
    <w:rsid w:val="0073017F"/>
    <w:rsid w:val="00730AFA"/>
    <w:rsid w:val="00731403"/>
    <w:rsid w:val="00733756"/>
    <w:rsid w:val="00733F5A"/>
    <w:rsid w:val="00734858"/>
    <w:rsid w:val="00734BD6"/>
    <w:rsid w:val="0073672F"/>
    <w:rsid w:val="0073688D"/>
    <w:rsid w:val="007369F7"/>
    <w:rsid w:val="00737BA8"/>
    <w:rsid w:val="00741884"/>
    <w:rsid w:val="00742877"/>
    <w:rsid w:val="00742C60"/>
    <w:rsid w:val="00742EE6"/>
    <w:rsid w:val="00743C2D"/>
    <w:rsid w:val="00744999"/>
    <w:rsid w:val="007449F8"/>
    <w:rsid w:val="00744B52"/>
    <w:rsid w:val="00744C88"/>
    <w:rsid w:val="00744F6F"/>
    <w:rsid w:val="00745292"/>
    <w:rsid w:val="0074566A"/>
    <w:rsid w:val="00746412"/>
    <w:rsid w:val="00746AB0"/>
    <w:rsid w:val="00746E92"/>
    <w:rsid w:val="00747553"/>
    <w:rsid w:val="00747C46"/>
    <w:rsid w:val="00747FD7"/>
    <w:rsid w:val="0075017C"/>
    <w:rsid w:val="0075021B"/>
    <w:rsid w:val="00750AFE"/>
    <w:rsid w:val="00753A70"/>
    <w:rsid w:val="00753D32"/>
    <w:rsid w:val="00753F65"/>
    <w:rsid w:val="0075410B"/>
    <w:rsid w:val="007543B1"/>
    <w:rsid w:val="0075542F"/>
    <w:rsid w:val="00755578"/>
    <w:rsid w:val="00755CAF"/>
    <w:rsid w:val="00757342"/>
    <w:rsid w:val="0075758A"/>
    <w:rsid w:val="0075779E"/>
    <w:rsid w:val="00757E8B"/>
    <w:rsid w:val="00757E93"/>
    <w:rsid w:val="007602C6"/>
    <w:rsid w:val="00760F2E"/>
    <w:rsid w:val="00761CEF"/>
    <w:rsid w:val="00762341"/>
    <w:rsid w:val="00764FF1"/>
    <w:rsid w:val="00765B5F"/>
    <w:rsid w:val="00765EA1"/>
    <w:rsid w:val="007661E3"/>
    <w:rsid w:val="00767231"/>
    <w:rsid w:val="007672D8"/>
    <w:rsid w:val="0077055A"/>
    <w:rsid w:val="00770733"/>
    <w:rsid w:val="00770E0E"/>
    <w:rsid w:val="00771119"/>
    <w:rsid w:val="0077122A"/>
    <w:rsid w:val="00771465"/>
    <w:rsid w:val="00771A74"/>
    <w:rsid w:val="007724B0"/>
    <w:rsid w:val="00772FCB"/>
    <w:rsid w:val="0077310A"/>
    <w:rsid w:val="00773FC2"/>
    <w:rsid w:val="0077462C"/>
    <w:rsid w:val="0077538C"/>
    <w:rsid w:val="0077574F"/>
    <w:rsid w:val="007761B7"/>
    <w:rsid w:val="007765EF"/>
    <w:rsid w:val="00776C3F"/>
    <w:rsid w:val="0078028D"/>
    <w:rsid w:val="00780474"/>
    <w:rsid w:val="00780FE8"/>
    <w:rsid w:val="00781D13"/>
    <w:rsid w:val="007821A8"/>
    <w:rsid w:val="0078350C"/>
    <w:rsid w:val="007843AF"/>
    <w:rsid w:val="007847D6"/>
    <w:rsid w:val="00784895"/>
    <w:rsid w:val="00784BFD"/>
    <w:rsid w:val="007858FB"/>
    <w:rsid w:val="00790245"/>
    <w:rsid w:val="00790EEE"/>
    <w:rsid w:val="00791BCD"/>
    <w:rsid w:val="00791D98"/>
    <w:rsid w:val="0079226B"/>
    <w:rsid w:val="00792438"/>
    <w:rsid w:val="00793DE6"/>
    <w:rsid w:val="007940BE"/>
    <w:rsid w:val="00795308"/>
    <w:rsid w:val="00795B0A"/>
    <w:rsid w:val="007967B7"/>
    <w:rsid w:val="00796C41"/>
    <w:rsid w:val="007A06BD"/>
    <w:rsid w:val="007A0F9E"/>
    <w:rsid w:val="007A1B89"/>
    <w:rsid w:val="007A1BAF"/>
    <w:rsid w:val="007A345C"/>
    <w:rsid w:val="007A41C2"/>
    <w:rsid w:val="007A57DB"/>
    <w:rsid w:val="007A57DD"/>
    <w:rsid w:val="007A5B1B"/>
    <w:rsid w:val="007A5C9A"/>
    <w:rsid w:val="007A6442"/>
    <w:rsid w:val="007A7230"/>
    <w:rsid w:val="007A7B9A"/>
    <w:rsid w:val="007B0D65"/>
    <w:rsid w:val="007B0EFA"/>
    <w:rsid w:val="007B1DD0"/>
    <w:rsid w:val="007B2519"/>
    <w:rsid w:val="007B2A0E"/>
    <w:rsid w:val="007B30EA"/>
    <w:rsid w:val="007B367E"/>
    <w:rsid w:val="007B3C04"/>
    <w:rsid w:val="007B44D4"/>
    <w:rsid w:val="007B528F"/>
    <w:rsid w:val="007B654F"/>
    <w:rsid w:val="007B73D2"/>
    <w:rsid w:val="007B74C3"/>
    <w:rsid w:val="007B75E5"/>
    <w:rsid w:val="007B7E56"/>
    <w:rsid w:val="007B7F58"/>
    <w:rsid w:val="007C0740"/>
    <w:rsid w:val="007C0C5F"/>
    <w:rsid w:val="007C1465"/>
    <w:rsid w:val="007C1A12"/>
    <w:rsid w:val="007C2484"/>
    <w:rsid w:val="007C399A"/>
    <w:rsid w:val="007C3F24"/>
    <w:rsid w:val="007C6984"/>
    <w:rsid w:val="007C70BE"/>
    <w:rsid w:val="007C71AB"/>
    <w:rsid w:val="007C7247"/>
    <w:rsid w:val="007D0F0E"/>
    <w:rsid w:val="007D136F"/>
    <w:rsid w:val="007D15FD"/>
    <w:rsid w:val="007D16DA"/>
    <w:rsid w:val="007D1BA6"/>
    <w:rsid w:val="007D1F3C"/>
    <w:rsid w:val="007D203F"/>
    <w:rsid w:val="007D24BB"/>
    <w:rsid w:val="007D2DF4"/>
    <w:rsid w:val="007D2E19"/>
    <w:rsid w:val="007D37EA"/>
    <w:rsid w:val="007D541A"/>
    <w:rsid w:val="007D737D"/>
    <w:rsid w:val="007D77F8"/>
    <w:rsid w:val="007E08F5"/>
    <w:rsid w:val="007E0A86"/>
    <w:rsid w:val="007E0ED5"/>
    <w:rsid w:val="007E1976"/>
    <w:rsid w:val="007E214A"/>
    <w:rsid w:val="007E3382"/>
    <w:rsid w:val="007E40E3"/>
    <w:rsid w:val="007E4250"/>
    <w:rsid w:val="007E44D8"/>
    <w:rsid w:val="007E4C7C"/>
    <w:rsid w:val="007E6BFA"/>
    <w:rsid w:val="007E79FC"/>
    <w:rsid w:val="007F033D"/>
    <w:rsid w:val="007F1685"/>
    <w:rsid w:val="007F16BD"/>
    <w:rsid w:val="007F1832"/>
    <w:rsid w:val="007F309A"/>
    <w:rsid w:val="007F32E7"/>
    <w:rsid w:val="007F3722"/>
    <w:rsid w:val="007F48B1"/>
    <w:rsid w:val="007F54F0"/>
    <w:rsid w:val="007F560B"/>
    <w:rsid w:val="007F5DF7"/>
    <w:rsid w:val="007F60D2"/>
    <w:rsid w:val="007F67AF"/>
    <w:rsid w:val="007F7916"/>
    <w:rsid w:val="007F7DAF"/>
    <w:rsid w:val="007F7F77"/>
    <w:rsid w:val="008003D6"/>
    <w:rsid w:val="00800523"/>
    <w:rsid w:val="00800572"/>
    <w:rsid w:val="00801992"/>
    <w:rsid w:val="00802565"/>
    <w:rsid w:val="00802AA8"/>
    <w:rsid w:val="00803213"/>
    <w:rsid w:val="00803B2C"/>
    <w:rsid w:val="00803F84"/>
    <w:rsid w:val="0080451A"/>
    <w:rsid w:val="00804AB4"/>
    <w:rsid w:val="008052C9"/>
    <w:rsid w:val="0080658C"/>
    <w:rsid w:val="00806D4F"/>
    <w:rsid w:val="00807AF2"/>
    <w:rsid w:val="00810945"/>
    <w:rsid w:val="00811371"/>
    <w:rsid w:val="00811423"/>
    <w:rsid w:val="008114AD"/>
    <w:rsid w:val="0081171D"/>
    <w:rsid w:val="0081190D"/>
    <w:rsid w:val="00811936"/>
    <w:rsid w:val="00811F7A"/>
    <w:rsid w:val="00811F81"/>
    <w:rsid w:val="008133BF"/>
    <w:rsid w:val="008133E4"/>
    <w:rsid w:val="00813A67"/>
    <w:rsid w:val="008144DC"/>
    <w:rsid w:val="00814FD3"/>
    <w:rsid w:val="00815450"/>
    <w:rsid w:val="00815A2C"/>
    <w:rsid w:val="00816368"/>
    <w:rsid w:val="00816E01"/>
    <w:rsid w:val="00817A93"/>
    <w:rsid w:val="00817B96"/>
    <w:rsid w:val="00817E47"/>
    <w:rsid w:val="008208AD"/>
    <w:rsid w:val="00820B28"/>
    <w:rsid w:val="00822A54"/>
    <w:rsid w:val="00822DDF"/>
    <w:rsid w:val="00824672"/>
    <w:rsid w:val="00824949"/>
    <w:rsid w:val="008254FD"/>
    <w:rsid w:val="00825D93"/>
    <w:rsid w:val="00826E20"/>
    <w:rsid w:val="00826F99"/>
    <w:rsid w:val="008276D5"/>
    <w:rsid w:val="0083035A"/>
    <w:rsid w:val="008307C0"/>
    <w:rsid w:val="00830C5A"/>
    <w:rsid w:val="00830E07"/>
    <w:rsid w:val="00832347"/>
    <w:rsid w:val="008323CB"/>
    <w:rsid w:val="008325AC"/>
    <w:rsid w:val="00832837"/>
    <w:rsid w:val="00833562"/>
    <w:rsid w:val="0083370E"/>
    <w:rsid w:val="00833D2F"/>
    <w:rsid w:val="008352F2"/>
    <w:rsid w:val="008355B2"/>
    <w:rsid w:val="008359A8"/>
    <w:rsid w:val="00835B02"/>
    <w:rsid w:val="00836569"/>
    <w:rsid w:val="00836B4E"/>
    <w:rsid w:val="00837D2F"/>
    <w:rsid w:val="00841547"/>
    <w:rsid w:val="00841805"/>
    <w:rsid w:val="0084215E"/>
    <w:rsid w:val="008421F9"/>
    <w:rsid w:val="00842582"/>
    <w:rsid w:val="00842759"/>
    <w:rsid w:val="00843C4A"/>
    <w:rsid w:val="00844287"/>
    <w:rsid w:val="0084470B"/>
    <w:rsid w:val="008459E2"/>
    <w:rsid w:val="008502D3"/>
    <w:rsid w:val="00852620"/>
    <w:rsid w:val="00852C4F"/>
    <w:rsid w:val="00853D74"/>
    <w:rsid w:val="00853D7C"/>
    <w:rsid w:val="00853DDA"/>
    <w:rsid w:val="00854224"/>
    <w:rsid w:val="00854747"/>
    <w:rsid w:val="0085523F"/>
    <w:rsid w:val="0085550E"/>
    <w:rsid w:val="00855F5D"/>
    <w:rsid w:val="00856026"/>
    <w:rsid w:val="00856176"/>
    <w:rsid w:val="0085623A"/>
    <w:rsid w:val="008563A2"/>
    <w:rsid w:val="00856B70"/>
    <w:rsid w:val="00856BD3"/>
    <w:rsid w:val="00856F4C"/>
    <w:rsid w:val="00860346"/>
    <w:rsid w:val="008608AE"/>
    <w:rsid w:val="00860BB9"/>
    <w:rsid w:val="00861FB9"/>
    <w:rsid w:val="00862400"/>
    <w:rsid w:val="0086242D"/>
    <w:rsid w:val="00862BB0"/>
    <w:rsid w:val="008632F3"/>
    <w:rsid w:val="0086333D"/>
    <w:rsid w:val="0086337A"/>
    <w:rsid w:val="00863D8D"/>
    <w:rsid w:val="00863F91"/>
    <w:rsid w:val="00864690"/>
    <w:rsid w:val="008646CB"/>
    <w:rsid w:val="008646E8"/>
    <w:rsid w:val="00864D3E"/>
    <w:rsid w:val="0086502D"/>
    <w:rsid w:val="008665E6"/>
    <w:rsid w:val="00866BF5"/>
    <w:rsid w:val="00867170"/>
    <w:rsid w:val="00870B27"/>
    <w:rsid w:val="0087140C"/>
    <w:rsid w:val="0087160D"/>
    <w:rsid w:val="00871EC1"/>
    <w:rsid w:val="00872C8C"/>
    <w:rsid w:val="0087331E"/>
    <w:rsid w:val="00873D8E"/>
    <w:rsid w:val="00873FF4"/>
    <w:rsid w:val="00874387"/>
    <w:rsid w:val="00874A5E"/>
    <w:rsid w:val="008750E2"/>
    <w:rsid w:val="008753C2"/>
    <w:rsid w:val="00875770"/>
    <w:rsid w:val="00876136"/>
    <w:rsid w:val="0087744B"/>
    <w:rsid w:val="00877733"/>
    <w:rsid w:val="0088082E"/>
    <w:rsid w:val="00880BA6"/>
    <w:rsid w:val="00881348"/>
    <w:rsid w:val="00881C16"/>
    <w:rsid w:val="00882163"/>
    <w:rsid w:val="00883289"/>
    <w:rsid w:val="00883C00"/>
    <w:rsid w:val="00885035"/>
    <w:rsid w:val="00885073"/>
    <w:rsid w:val="00885265"/>
    <w:rsid w:val="00885484"/>
    <w:rsid w:val="00885BD0"/>
    <w:rsid w:val="00885C31"/>
    <w:rsid w:val="00886F7E"/>
    <w:rsid w:val="00887D47"/>
    <w:rsid w:val="00887E22"/>
    <w:rsid w:val="00890AAB"/>
    <w:rsid w:val="00890EFA"/>
    <w:rsid w:val="00891130"/>
    <w:rsid w:val="00891449"/>
    <w:rsid w:val="00891EDA"/>
    <w:rsid w:val="00892015"/>
    <w:rsid w:val="00893B5B"/>
    <w:rsid w:val="00895684"/>
    <w:rsid w:val="0089585C"/>
    <w:rsid w:val="00896B02"/>
    <w:rsid w:val="008975DE"/>
    <w:rsid w:val="00897786"/>
    <w:rsid w:val="008A0006"/>
    <w:rsid w:val="008A194D"/>
    <w:rsid w:val="008A2125"/>
    <w:rsid w:val="008A26BD"/>
    <w:rsid w:val="008A4771"/>
    <w:rsid w:val="008A5010"/>
    <w:rsid w:val="008A5CC2"/>
    <w:rsid w:val="008A62FA"/>
    <w:rsid w:val="008A6C2A"/>
    <w:rsid w:val="008B0071"/>
    <w:rsid w:val="008B02CC"/>
    <w:rsid w:val="008B0311"/>
    <w:rsid w:val="008B0DF2"/>
    <w:rsid w:val="008B2301"/>
    <w:rsid w:val="008B2B27"/>
    <w:rsid w:val="008B4A6C"/>
    <w:rsid w:val="008B4AF0"/>
    <w:rsid w:val="008B4F0A"/>
    <w:rsid w:val="008B550C"/>
    <w:rsid w:val="008B7371"/>
    <w:rsid w:val="008B7551"/>
    <w:rsid w:val="008C011F"/>
    <w:rsid w:val="008C02EF"/>
    <w:rsid w:val="008C03C1"/>
    <w:rsid w:val="008C233A"/>
    <w:rsid w:val="008C2F2A"/>
    <w:rsid w:val="008C5027"/>
    <w:rsid w:val="008C5156"/>
    <w:rsid w:val="008C528B"/>
    <w:rsid w:val="008C57F7"/>
    <w:rsid w:val="008C5AEB"/>
    <w:rsid w:val="008C6EB8"/>
    <w:rsid w:val="008C7B2C"/>
    <w:rsid w:val="008D0590"/>
    <w:rsid w:val="008D163F"/>
    <w:rsid w:val="008D17D2"/>
    <w:rsid w:val="008D1F7E"/>
    <w:rsid w:val="008D2332"/>
    <w:rsid w:val="008D2452"/>
    <w:rsid w:val="008D2CEA"/>
    <w:rsid w:val="008D2E58"/>
    <w:rsid w:val="008D395F"/>
    <w:rsid w:val="008D3AAF"/>
    <w:rsid w:val="008D3E67"/>
    <w:rsid w:val="008D4A9A"/>
    <w:rsid w:val="008D5C14"/>
    <w:rsid w:val="008D651B"/>
    <w:rsid w:val="008D7B92"/>
    <w:rsid w:val="008D7EDC"/>
    <w:rsid w:val="008E0468"/>
    <w:rsid w:val="008E05A3"/>
    <w:rsid w:val="008E0A04"/>
    <w:rsid w:val="008E1C61"/>
    <w:rsid w:val="008E29F9"/>
    <w:rsid w:val="008E3039"/>
    <w:rsid w:val="008E3112"/>
    <w:rsid w:val="008E3306"/>
    <w:rsid w:val="008E37ED"/>
    <w:rsid w:val="008E3A2C"/>
    <w:rsid w:val="008E479E"/>
    <w:rsid w:val="008E4DC0"/>
    <w:rsid w:val="008E4EF6"/>
    <w:rsid w:val="008E5288"/>
    <w:rsid w:val="008E546D"/>
    <w:rsid w:val="008E5D4D"/>
    <w:rsid w:val="008E6284"/>
    <w:rsid w:val="008E7AA5"/>
    <w:rsid w:val="008E7B24"/>
    <w:rsid w:val="008E7B5F"/>
    <w:rsid w:val="008F0360"/>
    <w:rsid w:val="008F08DD"/>
    <w:rsid w:val="008F141A"/>
    <w:rsid w:val="008F1E13"/>
    <w:rsid w:val="008F284E"/>
    <w:rsid w:val="008F3113"/>
    <w:rsid w:val="008F3EA5"/>
    <w:rsid w:val="008F4996"/>
    <w:rsid w:val="008F6443"/>
    <w:rsid w:val="008F6DA1"/>
    <w:rsid w:val="008F76B8"/>
    <w:rsid w:val="008F777A"/>
    <w:rsid w:val="008F7A1D"/>
    <w:rsid w:val="008F7F88"/>
    <w:rsid w:val="00901199"/>
    <w:rsid w:val="00901AB3"/>
    <w:rsid w:val="00902621"/>
    <w:rsid w:val="00902814"/>
    <w:rsid w:val="00902815"/>
    <w:rsid w:val="009033BD"/>
    <w:rsid w:val="009040CF"/>
    <w:rsid w:val="00904B28"/>
    <w:rsid w:val="0090562A"/>
    <w:rsid w:val="00905B98"/>
    <w:rsid w:val="00905DBA"/>
    <w:rsid w:val="009062BB"/>
    <w:rsid w:val="009063EA"/>
    <w:rsid w:val="00906A5D"/>
    <w:rsid w:val="00907212"/>
    <w:rsid w:val="0090748B"/>
    <w:rsid w:val="0090789E"/>
    <w:rsid w:val="00910DA7"/>
    <w:rsid w:val="00911B1B"/>
    <w:rsid w:val="0091232E"/>
    <w:rsid w:val="009129E7"/>
    <w:rsid w:val="0091300E"/>
    <w:rsid w:val="009133CC"/>
    <w:rsid w:val="00913944"/>
    <w:rsid w:val="00913DDC"/>
    <w:rsid w:val="00914C1F"/>
    <w:rsid w:val="00915402"/>
    <w:rsid w:val="0091549F"/>
    <w:rsid w:val="00915DA2"/>
    <w:rsid w:val="00915FE4"/>
    <w:rsid w:val="009161EC"/>
    <w:rsid w:val="00916D5C"/>
    <w:rsid w:val="00917452"/>
    <w:rsid w:val="0091751A"/>
    <w:rsid w:val="009176C5"/>
    <w:rsid w:val="00917B29"/>
    <w:rsid w:val="00917CB1"/>
    <w:rsid w:val="00924270"/>
    <w:rsid w:val="0092561C"/>
    <w:rsid w:val="00925E54"/>
    <w:rsid w:val="0092632F"/>
    <w:rsid w:val="00926964"/>
    <w:rsid w:val="00927783"/>
    <w:rsid w:val="00927DEF"/>
    <w:rsid w:val="00927F43"/>
    <w:rsid w:val="009308B8"/>
    <w:rsid w:val="00931B81"/>
    <w:rsid w:val="00931F41"/>
    <w:rsid w:val="00931FE7"/>
    <w:rsid w:val="00933F82"/>
    <w:rsid w:val="00935FA2"/>
    <w:rsid w:val="00936931"/>
    <w:rsid w:val="00936A89"/>
    <w:rsid w:val="009370B5"/>
    <w:rsid w:val="00937C3B"/>
    <w:rsid w:val="0094075E"/>
    <w:rsid w:val="009408F4"/>
    <w:rsid w:val="00940B37"/>
    <w:rsid w:val="00940F65"/>
    <w:rsid w:val="009417E8"/>
    <w:rsid w:val="00941AD3"/>
    <w:rsid w:val="009420F3"/>
    <w:rsid w:val="0094230F"/>
    <w:rsid w:val="00943062"/>
    <w:rsid w:val="0094356E"/>
    <w:rsid w:val="00943CA5"/>
    <w:rsid w:val="009453EA"/>
    <w:rsid w:val="0094619A"/>
    <w:rsid w:val="00946BCF"/>
    <w:rsid w:val="009470ED"/>
    <w:rsid w:val="009473A1"/>
    <w:rsid w:val="00947D30"/>
    <w:rsid w:val="00947F0C"/>
    <w:rsid w:val="009509B1"/>
    <w:rsid w:val="0095104D"/>
    <w:rsid w:val="0095134D"/>
    <w:rsid w:val="009517FA"/>
    <w:rsid w:val="00951AAC"/>
    <w:rsid w:val="00951B44"/>
    <w:rsid w:val="009524C5"/>
    <w:rsid w:val="00952D48"/>
    <w:rsid w:val="00953721"/>
    <w:rsid w:val="009540AE"/>
    <w:rsid w:val="00955A18"/>
    <w:rsid w:val="009561F7"/>
    <w:rsid w:val="0095721C"/>
    <w:rsid w:val="00961076"/>
    <w:rsid w:val="0096156E"/>
    <w:rsid w:val="00962053"/>
    <w:rsid w:val="00963021"/>
    <w:rsid w:val="0096413C"/>
    <w:rsid w:val="009642E2"/>
    <w:rsid w:val="00964A03"/>
    <w:rsid w:val="00966810"/>
    <w:rsid w:val="00967618"/>
    <w:rsid w:val="009678F4"/>
    <w:rsid w:val="00970443"/>
    <w:rsid w:val="009705FF"/>
    <w:rsid w:val="00970798"/>
    <w:rsid w:val="00970F42"/>
    <w:rsid w:val="00970FD4"/>
    <w:rsid w:val="009711A9"/>
    <w:rsid w:val="00972437"/>
    <w:rsid w:val="00972706"/>
    <w:rsid w:val="00972993"/>
    <w:rsid w:val="009736D1"/>
    <w:rsid w:val="00973CA4"/>
    <w:rsid w:val="009749AA"/>
    <w:rsid w:val="00974F1D"/>
    <w:rsid w:val="00976296"/>
    <w:rsid w:val="00977804"/>
    <w:rsid w:val="00977C34"/>
    <w:rsid w:val="00977D6B"/>
    <w:rsid w:val="00980F01"/>
    <w:rsid w:val="009820FE"/>
    <w:rsid w:val="009823D8"/>
    <w:rsid w:val="00983082"/>
    <w:rsid w:val="00983261"/>
    <w:rsid w:val="009848F8"/>
    <w:rsid w:val="00987A79"/>
    <w:rsid w:val="0099055F"/>
    <w:rsid w:val="009908E5"/>
    <w:rsid w:val="009910B1"/>
    <w:rsid w:val="00994277"/>
    <w:rsid w:val="009946FD"/>
    <w:rsid w:val="00994D69"/>
    <w:rsid w:val="009A0677"/>
    <w:rsid w:val="009A1122"/>
    <w:rsid w:val="009A14F7"/>
    <w:rsid w:val="009A18C5"/>
    <w:rsid w:val="009A1D5F"/>
    <w:rsid w:val="009A5C9D"/>
    <w:rsid w:val="009A67D2"/>
    <w:rsid w:val="009A6E7E"/>
    <w:rsid w:val="009B00A9"/>
    <w:rsid w:val="009B0E0E"/>
    <w:rsid w:val="009B126F"/>
    <w:rsid w:val="009B12CA"/>
    <w:rsid w:val="009B22EC"/>
    <w:rsid w:val="009B2F4F"/>
    <w:rsid w:val="009B4D62"/>
    <w:rsid w:val="009B4F9A"/>
    <w:rsid w:val="009B535D"/>
    <w:rsid w:val="009B5F6F"/>
    <w:rsid w:val="009B63A8"/>
    <w:rsid w:val="009B668E"/>
    <w:rsid w:val="009B730F"/>
    <w:rsid w:val="009B748B"/>
    <w:rsid w:val="009B7DE2"/>
    <w:rsid w:val="009C0912"/>
    <w:rsid w:val="009C16D3"/>
    <w:rsid w:val="009C22B3"/>
    <w:rsid w:val="009C31F7"/>
    <w:rsid w:val="009C3229"/>
    <w:rsid w:val="009C376D"/>
    <w:rsid w:val="009C37E4"/>
    <w:rsid w:val="009C3C78"/>
    <w:rsid w:val="009C415A"/>
    <w:rsid w:val="009C4625"/>
    <w:rsid w:val="009C51F7"/>
    <w:rsid w:val="009C5A68"/>
    <w:rsid w:val="009C5C6E"/>
    <w:rsid w:val="009C5F9B"/>
    <w:rsid w:val="009C75CA"/>
    <w:rsid w:val="009C7FD8"/>
    <w:rsid w:val="009D1569"/>
    <w:rsid w:val="009D2604"/>
    <w:rsid w:val="009D2815"/>
    <w:rsid w:val="009D2A8F"/>
    <w:rsid w:val="009D3BDD"/>
    <w:rsid w:val="009D403E"/>
    <w:rsid w:val="009D421A"/>
    <w:rsid w:val="009D474B"/>
    <w:rsid w:val="009D53B1"/>
    <w:rsid w:val="009D57F5"/>
    <w:rsid w:val="009D59AB"/>
    <w:rsid w:val="009D5DD7"/>
    <w:rsid w:val="009D5E4E"/>
    <w:rsid w:val="009D6585"/>
    <w:rsid w:val="009D736A"/>
    <w:rsid w:val="009D74DA"/>
    <w:rsid w:val="009E01F8"/>
    <w:rsid w:val="009E08FB"/>
    <w:rsid w:val="009E114B"/>
    <w:rsid w:val="009E1281"/>
    <w:rsid w:val="009E135F"/>
    <w:rsid w:val="009E2854"/>
    <w:rsid w:val="009E3B63"/>
    <w:rsid w:val="009E3EF6"/>
    <w:rsid w:val="009E407B"/>
    <w:rsid w:val="009E46C4"/>
    <w:rsid w:val="009E49BC"/>
    <w:rsid w:val="009E4C8B"/>
    <w:rsid w:val="009E4E18"/>
    <w:rsid w:val="009E5401"/>
    <w:rsid w:val="009E6003"/>
    <w:rsid w:val="009E6102"/>
    <w:rsid w:val="009E6BBC"/>
    <w:rsid w:val="009F0408"/>
    <w:rsid w:val="009F048F"/>
    <w:rsid w:val="009F052A"/>
    <w:rsid w:val="009F276D"/>
    <w:rsid w:val="009F357C"/>
    <w:rsid w:val="009F4065"/>
    <w:rsid w:val="009F461E"/>
    <w:rsid w:val="009F4ABE"/>
    <w:rsid w:val="009F5D87"/>
    <w:rsid w:val="009F5EA9"/>
    <w:rsid w:val="009F5EAF"/>
    <w:rsid w:val="009F6674"/>
    <w:rsid w:val="009F688E"/>
    <w:rsid w:val="009F69EC"/>
    <w:rsid w:val="009F7445"/>
    <w:rsid w:val="009F79F9"/>
    <w:rsid w:val="00A00279"/>
    <w:rsid w:val="00A007F4"/>
    <w:rsid w:val="00A01340"/>
    <w:rsid w:val="00A013CB"/>
    <w:rsid w:val="00A01615"/>
    <w:rsid w:val="00A01C85"/>
    <w:rsid w:val="00A021FF"/>
    <w:rsid w:val="00A023E8"/>
    <w:rsid w:val="00A03482"/>
    <w:rsid w:val="00A03C60"/>
    <w:rsid w:val="00A03CCD"/>
    <w:rsid w:val="00A056CE"/>
    <w:rsid w:val="00A05A91"/>
    <w:rsid w:val="00A0613F"/>
    <w:rsid w:val="00A067D6"/>
    <w:rsid w:val="00A06912"/>
    <w:rsid w:val="00A0723F"/>
    <w:rsid w:val="00A07A4E"/>
    <w:rsid w:val="00A07D26"/>
    <w:rsid w:val="00A07DF2"/>
    <w:rsid w:val="00A100E8"/>
    <w:rsid w:val="00A1185F"/>
    <w:rsid w:val="00A12E49"/>
    <w:rsid w:val="00A1340F"/>
    <w:rsid w:val="00A1424E"/>
    <w:rsid w:val="00A1460C"/>
    <w:rsid w:val="00A163A0"/>
    <w:rsid w:val="00A16536"/>
    <w:rsid w:val="00A166FD"/>
    <w:rsid w:val="00A16CF1"/>
    <w:rsid w:val="00A17B98"/>
    <w:rsid w:val="00A17DF3"/>
    <w:rsid w:val="00A2074D"/>
    <w:rsid w:val="00A208B6"/>
    <w:rsid w:val="00A20A2F"/>
    <w:rsid w:val="00A21379"/>
    <w:rsid w:val="00A2137E"/>
    <w:rsid w:val="00A224B7"/>
    <w:rsid w:val="00A228CD"/>
    <w:rsid w:val="00A23235"/>
    <w:rsid w:val="00A242E7"/>
    <w:rsid w:val="00A243C1"/>
    <w:rsid w:val="00A2466F"/>
    <w:rsid w:val="00A2473F"/>
    <w:rsid w:val="00A257B4"/>
    <w:rsid w:val="00A257E9"/>
    <w:rsid w:val="00A26E9A"/>
    <w:rsid w:val="00A26EBA"/>
    <w:rsid w:val="00A270F1"/>
    <w:rsid w:val="00A2765D"/>
    <w:rsid w:val="00A277C8"/>
    <w:rsid w:val="00A30B64"/>
    <w:rsid w:val="00A30DFD"/>
    <w:rsid w:val="00A32505"/>
    <w:rsid w:val="00A32737"/>
    <w:rsid w:val="00A32E60"/>
    <w:rsid w:val="00A33030"/>
    <w:rsid w:val="00A33089"/>
    <w:rsid w:val="00A353D7"/>
    <w:rsid w:val="00A356CD"/>
    <w:rsid w:val="00A35891"/>
    <w:rsid w:val="00A35E8E"/>
    <w:rsid w:val="00A360D0"/>
    <w:rsid w:val="00A3635E"/>
    <w:rsid w:val="00A36E90"/>
    <w:rsid w:val="00A36FF0"/>
    <w:rsid w:val="00A373C8"/>
    <w:rsid w:val="00A3742B"/>
    <w:rsid w:val="00A3763C"/>
    <w:rsid w:val="00A40570"/>
    <w:rsid w:val="00A406AC"/>
    <w:rsid w:val="00A40AFA"/>
    <w:rsid w:val="00A42794"/>
    <w:rsid w:val="00A429F1"/>
    <w:rsid w:val="00A42CBB"/>
    <w:rsid w:val="00A42F6B"/>
    <w:rsid w:val="00A435E2"/>
    <w:rsid w:val="00A458F9"/>
    <w:rsid w:val="00A4594B"/>
    <w:rsid w:val="00A45975"/>
    <w:rsid w:val="00A460E8"/>
    <w:rsid w:val="00A46A21"/>
    <w:rsid w:val="00A471C1"/>
    <w:rsid w:val="00A47762"/>
    <w:rsid w:val="00A47E9F"/>
    <w:rsid w:val="00A50C35"/>
    <w:rsid w:val="00A50FC6"/>
    <w:rsid w:val="00A512C7"/>
    <w:rsid w:val="00A51313"/>
    <w:rsid w:val="00A5161E"/>
    <w:rsid w:val="00A52095"/>
    <w:rsid w:val="00A52FB2"/>
    <w:rsid w:val="00A5347E"/>
    <w:rsid w:val="00A53A2F"/>
    <w:rsid w:val="00A5442F"/>
    <w:rsid w:val="00A576DA"/>
    <w:rsid w:val="00A6006E"/>
    <w:rsid w:val="00A600A3"/>
    <w:rsid w:val="00A6014D"/>
    <w:rsid w:val="00A6048E"/>
    <w:rsid w:val="00A6059B"/>
    <w:rsid w:val="00A6059D"/>
    <w:rsid w:val="00A6137F"/>
    <w:rsid w:val="00A61753"/>
    <w:rsid w:val="00A61A43"/>
    <w:rsid w:val="00A61E0E"/>
    <w:rsid w:val="00A621D9"/>
    <w:rsid w:val="00A62231"/>
    <w:rsid w:val="00A62679"/>
    <w:rsid w:val="00A644CD"/>
    <w:rsid w:val="00A6453C"/>
    <w:rsid w:val="00A64D9B"/>
    <w:rsid w:val="00A6698E"/>
    <w:rsid w:val="00A67DA7"/>
    <w:rsid w:val="00A70094"/>
    <w:rsid w:val="00A7014A"/>
    <w:rsid w:val="00A70401"/>
    <w:rsid w:val="00A70B6B"/>
    <w:rsid w:val="00A71295"/>
    <w:rsid w:val="00A71AD8"/>
    <w:rsid w:val="00A71EF1"/>
    <w:rsid w:val="00A721AD"/>
    <w:rsid w:val="00A721B3"/>
    <w:rsid w:val="00A7294E"/>
    <w:rsid w:val="00A72A38"/>
    <w:rsid w:val="00A73C5E"/>
    <w:rsid w:val="00A7431A"/>
    <w:rsid w:val="00A74D55"/>
    <w:rsid w:val="00A75CA1"/>
    <w:rsid w:val="00A7615E"/>
    <w:rsid w:val="00A76845"/>
    <w:rsid w:val="00A81400"/>
    <w:rsid w:val="00A81B0E"/>
    <w:rsid w:val="00A826C2"/>
    <w:rsid w:val="00A8322C"/>
    <w:rsid w:val="00A83482"/>
    <w:rsid w:val="00A8389A"/>
    <w:rsid w:val="00A84798"/>
    <w:rsid w:val="00A859A8"/>
    <w:rsid w:val="00A85D29"/>
    <w:rsid w:val="00A85EBE"/>
    <w:rsid w:val="00A862B3"/>
    <w:rsid w:val="00A86DBD"/>
    <w:rsid w:val="00A86DF8"/>
    <w:rsid w:val="00A8703B"/>
    <w:rsid w:val="00A90C1C"/>
    <w:rsid w:val="00A90E7A"/>
    <w:rsid w:val="00A92367"/>
    <w:rsid w:val="00A934D0"/>
    <w:rsid w:val="00A93718"/>
    <w:rsid w:val="00AA1E7E"/>
    <w:rsid w:val="00AA3011"/>
    <w:rsid w:val="00AA4BB0"/>
    <w:rsid w:val="00AA4E78"/>
    <w:rsid w:val="00AA544E"/>
    <w:rsid w:val="00AA5789"/>
    <w:rsid w:val="00AA707E"/>
    <w:rsid w:val="00AA751B"/>
    <w:rsid w:val="00AA7549"/>
    <w:rsid w:val="00AA7709"/>
    <w:rsid w:val="00AA7B1B"/>
    <w:rsid w:val="00AA7BD0"/>
    <w:rsid w:val="00AA7EF2"/>
    <w:rsid w:val="00AB205E"/>
    <w:rsid w:val="00AB39D9"/>
    <w:rsid w:val="00AB4628"/>
    <w:rsid w:val="00AB4F99"/>
    <w:rsid w:val="00AB4FA3"/>
    <w:rsid w:val="00AB62FB"/>
    <w:rsid w:val="00AB65E6"/>
    <w:rsid w:val="00AB6F06"/>
    <w:rsid w:val="00AB6F61"/>
    <w:rsid w:val="00AB7BF5"/>
    <w:rsid w:val="00AB7DFD"/>
    <w:rsid w:val="00AC0690"/>
    <w:rsid w:val="00AC08E1"/>
    <w:rsid w:val="00AC1ACF"/>
    <w:rsid w:val="00AC2A90"/>
    <w:rsid w:val="00AC33FF"/>
    <w:rsid w:val="00AC3522"/>
    <w:rsid w:val="00AC38EC"/>
    <w:rsid w:val="00AC4322"/>
    <w:rsid w:val="00AC46D1"/>
    <w:rsid w:val="00AC4C0E"/>
    <w:rsid w:val="00AC4EA3"/>
    <w:rsid w:val="00AC5049"/>
    <w:rsid w:val="00AC5234"/>
    <w:rsid w:val="00AC5FDC"/>
    <w:rsid w:val="00AC6B95"/>
    <w:rsid w:val="00AC74A5"/>
    <w:rsid w:val="00AC7D4D"/>
    <w:rsid w:val="00AD0D62"/>
    <w:rsid w:val="00AD24C6"/>
    <w:rsid w:val="00AD25FB"/>
    <w:rsid w:val="00AD26A3"/>
    <w:rsid w:val="00AD352B"/>
    <w:rsid w:val="00AD3917"/>
    <w:rsid w:val="00AD3AC2"/>
    <w:rsid w:val="00AD3E53"/>
    <w:rsid w:val="00AD42EC"/>
    <w:rsid w:val="00AD51D9"/>
    <w:rsid w:val="00AD6834"/>
    <w:rsid w:val="00AD6979"/>
    <w:rsid w:val="00AD745E"/>
    <w:rsid w:val="00AD7D62"/>
    <w:rsid w:val="00AE06F6"/>
    <w:rsid w:val="00AE0A1B"/>
    <w:rsid w:val="00AE1991"/>
    <w:rsid w:val="00AE1B41"/>
    <w:rsid w:val="00AE2BD1"/>
    <w:rsid w:val="00AE3303"/>
    <w:rsid w:val="00AE339C"/>
    <w:rsid w:val="00AE33B3"/>
    <w:rsid w:val="00AE3682"/>
    <w:rsid w:val="00AE4191"/>
    <w:rsid w:val="00AE4719"/>
    <w:rsid w:val="00AE54EC"/>
    <w:rsid w:val="00AE6EA3"/>
    <w:rsid w:val="00AE714F"/>
    <w:rsid w:val="00AE71E7"/>
    <w:rsid w:val="00AF037B"/>
    <w:rsid w:val="00AF0B5A"/>
    <w:rsid w:val="00AF0FFB"/>
    <w:rsid w:val="00AF1A34"/>
    <w:rsid w:val="00AF1DA9"/>
    <w:rsid w:val="00AF2429"/>
    <w:rsid w:val="00AF248A"/>
    <w:rsid w:val="00AF271B"/>
    <w:rsid w:val="00AF3EF4"/>
    <w:rsid w:val="00AF434B"/>
    <w:rsid w:val="00AF4441"/>
    <w:rsid w:val="00AF4738"/>
    <w:rsid w:val="00AF4808"/>
    <w:rsid w:val="00AF4DD5"/>
    <w:rsid w:val="00AF6E5B"/>
    <w:rsid w:val="00AF73AF"/>
    <w:rsid w:val="00AF7DA2"/>
    <w:rsid w:val="00B007DA"/>
    <w:rsid w:val="00B013B4"/>
    <w:rsid w:val="00B01F3D"/>
    <w:rsid w:val="00B024FD"/>
    <w:rsid w:val="00B02E83"/>
    <w:rsid w:val="00B038B6"/>
    <w:rsid w:val="00B056CD"/>
    <w:rsid w:val="00B059ED"/>
    <w:rsid w:val="00B05D45"/>
    <w:rsid w:val="00B05E78"/>
    <w:rsid w:val="00B06C3A"/>
    <w:rsid w:val="00B07469"/>
    <w:rsid w:val="00B07B7D"/>
    <w:rsid w:val="00B07C7D"/>
    <w:rsid w:val="00B10A3A"/>
    <w:rsid w:val="00B10E55"/>
    <w:rsid w:val="00B11503"/>
    <w:rsid w:val="00B11BAA"/>
    <w:rsid w:val="00B13B35"/>
    <w:rsid w:val="00B13B69"/>
    <w:rsid w:val="00B13F54"/>
    <w:rsid w:val="00B1499A"/>
    <w:rsid w:val="00B15909"/>
    <w:rsid w:val="00B15F96"/>
    <w:rsid w:val="00B16ED1"/>
    <w:rsid w:val="00B17A32"/>
    <w:rsid w:val="00B17DA6"/>
    <w:rsid w:val="00B203CD"/>
    <w:rsid w:val="00B2056B"/>
    <w:rsid w:val="00B21094"/>
    <w:rsid w:val="00B21322"/>
    <w:rsid w:val="00B22303"/>
    <w:rsid w:val="00B23C07"/>
    <w:rsid w:val="00B2439E"/>
    <w:rsid w:val="00B2535E"/>
    <w:rsid w:val="00B26DAF"/>
    <w:rsid w:val="00B273E1"/>
    <w:rsid w:val="00B3110F"/>
    <w:rsid w:val="00B316BD"/>
    <w:rsid w:val="00B31A60"/>
    <w:rsid w:val="00B3261B"/>
    <w:rsid w:val="00B33701"/>
    <w:rsid w:val="00B34D86"/>
    <w:rsid w:val="00B3592D"/>
    <w:rsid w:val="00B35D92"/>
    <w:rsid w:val="00B36D41"/>
    <w:rsid w:val="00B36DA3"/>
    <w:rsid w:val="00B36F26"/>
    <w:rsid w:val="00B406FE"/>
    <w:rsid w:val="00B40D27"/>
    <w:rsid w:val="00B425DD"/>
    <w:rsid w:val="00B429B7"/>
    <w:rsid w:val="00B42C6C"/>
    <w:rsid w:val="00B434AE"/>
    <w:rsid w:val="00B44BAF"/>
    <w:rsid w:val="00B44F0B"/>
    <w:rsid w:val="00B44F9B"/>
    <w:rsid w:val="00B45419"/>
    <w:rsid w:val="00B45CA9"/>
    <w:rsid w:val="00B464A1"/>
    <w:rsid w:val="00B464D9"/>
    <w:rsid w:val="00B46E2D"/>
    <w:rsid w:val="00B46EAF"/>
    <w:rsid w:val="00B4731F"/>
    <w:rsid w:val="00B47631"/>
    <w:rsid w:val="00B47FED"/>
    <w:rsid w:val="00B50354"/>
    <w:rsid w:val="00B50682"/>
    <w:rsid w:val="00B51BFF"/>
    <w:rsid w:val="00B521D8"/>
    <w:rsid w:val="00B547CB"/>
    <w:rsid w:val="00B54862"/>
    <w:rsid w:val="00B54D5C"/>
    <w:rsid w:val="00B55694"/>
    <w:rsid w:val="00B56BE3"/>
    <w:rsid w:val="00B61061"/>
    <w:rsid w:val="00B62628"/>
    <w:rsid w:val="00B6291D"/>
    <w:rsid w:val="00B62A6B"/>
    <w:rsid w:val="00B62C31"/>
    <w:rsid w:val="00B63627"/>
    <w:rsid w:val="00B642DB"/>
    <w:rsid w:val="00B656D4"/>
    <w:rsid w:val="00B65D29"/>
    <w:rsid w:val="00B661A9"/>
    <w:rsid w:val="00B67E1B"/>
    <w:rsid w:val="00B7046D"/>
    <w:rsid w:val="00B713C3"/>
    <w:rsid w:val="00B71860"/>
    <w:rsid w:val="00B72B1F"/>
    <w:rsid w:val="00B72BC5"/>
    <w:rsid w:val="00B73CF2"/>
    <w:rsid w:val="00B740ED"/>
    <w:rsid w:val="00B74BA5"/>
    <w:rsid w:val="00B74BD2"/>
    <w:rsid w:val="00B74D59"/>
    <w:rsid w:val="00B76C75"/>
    <w:rsid w:val="00B77870"/>
    <w:rsid w:val="00B77AF3"/>
    <w:rsid w:val="00B77E1F"/>
    <w:rsid w:val="00B80856"/>
    <w:rsid w:val="00B810AB"/>
    <w:rsid w:val="00B82710"/>
    <w:rsid w:val="00B83180"/>
    <w:rsid w:val="00B8355C"/>
    <w:rsid w:val="00B835E5"/>
    <w:rsid w:val="00B845C0"/>
    <w:rsid w:val="00B84B14"/>
    <w:rsid w:val="00B84F90"/>
    <w:rsid w:val="00B865C3"/>
    <w:rsid w:val="00B86655"/>
    <w:rsid w:val="00B87C68"/>
    <w:rsid w:val="00B9002A"/>
    <w:rsid w:val="00B9020E"/>
    <w:rsid w:val="00B9047B"/>
    <w:rsid w:val="00B90DB0"/>
    <w:rsid w:val="00B91182"/>
    <w:rsid w:val="00B912AD"/>
    <w:rsid w:val="00B92911"/>
    <w:rsid w:val="00B92A01"/>
    <w:rsid w:val="00B93553"/>
    <w:rsid w:val="00B93738"/>
    <w:rsid w:val="00B9390B"/>
    <w:rsid w:val="00B94172"/>
    <w:rsid w:val="00B94514"/>
    <w:rsid w:val="00B949BA"/>
    <w:rsid w:val="00B958DD"/>
    <w:rsid w:val="00B95A1D"/>
    <w:rsid w:val="00B9683A"/>
    <w:rsid w:val="00B96FFD"/>
    <w:rsid w:val="00B972E6"/>
    <w:rsid w:val="00B97C5B"/>
    <w:rsid w:val="00B97F1B"/>
    <w:rsid w:val="00B97F8F"/>
    <w:rsid w:val="00BA02AB"/>
    <w:rsid w:val="00BA09F9"/>
    <w:rsid w:val="00BA3090"/>
    <w:rsid w:val="00BA3ECE"/>
    <w:rsid w:val="00BA432A"/>
    <w:rsid w:val="00BA5B68"/>
    <w:rsid w:val="00BA5B9E"/>
    <w:rsid w:val="00BA73AD"/>
    <w:rsid w:val="00BB0A3F"/>
    <w:rsid w:val="00BB11C3"/>
    <w:rsid w:val="00BB15C7"/>
    <w:rsid w:val="00BB1DE9"/>
    <w:rsid w:val="00BB299C"/>
    <w:rsid w:val="00BB2A83"/>
    <w:rsid w:val="00BB353C"/>
    <w:rsid w:val="00BB5F15"/>
    <w:rsid w:val="00BB627F"/>
    <w:rsid w:val="00BB6555"/>
    <w:rsid w:val="00BB6855"/>
    <w:rsid w:val="00BB69BE"/>
    <w:rsid w:val="00BB6E7A"/>
    <w:rsid w:val="00BB7866"/>
    <w:rsid w:val="00BC01E8"/>
    <w:rsid w:val="00BC1FF1"/>
    <w:rsid w:val="00BC2004"/>
    <w:rsid w:val="00BC21DF"/>
    <w:rsid w:val="00BC24A9"/>
    <w:rsid w:val="00BC2A16"/>
    <w:rsid w:val="00BC2D1B"/>
    <w:rsid w:val="00BC36DE"/>
    <w:rsid w:val="00BC3ADF"/>
    <w:rsid w:val="00BC4EDF"/>
    <w:rsid w:val="00BC5407"/>
    <w:rsid w:val="00BC59E2"/>
    <w:rsid w:val="00BC5AA4"/>
    <w:rsid w:val="00BC6CC2"/>
    <w:rsid w:val="00BC7429"/>
    <w:rsid w:val="00BD01FD"/>
    <w:rsid w:val="00BD0214"/>
    <w:rsid w:val="00BD06F6"/>
    <w:rsid w:val="00BD19F5"/>
    <w:rsid w:val="00BD1C15"/>
    <w:rsid w:val="00BD3B8B"/>
    <w:rsid w:val="00BD48AE"/>
    <w:rsid w:val="00BD4F1B"/>
    <w:rsid w:val="00BD4F70"/>
    <w:rsid w:val="00BD54AB"/>
    <w:rsid w:val="00BD5660"/>
    <w:rsid w:val="00BD6257"/>
    <w:rsid w:val="00BD6A4E"/>
    <w:rsid w:val="00BD7DA8"/>
    <w:rsid w:val="00BE0359"/>
    <w:rsid w:val="00BE0C1F"/>
    <w:rsid w:val="00BE310A"/>
    <w:rsid w:val="00BE35BF"/>
    <w:rsid w:val="00BE4286"/>
    <w:rsid w:val="00BE693F"/>
    <w:rsid w:val="00BE6E9C"/>
    <w:rsid w:val="00BE76DF"/>
    <w:rsid w:val="00BE7F36"/>
    <w:rsid w:val="00BF115A"/>
    <w:rsid w:val="00BF1419"/>
    <w:rsid w:val="00BF1747"/>
    <w:rsid w:val="00BF1CB4"/>
    <w:rsid w:val="00BF2140"/>
    <w:rsid w:val="00BF3901"/>
    <w:rsid w:val="00BF45CB"/>
    <w:rsid w:val="00BF4825"/>
    <w:rsid w:val="00BF4B3D"/>
    <w:rsid w:val="00BF4D62"/>
    <w:rsid w:val="00BF55F3"/>
    <w:rsid w:val="00BF5830"/>
    <w:rsid w:val="00BF7829"/>
    <w:rsid w:val="00C008EE"/>
    <w:rsid w:val="00C01277"/>
    <w:rsid w:val="00C01DA7"/>
    <w:rsid w:val="00C037F9"/>
    <w:rsid w:val="00C04560"/>
    <w:rsid w:val="00C05BE6"/>
    <w:rsid w:val="00C06462"/>
    <w:rsid w:val="00C064DD"/>
    <w:rsid w:val="00C06660"/>
    <w:rsid w:val="00C07776"/>
    <w:rsid w:val="00C07DB5"/>
    <w:rsid w:val="00C10482"/>
    <w:rsid w:val="00C10CD7"/>
    <w:rsid w:val="00C110FB"/>
    <w:rsid w:val="00C11EC0"/>
    <w:rsid w:val="00C12910"/>
    <w:rsid w:val="00C12B18"/>
    <w:rsid w:val="00C138E1"/>
    <w:rsid w:val="00C13FF0"/>
    <w:rsid w:val="00C1458C"/>
    <w:rsid w:val="00C15102"/>
    <w:rsid w:val="00C15218"/>
    <w:rsid w:val="00C157D5"/>
    <w:rsid w:val="00C158CB"/>
    <w:rsid w:val="00C15F58"/>
    <w:rsid w:val="00C16E33"/>
    <w:rsid w:val="00C17532"/>
    <w:rsid w:val="00C175E4"/>
    <w:rsid w:val="00C201E4"/>
    <w:rsid w:val="00C2052F"/>
    <w:rsid w:val="00C21156"/>
    <w:rsid w:val="00C21996"/>
    <w:rsid w:val="00C21F5C"/>
    <w:rsid w:val="00C222D0"/>
    <w:rsid w:val="00C237AA"/>
    <w:rsid w:val="00C23858"/>
    <w:rsid w:val="00C2398B"/>
    <w:rsid w:val="00C23CD5"/>
    <w:rsid w:val="00C247D9"/>
    <w:rsid w:val="00C268C2"/>
    <w:rsid w:val="00C2786C"/>
    <w:rsid w:val="00C2789F"/>
    <w:rsid w:val="00C302D6"/>
    <w:rsid w:val="00C31CD2"/>
    <w:rsid w:val="00C328D6"/>
    <w:rsid w:val="00C32901"/>
    <w:rsid w:val="00C32BEF"/>
    <w:rsid w:val="00C337B2"/>
    <w:rsid w:val="00C33876"/>
    <w:rsid w:val="00C3456E"/>
    <w:rsid w:val="00C3485F"/>
    <w:rsid w:val="00C34E04"/>
    <w:rsid w:val="00C3505B"/>
    <w:rsid w:val="00C356EB"/>
    <w:rsid w:val="00C360EC"/>
    <w:rsid w:val="00C36152"/>
    <w:rsid w:val="00C36ADC"/>
    <w:rsid w:val="00C37613"/>
    <w:rsid w:val="00C37F05"/>
    <w:rsid w:val="00C40229"/>
    <w:rsid w:val="00C40C75"/>
    <w:rsid w:val="00C411D4"/>
    <w:rsid w:val="00C41BD5"/>
    <w:rsid w:val="00C423CD"/>
    <w:rsid w:val="00C42BD9"/>
    <w:rsid w:val="00C437D0"/>
    <w:rsid w:val="00C454D6"/>
    <w:rsid w:val="00C46298"/>
    <w:rsid w:val="00C4663D"/>
    <w:rsid w:val="00C46D91"/>
    <w:rsid w:val="00C4725C"/>
    <w:rsid w:val="00C47DFE"/>
    <w:rsid w:val="00C50B02"/>
    <w:rsid w:val="00C50E28"/>
    <w:rsid w:val="00C51F50"/>
    <w:rsid w:val="00C52495"/>
    <w:rsid w:val="00C52B72"/>
    <w:rsid w:val="00C53242"/>
    <w:rsid w:val="00C539C0"/>
    <w:rsid w:val="00C54DB2"/>
    <w:rsid w:val="00C553A9"/>
    <w:rsid w:val="00C558D7"/>
    <w:rsid w:val="00C55F2A"/>
    <w:rsid w:val="00C56120"/>
    <w:rsid w:val="00C562D8"/>
    <w:rsid w:val="00C567C4"/>
    <w:rsid w:val="00C56829"/>
    <w:rsid w:val="00C568D3"/>
    <w:rsid w:val="00C56AEA"/>
    <w:rsid w:val="00C56F3E"/>
    <w:rsid w:val="00C57B3D"/>
    <w:rsid w:val="00C60CB5"/>
    <w:rsid w:val="00C61137"/>
    <w:rsid w:val="00C615FC"/>
    <w:rsid w:val="00C62142"/>
    <w:rsid w:val="00C62E0D"/>
    <w:rsid w:val="00C6316C"/>
    <w:rsid w:val="00C63F66"/>
    <w:rsid w:val="00C641C6"/>
    <w:rsid w:val="00C64373"/>
    <w:rsid w:val="00C64F25"/>
    <w:rsid w:val="00C65847"/>
    <w:rsid w:val="00C66203"/>
    <w:rsid w:val="00C66361"/>
    <w:rsid w:val="00C67B33"/>
    <w:rsid w:val="00C7124B"/>
    <w:rsid w:val="00C7252D"/>
    <w:rsid w:val="00C728A7"/>
    <w:rsid w:val="00C72F54"/>
    <w:rsid w:val="00C74836"/>
    <w:rsid w:val="00C754C8"/>
    <w:rsid w:val="00C7552C"/>
    <w:rsid w:val="00C76B46"/>
    <w:rsid w:val="00C77DA4"/>
    <w:rsid w:val="00C77F2F"/>
    <w:rsid w:val="00C817D7"/>
    <w:rsid w:val="00C8180C"/>
    <w:rsid w:val="00C81B22"/>
    <w:rsid w:val="00C81BE0"/>
    <w:rsid w:val="00C81EC8"/>
    <w:rsid w:val="00C82019"/>
    <w:rsid w:val="00C8228E"/>
    <w:rsid w:val="00C82711"/>
    <w:rsid w:val="00C8288E"/>
    <w:rsid w:val="00C82FB7"/>
    <w:rsid w:val="00C83C44"/>
    <w:rsid w:val="00C84888"/>
    <w:rsid w:val="00C84A2E"/>
    <w:rsid w:val="00C84CB0"/>
    <w:rsid w:val="00C84D4B"/>
    <w:rsid w:val="00C852D3"/>
    <w:rsid w:val="00C85579"/>
    <w:rsid w:val="00C85DFF"/>
    <w:rsid w:val="00C86789"/>
    <w:rsid w:val="00C8716C"/>
    <w:rsid w:val="00C879E1"/>
    <w:rsid w:val="00C90066"/>
    <w:rsid w:val="00C90F31"/>
    <w:rsid w:val="00C91A7D"/>
    <w:rsid w:val="00C93278"/>
    <w:rsid w:val="00C93DE5"/>
    <w:rsid w:val="00C94B79"/>
    <w:rsid w:val="00C94CEC"/>
    <w:rsid w:val="00C94DE5"/>
    <w:rsid w:val="00C95151"/>
    <w:rsid w:val="00C952EA"/>
    <w:rsid w:val="00C9549E"/>
    <w:rsid w:val="00C95E26"/>
    <w:rsid w:val="00C95E5E"/>
    <w:rsid w:val="00C964FC"/>
    <w:rsid w:val="00C96DCA"/>
    <w:rsid w:val="00C97778"/>
    <w:rsid w:val="00CA1CA2"/>
    <w:rsid w:val="00CA2460"/>
    <w:rsid w:val="00CA2FD0"/>
    <w:rsid w:val="00CA38FA"/>
    <w:rsid w:val="00CA39B2"/>
    <w:rsid w:val="00CA4325"/>
    <w:rsid w:val="00CA4385"/>
    <w:rsid w:val="00CA4530"/>
    <w:rsid w:val="00CA482A"/>
    <w:rsid w:val="00CA5A81"/>
    <w:rsid w:val="00CA6142"/>
    <w:rsid w:val="00CA67AD"/>
    <w:rsid w:val="00CA6C37"/>
    <w:rsid w:val="00CA6E08"/>
    <w:rsid w:val="00CA6EDA"/>
    <w:rsid w:val="00CA7EEE"/>
    <w:rsid w:val="00CB0109"/>
    <w:rsid w:val="00CB0579"/>
    <w:rsid w:val="00CB0B60"/>
    <w:rsid w:val="00CB13E8"/>
    <w:rsid w:val="00CB15D0"/>
    <w:rsid w:val="00CB2264"/>
    <w:rsid w:val="00CB2390"/>
    <w:rsid w:val="00CB2911"/>
    <w:rsid w:val="00CB43E1"/>
    <w:rsid w:val="00CB53B3"/>
    <w:rsid w:val="00CB6C71"/>
    <w:rsid w:val="00CB76AD"/>
    <w:rsid w:val="00CC23D6"/>
    <w:rsid w:val="00CC3893"/>
    <w:rsid w:val="00CC427E"/>
    <w:rsid w:val="00CC434A"/>
    <w:rsid w:val="00CC4A82"/>
    <w:rsid w:val="00CC4AE9"/>
    <w:rsid w:val="00CC5AA2"/>
    <w:rsid w:val="00CC5C72"/>
    <w:rsid w:val="00CC5EB5"/>
    <w:rsid w:val="00CC69A1"/>
    <w:rsid w:val="00CC7F8B"/>
    <w:rsid w:val="00CD0023"/>
    <w:rsid w:val="00CD1713"/>
    <w:rsid w:val="00CD18BD"/>
    <w:rsid w:val="00CD2072"/>
    <w:rsid w:val="00CD21EC"/>
    <w:rsid w:val="00CD2707"/>
    <w:rsid w:val="00CD3257"/>
    <w:rsid w:val="00CD368F"/>
    <w:rsid w:val="00CD4319"/>
    <w:rsid w:val="00CD4962"/>
    <w:rsid w:val="00CD5825"/>
    <w:rsid w:val="00CD5841"/>
    <w:rsid w:val="00CD6983"/>
    <w:rsid w:val="00CD7130"/>
    <w:rsid w:val="00CE00F7"/>
    <w:rsid w:val="00CE0339"/>
    <w:rsid w:val="00CE037B"/>
    <w:rsid w:val="00CE053F"/>
    <w:rsid w:val="00CE064F"/>
    <w:rsid w:val="00CE1A9A"/>
    <w:rsid w:val="00CE21E9"/>
    <w:rsid w:val="00CE2944"/>
    <w:rsid w:val="00CE3866"/>
    <w:rsid w:val="00CE4461"/>
    <w:rsid w:val="00CF27EA"/>
    <w:rsid w:val="00CF2FFD"/>
    <w:rsid w:val="00CF3005"/>
    <w:rsid w:val="00CF3D1A"/>
    <w:rsid w:val="00CF3EAF"/>
    <w:rsid w:val="00CF441B"/>
    <w:rsid w:val="00CF4755"/>
    <w:rsid w:val="00CF4F41"/>
    <w:rsid w:val="00CF52A9"/>
    <w:rsid w:val="00CF5954"/>
    <w:rsid w:val="00CF5999"/>
    <w:rsid w:val="00CF5A3B"/>
    <w:rsid w:val="00CF6024"/>
    <w:rsid w:val="00CF74B0"/>
    <w:rsid w:val="00D000AD"/>
    <w:rsid w:val="00D00C7A"/>
    <w:rsid w:val="00D012E4"/>
    <w:rsid w:val="00D01A59"/>
    <w:rsid w:val="00D02518"/>
    <w:rsid w:val="00D027FD"/>
    <w:rsid w:val="00D02A10"/>
    <w:rsid w:val="00D02B87"/>
    <w:rsid w:val="00D0409F"/>
    <w:rsid w:val="00D056C8"/>
    <w:rsid w:val="00D066D6"/>
    <w:rsid w:val="00D07549"/>
    <w:rsid w:val="00D1001F"/>
    <w:rsid w:val="00D10966"/>
    <w:rsid w:val="00D10B86"/>
    <w:rsid w:val="00D10CC7"/>
    <w:rsid w:val="00D12F80"/>
    <w:rsid w:val="00D130B7"/>
    <w:rsid w:val="00D143E0"/>
    <w:rsid w:val="00D146B4"/>
    <w:rsid w:val="00D147B7"/>
    <w:rsid w:val="00D14A3F"/>
    <w:rsid w:val="00D1646E"/>
    <w:rsid w:val="00D16A94"/>
    <w:rsid w:val="00D170A3"/>
    <w:rsid w:val="00D17D6E"/>
    <w:rsid w:val="00D2049A"/>
    <w:rsid w:val="00D207FD"/>
    <w:rsid w:val="00D20EAD"/>
    <w:rsid w:val="00D21027"/>
    <w:rsid w:val="00D215B8"/>
    <w:rsid w:val="00D21EDC"/>
    <w:rsid w:val="00D220B7"/>
    <w:rsid w:val="00D236D9"/>
    <w:rsid w:val="00D23C59"/>
    <w:rsid w:val="00D23C69"/>
    <w:rsid w:val="00D248D2"/>
    <w:rsid w:val="00D249E8"/>
    <w:rsid w:val="00D24AEF"/>
    <w:rsid w:val="00D24F3C"/>
    <w:rsid w:val="00D2584A"/>
    <w:rsid w:val="00D2586D"/>
    <w:rsid w:val="00D2611A"/>
    <w:rsid w:val="00D26285"/>
    <w:rsid w:val="00D270ED"/>
    <w:rsid w:val="00D2748D"/>
    <w:rsid w:val="00D2756F"/>
    <w:rsid w:val="00D27E8B"/>
    <w:rsid w:val="00D30AF9"/>
    <w:rsid w:val="00D310C9"/>
    <w:rsid w:val="00D312F0"/>
    <w:rsid w:val="00D31404"/>
    <w:rsid w:val="00D32084"/>
    <w:rsid w:val="00D32970"/>
    <w:rsid w:val="00D341AA"/>
    <w:rsid w:val="00D3500F"/>
    <w:rsid w:val="00D3525D"/>
    <w:rsid w:val="00D36F68"/>
    <w:rsid w:val="00D3706D"/>
    <w:rsid w:val="00D41343"/>
    <w:rsid w:val="00D430F3"/>
    <w:rsid w:val="00D43532"/>
    <w:rsid w:val="00D436FC"/>
    <w:rsid w:val="00D43E66"/>
    <w:rsid w:val="00D44869"/>
    <w:rsid w:val="00D45028"/>
    <w:rsid w:val="00D4590E"/>
    <w:rsid w:val="00D459F6"/>
    <w:rsid w:val="00D45EC9"/>
    <w:rsid w:val="00D4660B"/>
    <w:rsid w:val="00D4710B"/>
    <w:rsid w:val="00D47C32"/>
    <w:rsid w:val="00D47D8A"/>
    <w:rsid w:val="00D50142"/>
    <w:rsid w:val="00D50BA8"/>
    <w:rsid w:val="00D523F2"/>
    <w:rsid w:val="00D5273A"/>
    <w:rsid w:val="00D53003"/>
    <w:rsid w:val="00D558FB"/>
    <w:rsid w:val="00D5684D"/>
    <w:rsid w:val="00D56BF1"/>
    <w:rsid w:val="00D56CBC"/>
    <w:rsid w:val="00D57FFD"/>
    <w:rsid w:val="00D60D66"/>
    <w:rsid w:val="00D62708"/>
    <w:rsid w:val="00D6284C"/>
    <w:rsid w:val="00D62C4C"/>
    <w:rsid w:val="00D633F1"/>
    <w:rsid w:val="00D639C7"/>
    <w:rsid w:val="00D63A05"/>
    <w:rsid w:val="00D642F4"/>
    <w:rsid w:val="00D646F2"/>
    <w:rsid w:val="00D648F6"/>
    <w:rsid w:val="00D64F02"/>
    <w:rsid w:val="00D653BC"/>
    <w:rsid w:val="00D65C99"/>
    <w:rsid w:val="00D661D3"/>
    <w:rsid w:val="00D67D3A"/>
    <w:rsid w:val="00D67E2B"/>
    <w:rsid w:val="00D71ABB"/>
    <w:rsid w:val="00D722ED"/>
    <w:rsid w:val="00D73809"/>
    <w:rsid w:val="00D73D7E"/>
    <w:rsid w:val="00D73DF1"/>
    <w:rsid w:val="00D73E69"/>
    <w:rsid w:val="00D74566"/>
    <w:rsid w:val="00D7476F"/>
    <w:rsid w:val="00D74A93"/>
    <w:rsid w:val="00D74CCE"/>
    <w:rsid w:val="00D75ECF"/>
    <w:rsid w:val="00D76998"/>
    <w:rsid w:val="00D76EC7"/>
    <w:rsid w:val="00D77048"/>
    <w:rsid w:val="00D800A3"/>
    <w:rsid w:val="00D8067E"/>
    <w:rsid w:val="00D808C2"/>
    <w:rsid w:val="00D80D8B"/>
    <w:rsid w:val="00D80F53"/>
    <w:rsid w:val="00D814CE"/>
    <w:rsid w:val="00D81D29"/>
    <w:rsid w:val="00D82488"/>
    <w:rsid w:val="00D82D1E"/>
    <w:rsid w:val="00D82FC9"/>
    <w:rsid w:val="00D83FDB"/>
    <w:rsid w:val="00D84561"/>
    <w:rsid w:val="00D84BB1"/>
    <w:rsid w:val="00D84F25"/>
    <w:rsid w:val="00D85296"/>
    <w:rsid w:val="00D864A7"/>
    <w:rsid w:val="00D86B08"/>
    <w:rsid w:val="00D86CA2"/>
    <w:rsid w:val="00D9040A"/>
    <w:rsid w:val="00D90C61"/>
    <w:rsid w:val="00D9133C"/>
    <w:rsid w:val="00D913FC"/>
    <w:rsid w:val="00D91AA3"/>
    <w:rsid w:val="00D92A47"/>
    <w:rsid w:val="00D92D16"/>
    <w:rsid w:val="00D934E5"/>
    <w:rsid w:val="00D93681"/>
    <w:rsid w:val="00D93886"/>
    <w:rsid w:val="00D93CE3"/>
    <w:rsid w:val="00D942B1"/>
    <w:rsid w:val="00D94348"/>
    <w:rsid w:val="00D94D5F"/>
    <w:rsid w:val="00D95BC7"/>
    <w:rsid w:val="00D95CE3"/>
    <w:rsid w:val="00D97D97"/>
    <w:rsid w:val="00DA017B"/>
    <w:rsid w:val="00DA04D5"/>
    <w:rsid w:val="00DA07D9"/>
    <w:rsid w:val="00DA08D4"/>
    <w:rsid w:val="00DA08E2"/>
    <w:rsid w:val="00DA0B59"/>
    <w:rsid w:val="00DA22F9"/>
    <w:rsid w:val="00DA28A9"/>
    <w:rsid w:val="00DA2EE1"/>
    <w:rsid w:val="00DA3E0A"/>
    <w:rsid w:val="00DA4239"/>
    <w:rsid w:val="00DA473D"/>
    <w:rsid w:val="00DA56A7"/>
    <w:rsid w:val="00DA58CE"/>
    <w:rsid w:val="00DA5CAE"/>
    <w:rsid w:val="00DA5E1F"/>
    <w:rsid w:val="00DA614B"/>
    <w:rsid w:val="00DA6817"/>
    <w:rsid w:val="00DA6A84"/>
    <w:rsid w:val="00DA707A"/>
    <w:rsid w:val="00DA71D2"/>
    <w:rsid w:val="00DA763F"/>
    <w:rsid w:val="00DA7C3B"/>
    <w:rsid w:val="00DB092B"/>
    <w:rsid w:val="00DB0D7E"/>
    <w:rsid w:val="00DB11BF"/>
    <w:rsid w:val="00DB122D"/>
    <w:rsid w:val="00DB167C"/>
    <w:rsid w:val="00DB213E"/>
    <w:rsid w:val="00DB27AA"/>
    <w:rsid w:val="00DB2816"/>
    <w:rsid w:val="00DB2D84"/>
    <w:rsid w:val="00DB3858"/>
    <w:rsid w:val="00DB3CAF"/>
    <w:rsid w:val="00DB490A"/>
    <w:rsid w:val="00DB4A20"/>
    <w:rsid w:val="00DB4A99"/>
    <w:rsid w:val="00DB4D9F"/>
    <w:rsid w:val="00DB5D1E"/>
    <w:rsid w:val="00DB6A0B"/>
    <w:rsid w:val="00DB6E74"/>
    <w:rsid w:val="00DB7273"/>
    <w:rsid w:val="00DC015D"/>
    <w:rsid w:val="00DC06F6"/>
    <w:rsid w:val="00DC0A23"/>
    <w:rsid w:val="00DC1715"/>
    <w:rsid w:val="00DC1C7A"/>
    <w:rsid w:val="00DC25FB"/>
    <w:rsid w:val="00DC2B84"/>
    <w:rsid w:val="00DC3994"/>
    <w:rsid w:val="00DC3DF0"/>
    <w:rsid w:val="00DC4366"/>
    <w:rsid w:val="00DC55F5"/>
    <w:rsid w:val="00DC6069"/>
    <w:rsid w:val="00DC6187"/>
    <w:rsid w:val="00DC7B91"/>
    <w:rsid w:val="00DD0291"/>
    <w:rsid w:val="00DD1206"/>
    <w:rsid w:val="00DD1E03"/>
    <w:rsid w:val="00DD2572"/>
    <w:rsid w:val="00DD283A"/>
    <w:rsid w:val="00DD3C3F"/>
    <w:rsid w:val="00DD4345"/>
    <w:rsid w:val="00DD46D2"/>
    <w:rsid w:val="00DD5794"/>
    <w:rsid w:val="00DD57BC"/>
    <w:rsid w:val="00DD6170"/>
    <w:rsid w:val="00DD63AD"/>
    <w:rsid w:val="00DD79DF"/>
    <w:rsid w:val="00DD7D50"/>
    <w:rsid w:val="00DE0ECE"/>
    <w:rsid w:val="00DE0F5F"/>
    <w:rsid w:val="00DE1A34"/>
    <w:rsid w:val="00DE34F1"/>
    <w:rsid w:val="00DE4EDA"/>
    <w:rsid w:val="00DE5727"/>
    <w:rsid w:val="00DE6304"/>
    <w:rsid w:val="00DE63F0"/>
    <w:rsid w:val="00DE6B01"/>
    <w:rsid w:val="00DE7DCB"/>
    <w:rsid w:val="00DF080C"/>
    <w:rsid w:val="00DF1CC1"/>
    <w:rsid w:val="00DF1FC2"/>
    <w:rsid w:val="00DF3114"/>
    <w:rsid w:val="00DF32A0"/>
    <w:rsid w:val="00DF35EF"/>
    <w:rsid w:val="00DF3795"/>
    <w:rsid w:val="00DF54FE"/>
    <w:rsid w:val="00DF5F3B"/>
    <w:rsid w:val="00DF7065"/>
    <w:rsid w:val="00DF7653"/>
    <w:rsid w:val="00DF7F0B"/>
    <w:rsid w:val="00E007B8"/>
    <w:rsid w:val="00E00C7E"/>
    <w:rsid w:val="00E00CC5"/>
    <w:rsid w:val="00E00F9B"/>
    <w:rsid w:val="00E023F1"/>
    <w:rsid w:val="00E02E04"/>
    <w:rsid w:val="00E032CD"/>
    <w:rsid w:val="00E03B94"/>
    <w:rsid w:val="00E040FB"/>
    <w:rsid w:val="00E047BE"/>
    <w:rsid w:val="00E054F6"/>
    <w:rsid w:val="00E059C8"/>
    <w:rsid w:val="00E05E47"/>
    <w:rsid w:val="00E05F93"/>
    <w:rsid w:val="00E06300"/>
    <w:rsid w:val="00E0675D"/>
    <w:rsid w:val="00E07080"/>
    <w:rsid w:val="00E079C4"/>
    <w:rsid w:val="00E07F42"/>
    <w:rsid w:val="00E112CD"/>
    <w:rsid w:val="00E1257F"/>
    <w:rsid w:val="00E12EED"/>
    <w:rsid w:val="00E130F9"/>
    <w:rsid w:val="00E13729"/>
    <w:rsid w:val="00E1386A"/>
    <w:rsid w:val="00E13C69"/>
    <w:rsid w:val="00E145EE"/>
    <w:rsid w:val="00E14B92"/>
    <w:rsid w:val="00E155E1"/>
    <w:rsid w:val="00E155F3"/>
    <w:rsid w:val="00E16426"/>
    <w:rsid w:val="00E1663A"/>
    <w:rsid w:val="00E16C8D"/>
    <w:rsid w:val="00E17329"/>
    <w:rsid w:val="00E2033B"/>
    <w:rsid w:val="00E20C7F"/>
    <w:rsid w:val="00E2151A"/>
    <w:rsid w:val="00E21E02"/>
    <w:rsid w:val="00E2303C"/>
    <w:rsid w:val="00E23105"/>
    <w:rsid w:val="00E234AA"/>
    <w:rsid w:val="00E23570"/>
    <w:rsid w:val="00E23912"/>
    <w:rsid w:val="00E23FC8"/>
    <w:rsid w:val="00E259FD"/>
    <w:rsid w:val="00E264FD"/>
    <w:rsid w:val="00E2725C"/>
    <w:rsid w:val="00E27785"/>
    <w:rsid w:val="00E27FF1"/>
    <w:rsid w:val="00E30176"/>
    <w:rsid w:val="00E3029F"/>
    <w:rsid w:val="00E30751"/>
    <w:rsid w:val="00E30DBB"/>
    <w:rsid w:val="00E317DF"/>
    <w:rsid w:val="00E32032"/>
    <w:rsid w:val="00E3267B"/>
    <w:rsid w:val="00E33A2E"/>
    <w:rsid w:val="00E33DA4"/>
    <w:rsid w:val="00E340DB"/>
    <w:rsid w:val="00E34BD7"/>
    <w:rsid w:val="00E3559F"/>
    <w:rsid w:val="00E423DC"/>
    <w:rsid w:val="00E43717"/>
    <w:rsid w:val="00E4494B"/>
    <w:rsid w:val="00E46970"/>
    <w:rsid w:val="00E469FE"/>
    <w:rsid w:val="00E4768A"/>
    <w:rsid w:val="00E47EA3"/>
    <w:rsid w:val="00E50B04"/>
    <w:rsid w:val="00E52C28"/>
    <w:rsid w:val="00E52E84"/>
    <w:rsid w:val="00E53AD7"/>
    <w:rsid w:val="00E54422"/>
    <w:rsid w:val="00E54CCF"/>
    <w:rsid w:val="00E55312"/>
    <w:rsid w:val="00E554CD"/>
    <w:rsid w:val="00E55932"/>
    <w:rsid w:val="00E55F76"/>
    <w:rsid w:val="00E56657"/>
    <w:rsid w:val="00E56CFA"/>
    <w:rsid w:val="00E56DB2"/>
    <w:rsid w:val="00E57348"/>
    <w:rsid w:val="00E57DC5"/>
    <w:rsid w:val="00E602AB"/>
    <w:rsid w:val="00E604D2"/>
    <w:rsid w:val="00E60502"/>
    <w:rsid w:val="00E63BD1"/>
    <w:rsid w:val="00E64870"/>
    <w:rsid w:val="00E64FD8"/>
    <w:rsid w:val="00E6522C"/>
    <w:rsid w:val="00E653DA"/>
    <w:rsid w:val="00E663A3"/>
    <w:rsid w:val="00E67548"/>
    <w:rsid w:val="00E6797D"/>
    <w:rsid w:val="00E67EFD"/>
    <w:rsid w:val="00E71995"/>
    <w:rsid w:val="00E72344"/>
    <w:rsid w:val="00E73757"/>
    <w:rsid w:val="00E73821"/>
    <w:rsid w:val="00E74343"/>
    <w:rsid w:val="00E75380"/>
    <w:rsid w:val="00E755FE"/>
    <w:rsid w:val="00E76233"/>
    <w:rsid w:val="00E7638E"/>
    <w:rsid w:val="00E767A4"/>
    <w:rsid w:val="00E76FEC"/>
    <w:rsid w:val="00E77296"/>
    <w:rsid w:val="00E77657"/>
    <w:rsid w:val="00E77F7D"/>
    <w:rsid w:val="00E8003F"/>
    <w:rsid w:val="00E801F0"/>
    <w:rsid w:val="00E80757"/>
    <w:rsid w:val="00E809E0"/>
    <w:rsid w:val="00E80DDD"/>
    <w:rsid w:val="00E81011"/>
    <w:rsid w:val="00E8137B"/>
    <w:rsid w:val="00E82903"/>
    <w:rsid w:val="00E82EF3"/>
    <w:rsid w:val="00E83EB9"/>
    <w:rsid w:val="00E83FED"/>
    <w:rsid w:val="00E8487C"/>
    <w:rsid w:val="00E85578"/>
    <w:rsid w:val="00E85734"/>
    <w:rsid w:val="00E858A5"/>
    <w:rsid w:val="00E85B44"/>
    <w:rsid w:val="00E86088"/>
    <w:rsid w:val="00E865D9"/>
    <w:rsid w:val="00E869B0"/>
    <w:rsid w:val="00E86DC6"/>
    <w:rsid w:val="00E8726F"/>
    <w:rsid w:val="00E87582"/>
    <w:rsid w:val="00E91431"/>
    <w:rsid w:val="00E91979"/>
    <w:rsid w:val="00E92486"/>
    <w:rsid w:val="00E92986"/>
    <w:rsid w:val="00E92A1D"/>
    <w:rsid w:val="00E936FC"/>
    <w:rsid w:val="00E93B8A"/>
    <w:rsid w:val="00E93EBA"/>
    <w:rsid w:val="00E96782"/>
    <w:rsid w:val="00E968CB"/>
    <w:rsid w:val="00E96D40"/>
    <w:rsid w:val="00E9702C"/>
    <w:rsid w:val="00E97D7A"/>
    <w:rsid w:val="00E97F26"/>
    <w:rsid w:val="00EA003B"/>
    <w:rsid w:val="00EA11A4"/>
    <w:rsid w:val="00EA29DD"/>
    <w:rsid w:val="00EA34A7"/>
    <w:rsid w:val="00EA3A92"/>
    <w:rsid w:val="00EA4640"/>
    <w:rsid w:val="00EA5799"/>
    <w:rsid w:val="00EA5A08"/>
    <w:rsid w:val="00EA5CE7"/>
    <w:rsid w:val="00EA6B1F"/>
    <w:rsid w:val="00EA6BD2"/>
    <w:rsid w:val="00EA7426"/>
    <w:rsid w:val="00EA7817"/>
    <w:rsid w:val="00EA789F"/>
    <w:rsid w:val="00EA7D36"/>
    <w:rsid w:val="00EB0A0B"/>
    <w:rsid w:val="00EB0A2B"/>
    <w:rsid w:val="00EB106D"/>
    <w:rsid w:val="00EB11B2"/>
    <w:rsid w:val="00EB12E4"/>
    <w:rsid w:val="00EB17F3"/>
    <w:rsid w:val="00EB1C84"/>
    <w:rsid w:val="00EB2E4D"/>
    <w:rsid w:val="00EB2F97"/>
    <w:rsid w:val="00EB2FD8"/>
    <w:rsid w:val="00EB4170"/>
    <w:rsid w:val="00EB47F3"/>
    <w:rsid w:val="00EB4A29"/>
    <w:rsid w:val="00EB4C83"/>
    <w:rsid w:val="00EB4E0E"/>
    <w:rsid w:val="00EB53D0"/>
    <w:rsid w:val="00EB5978"/>
    <w:rsid w:val="00EB5C86"/>
    <w:rsid w:val="00EB607B"/>
    <w:rsid w:val="00EB63C8"/>
    <w:rsid w:val="00EB6715"/>
    <w:rsid w:val="00EB77BE"/>
    <w:rsid w:val="00EB7E27"/>
    <w:rsid w:val="00EC00C3"/>
    <w:rsid w:val="00EC09DA"/>
    <w:rsid w:val="00EC183B"/>
    <w:rsid w:val="00EC276D"/>
    <w:rsid w:val="00EC328F"/>
    <w:rsid w:val="00EC364F"/>
    <w:rsid w:val="00EC3694"/>
    <w:rsid w:val="00EC3971"/>
    <w:rsid w:val="00EC3D96"/>
    <w:rsid w:val="00EC3EDC"/>
    <w:rsid w:val="00EC478D"/>
    <w:rsid w:val="00EC522A"/>
    <w:rsid w:val="00EC53EA"/>
    <w:rsid w:val="00EC5E6F"/>
    <w:rsid w:val="00EC6521"/>
    <w:rsid w:val="00EC6D11"/>
    <w:rsid w:val="00EC7452"/>
    <w:rsid w:val="00EC758B"/>
    <w:rsid w:val="00EC7D25"/>
    <w:rsid w:val="00ED1705"/>
    <w:rsid w:val="00ED26FC"/>
    <w:rsid w:val="00ED27BB"/>
    <w:rsid w:val="00ED3823"/>
    <w:rsid w:val="00ED39AE"/>
    <w:rsid w:val="00ED3BAD"/>
    <w:rsid w:val="00ED413D"/>
    <w:rsid w:val="00ED4237"/>
    <w:rsid w:val="00ED4E25"/>
    <w:rsid w:val="00ED53EB"/>
    <w:rsid w:val="00ED5416"/>
    <w:rsid w:val="00ED565E"/>
    <w:rsid w:val="00ED6293"/>
    <w:rsid w:val="00ED6EE7"/>
    <w:rsid w:val="00ED7235"/>
    <w:rsid w:val="00EE02CA"/>
    <w:rsid w:val="00EE08B9"/>
    <w:rsid w:val="00EE0BA2"/>
    <w:rsid w:val="00EE2388"/>
    <w:rsid w:val="00EE2420"/>
    <w:rsid w:val="00EE2CD9"/>
    <w:rsid w:val="00EE3A41"/>
    <w:rsid w:val="00EE403C"/>
    <w:rsid w:val="00EE4E57"/>
    <w:rsid w:val="00EE53E5"/>
    <w:rsid w:val="00EE64A4"/>
    <w:rsid w:val="00EE6656"/>
    <w:rsid w:val="00EE7209"/>
    <w:rsid w:val="00EE77BE"/>
    <w:rsid w:val="00EE7919"/>
    <w:rsid w:val="00EE7B09"/>
    <w:rsid w:val="00EE7FBE"/>
    <w:rsid w:val="00EF0FB7"/>
    <w:rsid w:val="00EF188D"/>
    <w:rsid w:val="00EF1B87"/>
    <w:rsid w:val="00EF1D30"/>
    <w:rsid w:val="00EF248D"/>
    <w:rsid w:val="00EF24BF"/>
    <w:rsid w:val="00EF2840"/>
    <w:rsid w:val="00EF36AB"/>
    <w:rsid w:val="00EF49AE"/>
    <w:rsid w:val="00EF49F9"/>
    <w:rsid w:val="00EF5524"/>
    <w:rsid w:val="00EF6125"/>
    <w:rsid w:val="00EF731A"/>
    <w:rsid w:val="00F01496"/>
    <w:rsid w:val="00F0326D"/>
    <w:rsid w:val="00F03F35"/>
    <w:rsid w:val="00F050C8"/>
    <w:rsid w:val="00F06E24"/>
    <w:rsid w:val="00F070BD"/>
    <w:rsid w:val="00F07584"/>
    <w:rsid w:val="00F076E5"/>
    <w:rsid w:val="00F1190A"/>
    <w:rsid w:val="00F123CE"/>
    <w:rsid w:val="00F12868"/>
    <w:rsid w:val="00F14D2D"/>
    <w:rsid w:val="00F14FB7"/>
    <w:rsid w:val="00F160C9"/>
    <w:rsid w:val="00F1650F"/>
    <w:rsid w:val="00F16CBA"/>
    <w:rsid w:val="00F1716B"/>
    <w:rsid w:val="00F1726F"/>
    <w:rsid w:val="00F17B72"/>
    <w:rsid w:val="00F17BFB"/>
    <w:rsid w:val="00F17E26"/>
    <w:rsid w:val="00F205E4"/>
    <w:rsid w:val="00F2153E"/>
    <w:rsid w:val="00F22B96"/>
    <w:rsid w:val="00F236D0"/>
    <w:rsid w:val="00F24EB5"/>
    <w:rsid w:val="00F25A98"/>
    <w:rsid w:val="00F2618D"/>
    <w:rsid w:val="00F269FA"/>
    <w:rsid w:val="00F26D92"/>
    <w:rsid w:val="00F26F0C"/>
    <w:rsid w:val="00F26F1A"/>
    <w:rsid w:val="00F27CF8"/>
    <w:rsid w:val="00F311B4"/>
    <w:rsid w:val="00F31DF1"/>
    <w:rsid w:val="00F321FE"/>
    <w:rsid w:val="00F32988"/>
    <w:rsid w:val="00F32C27"/>
    <w:rsid w:val="00F32DEB"/>
    <w:rsid w:val="00F33891"/>
    <w:rsid w:val="00F33910"/>
    <w:rsid w:val="00F33AD9"/>
    <w:rsid w:val="00F33C4B"/>
    <w:rsid w:val="00F3498D"/>
    <w:rsid w:val="00F35417"/>
    <w:rsid w:val="00F356FD"/>
    <w:rsid w:val="00F35C0A"/>
    <w:rsid w:val="00F35CE8"/>
    <w:rsid w:val="00F36B88"/>
    <w:rsid w:val="00F36E95"/>
    <w:rsid w:val="00F370EA"/>
    <w:rsid w:val="00F37110"/>
    <w:rsid w:val="00F37151"/>
    <w:rsid w:val="00F40779"/>
    <w:rsid w:val="00F41210"/>
    <w:rsid w:val="00F421D7"/>
    <w:rsid w:val="00F42E7A"/>
    <w:rsid w:val="00F4322C"/>
    <w:rsid w:val="00F4424D"/>
    <w:rsid w:val="00F459AE"/>
    <w:rsid w:val="00F45BD6"/>
    <w:rsid w:val="00F45E0D"/>
    <w:rsid w:val="00F4675A"/>
    <w:rsid w:val="00F46F00"/>
    <w:rsid w:val="00F47EDA"/>
    <w:rsid w:val="00F505ED"/>
    <w:rsid w:val="00F507E6"/>
    <w:rsid w:val="00F51227"/>
    <w:rsid w:val="00F52113"/>
    <w:rsid w:val="00F52B95"/>
    <w:rsid w:val="00F52D91"/>
    <w:rsid w:val="00F52EE8"/>
    <w:rsid w:val="00F53DA0"/>
    <w:rsid w:val="00F540B0"/>
    <w:rsid w:val="00F5498F"/>
    <w:rsid w:val="00F554E1"/>
    <w:rsid w:val="00F55744"/>
    <w:rsid w:val="00F55799"/>
    <w:rsid w:val="00F55C75"/>
    <w:rsid w:val="00F55DBB"/>
    <w:rsid w:val="00F574F9"/>
    <w:rsid w:val="00F575D2"/>
    <w:rsid w:val="00F60385"/>
    <w:rsid w:val="00F61BE2"/>
    <w:rsid w:val="00F62402"/>
    <w:rsid w:val="00F624B9"/>
    <w:rsid w:val="00F63AFE"/>
    <w:rsid w:val="00F645C4"/>
    <w:rsid w:val="00F6472C"/>
    <w:rsid w:val="00F65A7F"/>
    <w:rsid w:val="00F66266"/>
    <w:rsid w:val="00F664BC"/>
    <w:rsid w:val="00F67922"/>
    <w:rsid w:val="00F718D8"/>
    <w:rsid w:val="00F74C6D"/>
    <w:rsid w:val="00F74D25"/>
    <w:rsid w:val="00F7734D"/>
    <w:rsid w:val="00F81382"/>
    <w:rsid w:val="00F8170D"/>
    <w:rsid w:val="00F81B53"/>
    <w:rsid w:val="00F81C65"/>
    <w:rsid w:val="00F83695"/>
    <w:rsid w:val="00F838C0"/>
    <w:rsid w:val="00F84D02"/>
    <w:rsid w:val="00F8666F"/>
    <w:rsid w:val="00F87DA8"/>
    <w:rsid w:val="00F904D4"/>
    <w:rsid w:val="00F90510"/>
    <w:rsid w:val="00F9201A"/>
    <w:rsid w:val="00F92026"/>
    <w:rsid w:val="00F922E4"/>
    <w:rsid w:val="00F92496"/>
    <w:rsid w:val="00F92C27"/>
    <w:rsid w:val="00F936DD"/>
    <w:rsid w:val="00F94BCC"/>
    <w:rsid w:val="00F9547C"/>
    <w:rsid w:val="00F95806"/>
    <w:rsid w:val="00F960D8"/>
    <w:rsid w:val="00F963CB"/>
    <w:rsid w:val="00F97A73"/>
    <w:rsid w:val="00FA01F6"/>
    <w:rsid w:val="00FA07D8"/>
    <w:rsid w:val="00FA176C"/>
    <w:rsid w:val="00FA1C14"/>
    <w:rsid w:val="00FA2670"/>
    <w:rsid w:val="00FA26F1"/>
    <w:rsid w:val="00FA4051"/>
    <w:rsid w:val="00FA48A5"/>
    <w:rsid w:val="00FA637F"/>
    <w:rsid w:val="00FA7935"/>
    <w:rsid w:val="00FA7D68"/>
    <w:rsid w:val="00FA7FEE"/>
    <w:rsid w:val="00FB0E64"/>
    <w:rsid w:val="00FB14B4"/>
    <w:rsid w:val="00FB307F"/>
    <w:rsid w:val="00FB358F"/>
    <w:rsid w:val="00FB3A41"/>
    <w:rsid w:val="00FB3BAD"/>
    <w:rsid w:val="00FB3CC8"/>
    <w:rsid w:val="00FB41D7"/>
    <w:rsid w:val="00FB4438"/>
    <w:rsid w:val="00FB48D8"/>
    <w:rsid w:val="00FB4ADE"/>
    <w:rsid w:val="00FB4F0E"/>
    <w:rsid w:val="00FB524C"/>
    <w:rsid w:val="00FB5EDE"/>
    <w:rsid w:val="00FB664A"/>
    <w:rsid w:val="00FB671A"/>
    <w:rsid w:val="00FB7A22"/>
    <w:rsid w:val="00FB7EC2"/>
    <w:rsid w:val="00FC0450"/>
    <w:rsid w:val="00FC0470"/>
    <w:rsid w:val="00FC0C6E"/>
    <w:rsid w:val="00FC0E27"/>
    <w:rsid w:val="00FC122E"/>
    <w:rsid w:val="00FC1BBE"/>
    <w:rsid w:val="00FC2550"/>
    <w:rsid w:val="00FC27D0"/>
    <w:rsid w:val="00FC3270"/>
    <w:rsid w:val="00FC4B74"/>
    <w:rsid w:val="00FC4D48"/>
    <w:rsid w:val="00FC5446"/>
    <w:rsid w:val="00FC5A57"/>
    <w:rsid w:val="00FC6338"/>
    <w:rsid w:val="00FC6B4C"/>
    <w:rsid w:val="00FC7308"/>
    <w:rsid w:val="00FC7412"/>
    <w:rsid w:val="00FC799D"/>
    <w:rsid w:val="00FC7D6D"/>
    <w:rsid w:val="00FC7ED2"/>
    <w:rsid w:val="00FD0502"/>
    <w:rsid w:val="00FD09B1"/>
    <w:rsid w:val="00FD1717"/>
    <w:rsid w:val="00FD1FB2"/>
    <w:rsid w:val="00FD231F"/>
    <w:rsid w:val="00FD256C"/>
    <w:rsid w:val="00FD2B7C"/>
    <w:rsid w:val="00FD38E2"/>
    <w:rsid w:val="00FD3C93"/>
    <w:rsid w:val="00FD3C9B"/>
    <w:rsid w:val="00FD4585"/>
    <w:rsid w:val="00FD475A"/>
    <w:rsid w:val="00FD583E"/>
    <w:rsid w:val="00FD5DF5"/>
    <w:rsid w:val="00FD5E93"/>
    <w:rsid w:val="00FD66FA"/>
    <w:rsid w:val="00FD686E"/>
    <w:rsid w:val="00FD7297"/>
    <w:rsid w:val="00FD740A"/>
    <w:rsid w:val="00FD753D"/>
    <w:rsid w:val="00FD78D2"/>
    <w:rsid w:val="00FE09F5"/>
    <w:rsid w:val="00FE1119"/>
    <w:rsid w:val="00FE190F"/>
    <w:rsid w:val="00FE199E"/>
    <w:rsid w:val="00FE1AB2"/>
    <w:rsid w:val="00FE1D33"/>
    <w:rsid w:val="00FE2B69"/>
    <w:rsid w:val="00FE3087"/>
    <w:rsid w:val="00FE3EAB"/>
    <w:rsid w:val="00FE4473"/>
    <w:rsid w:val="00FE5922"/>
    <w:rsid w:val="00FE5AB4"/>
    <w:rsid w:val="00FE6122"/>
    <w:rsid w:val="00FE6A11"/>
    <w:rsid w:val="00FE7432"/>
    <w:rsid w:val="00FE748D"/>
    <w:rsid w:val="00FE7736"/>
    <w:rsid w:val="00FF05C5"/>
    <w:rsid w:val="00FF083E"/>
    <w:rsid w:val="00FF087B"/>
    <w:rsid w:val="00FF09F2"/>
    <w:rsid w:val="00FF0A58"/>
    <w:rsid w:val="00FF1412"/>
    <w:rsid w:val="00FF1D5C"/>
    <w:rsid w:val="00FF2F5E"/>
    <w:rsid w:val="00FF36A7"/>
    <w:rsid w:val="00FF3747"/>
    <w:rsid w:val="00FF3765"/>
    <w:rsid w:val="00FF4A1D"/>
    <w:rsid w:val="00FF6A3A"/>
    <w:rsid w:val="00FF6B5E"/>
    <w:rsid w:val="00FF71F3"/>
    <w:rsid w:val="00FF7314"/>
    <w:rsid w:val="00FF7EB8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E9B590-E7EB-4A60-ADEA-4893D364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5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aliases w:val="heading 1,H1,PIM 1,h1,Heading One,Head1,Head,1,Numbered,nu,Level 1 Head,1st level,Section Head,l1,b1,H11,H12,H13,H14,H15,H16,H17,1.0,Level 1 Topic Heading,Title1,章,第一章 标题 1,1.,123321,H111,H112,Huvudrubrik,app heading 1,app heading 11,h11,h12,h"/>
    <w:basedOn w:val="a"/>
    <w:next w:val="a"/>
    <w:link w:val="1Char"/>
    <w:qFormat/>
    <w:rsid w:val="009C51F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heading 2,正文二级标题,PIM2,H2,Heading 2 Hidden,Heading 2 CCBS,Titre3,HD2,sect 1.2,H21,sect 1.21,H22,sect 1.22,H211,sect 1.211,H23,sect 1.23,H212,sect 1.212,h2,第一章 标题 2,DO,ISO1,Underrubrik1,prop2,UNDERRUBRIK 1-2,2,Level 2 Head,L2,2nd level,Header 2"/>
    <w:basedOn w:val="a"/>
    <w:next w:val="a"/>
    <w:link w:val="2Char"/>
    <w:qFormat/>
    <w:rsid w:val="00FA176C"/>
    <w:pPr>
      <w:keepNext/>
      <w:keepLines/>
      <w:numPr>
        <w:ilvl w:val="1"/>
        <w:numId w:val="5"/>
      </w:numPr>
      <w:tabs>
        <w:tab w:val="clear" w:pos="2736"/>
      </w:tabs>
      <w:spacing w:before="260" w:after="260" w:line="415" w:lineRule="auto"/>
      <w:ind w:left="578" w:hanging="578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heading 3,1.1.1.标题 3,H3,Bold Head,bh,h3,level_3,PIM 3,Level 3 Head,Heading 3 - old,sect1.2.3,sect1.2.31,sect1.2.32,sect1.2.311,sect1.2.33,sect1.2.312,3,Heading Three,prop3,3heading,Heading 31,3rd level,l3,CT,1.1.1,BOD 0,Level 3 Topic Heading"/>
    <w:basedOn w:val="a"/>
    <w:next w:val="a"/>
    <w:qFormat/>
    <w:rsid w:val="009C51F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,bullet,bl,bb,PIM 4,H4,h4,Heading Four,Head4,4,sect 1.2.3.4,Ref Heading 1,rh1,Heading sql,h41,h42,h43,h411,h44,h412,h45,h413,h46,h414,h47,h48,h415,h49,h410,h416,h417,h418,h419,h420,h4110,h421,4th level,1.1.1.1,4heading,标题3a,H41,H42,--"/>
    <w:basedOn w:val="a"/>
    <w:next w:val="a"/>
    <w:qFormat/>
    <w:rsid w:val="009C51F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eading 5,dash,ds,dd,h5,H5,PIM 5,Roman list,口,口1,口2,l5+toc5,Numbered Sub-list,一,正文五级标题,标题 5(ALT+5),l5,hm,module heading,Second Subheading,第四层条,dash1,ds1,dd1,dash2,ds2,dd2,dash3,ds3,dd3,dash4,ds4,dd4,dash5,ds5,dd5,dash6,ds6,dd6,dash7,ds7,5,ITT,ITT "/>
    <w:basedOn w:val="a"/>
    <w:next w:val="a"/>
    <w:qFormat/>
    <w:rsid w:val="009C51F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eading 6,BOD 4,H6,PIM 6,Legal Level 1.,Bullet list,第五层条,L6,正文六级标题,标题 6(ALT+6),h6,l6,hsm,submodule heading,Heading6,Third Subheading,Bullet (Single Lines),1.1.1.1.1.1,标题七3,6,DO NOT USE_h6,Figure label,cnp,Caption number (page-wide),list 6,h61"/>
    <w:basedOn w:val="a"/>
    <w:next w:val="a"/>
    <w:qFormat/>
    <w:rsid w:val="009C51F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heading 7,sdf,不用,PIM 7,letter list,Legal Level 1.1.,（1）,正文七级标题,cnc,Caption number (column-wide),st,ITT t7,PA Appendix Major,lettered list,letter list1,lettered list1,letter list2,lettered list2,letter list11,lettered list11,letter list3,h7,L7"/>
    <w:basedOn w:val="a"/>
    <w:next w:val="a"/>
    <w:qFormat/>
    <w:rsid w:val="009C51F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heading 8,不用8,注意框体,Legal Level 1.1.1.,正文八级标题,L1 Heading 8,Annex,ft,figure title,Center Bold,H8,t,resume,h8,Text,t Char,Text Char,ctp,Caption text (page-wide),tt,ITT t8,PA Appendix Minor,Center Bold1,Center Bold2,Center Bold3,Center Bold4,标题6"/>
    <w:basedOn w:val="a"/>
    <w:next w:val="a"/>
    <w:qFormat/>
    <w:rsid w:val="009C51F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,huh,PIM 9,不用9,正文九级标题,Legal Level 1.1.1.1.,三级标题,Appendix,标题 45,ctc,Caption text (column-wide),ITT t9,App Heading,App Heading1,App Heading2,progress,progress1,progress2,progress11,progress3,progress4,progress5,progress6,progress7,Anne"/>
    <w:basedOn w:val="a"/>
    <w:next w:val="a"/>
    <w:qFormat/>
    <w:rsid w:val="009C51F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C51F7"/>
    <w:pPr>
      <w:ind w:firstLineChars="200" w:firstLine="420"/>
    </w:pPr>
  </w:style>
  <w:style w:type="paragraph" w:styleId="a4">
    <w:name w:val="caption"/>
    <w:basedOn w:val="a"/>
    <w:next w:val="a"/>
    <w:qFormat/>
    <w:rsid w:val="009C51F7"/>
    <w:rPr>
      <w:rFonts w:ascii="Arial" w:eastAsia="黑体" w:hAnsi="Arial" w:cs="Arial"/>
      <w:sz w:val="20"/>
      <w:szCs w:val="20"/>
    </w:rPr>
  </w:style>
  <w:style w:type="table" w:styleId="a5">
    <w:name w:val="Table Grid"/>
    <w:basedOn w:val="a1"/>
    <w:rsid w:val="006D32F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A067D6"/>
  </w:style>
  <w:style w:type="paragraph" w:styleId="20">
    <w:name w:val="toc 2"/>
    <w:basedOn w:val="a"/>
    <w:next w:val="a"/>
    <w:autoRedefine/>
    <w:uiPriority w:val="39"/>
    <w:rsid w:val="00A067D6"/>
    <w:pPr>
      <w:ind w:leftChars="200" w:left="420"/>
    </w:pPr>
  </w:style>
  <w:style w:type="character" w:styleId="a6">
    <w:name w:val="Hyperlink"/>
    <w:uiPriority w:val="99"/>
    <w:rsid w:val="00A067D6"/>
    <w:rPr>
      <w:color w:val="0000FF"/>
      <w:u w:val="single"/>
    </w:rPr>
  </w:style>
  <w:style w:type="paragraph" w:styleId="a7">
    <w:name w:val="footer"/>
    <w:basedOn w:val="a"/>
    <w:rsid w:val="001B3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1B39D4"/>
  </w:style>
  <w:style w:type="paragraph" w:styleId="a9">
    <w:name w:val="table of figures"/>
    <w:basedOn w:val="a"/>
    <w:next w:val="10"/>
    <w:uiPriority w:val="99"/>
    <w:rsid w:val="007F60D2"/>
    <w:pPr>
      <w:ind w:leftChars="200" w:left="200" w:hangingChars="200" w:hanging="200"/>
    </w:pPr>
  </w:style>
  <w:style w:type="paragraph" w:styleId="HTML">
    <w:name w:val="HTML Preformatted"/>
    <w:basedOn w:val="a"/>
    <w:link w:val="HTMLChar"/>
    <w:uiPriority w:val="99"/>
    <w:rsid w:val="00AF7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a">
    <w:name w:val="Document Map"/>
    <w:basedOn w:val="a"/>
    <w:link w:val="Char"/>
    <w:rsid w:val="007125AF"/>
    <w:rPr>
      <w:rFonts w:ascii="宋体"/>
      <w:sz w:val="18"/>
      <w:szCs w:val="18"/>
      <w:lang w:val="x-none" w:eastAsia="x-none"/>
    </w:rPr>
  </w:style>
  <w:style w:type="character" w:customStyle="1" w:styleId="Char">
    <w:name w:val="文档结构图 Char"/>
    <w:link w:val="aa"/>
    <w:rsid w:val="007125AF"/>
    <w:rPr>
      <w:rFonts w:ascii="宋体"/>
      <w:kern w:val="2"/>
      <w:sz w:val="18"/>
      <w:szCs w:val="18"/>
    </w:rPr>
  </w:style>
  <w:style w:type="paragraph" w:styleId="ab">
    <w:name w:val="header"/>
    <w:basedOn w:val="a"/>
    <w:link w:val="Char0"/>
    <w:uiPriority w:val="99"/>
    <w:rsid w:val="00712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b"/>
    <w:uiPriority w:val="99"/>
    <w:rsid w:val="007125AF"/>
    <w:rPr>
      <w:kern w:val="2"/>
      <w:sz w:val="18"/>
      <w:szCs w:val="18"/>
    </w:rPr>
  </w:style>
  <w:style w:type="table" w:customStyle="1" w:styleId="1-1">
    <w:name w:val="中等深浅网格 1 - 强调文字颜色 1"/>
    <w:basedOn w:val="a1"/>
    <w:uiPriority w:val="67"/>
    <w:rsid w:val="0056493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30">
    <w:name w:val="toc 3"/>
    <w:basedOn w:val="a"/>
    <w:next w:val="a"/>
    <w:autoRedefine/>
    <w:uiPriority w:val="39"/>
    <w:rsid w:val="00C064DD"/>
    <w:pPr>
      <w:ind w:leftChars="400" w:left="840"/>
    </w:pPr>
  </w:style>
  <w:style w:type="paragraph" w:customStyle="1" w:styleId="Heading0">
    <w:name w:val="Heading 0"/>
    <w:basedOn w:val="a"/>
    <w:rsid w:val="00057648"/>
    <w:pPr>
      <w:widowControl/>
      <w:spacing w:beforeLines="50"/>
      <w:jc w:val="center"/>
    </w:pPr>
    <w:rPr>
      <w:rFonts w:ascii="Arial" w:hAnsi="Arial"/>
      <w:b/>
      <w:bCs/>
      <w:kern w:val="0"/>
      <w:sz w:val="28"/>
      <w:szCs w:val="28"/>
      <w:lang w:eastAsia="en-US"/>
    </w:rPr>
  </w:style>
  <w:style w:type="table" w:styleId="ac">
    <w:name w:val="Light List"/>
    <w:basedOn w:val="a1"/>
    <w:uiPriority w:val="61"/>
    <w:rsid w:val="00AF4441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d">
    <w:name w:val="Table Contemporary"/>
    <w:basedOn w:val="a1"/>
    <w:rsid w:val="00AF4441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0">
    <w:name w:val="HTML Code"/>
    <w:uiPriority w:val="99"/>
    <w:unhideWhenUsed/>
    <w:rsid w:val="00DD283A"/>
    <w:rPr>
      <w:rFonts w:ascii="宋体" w:eastAsia="宋体" w:hAnsi="宋体" w:cs="宋体" w:hint="eastAsia"/>
      <w:sz w:val="24"/>
      <w:szCs w:val="24"/>
    </w:rPr>
  </w:style>
  <w:style w:type="paragraph" w:styleId="ae">
    <w:name w:val="No Spacing"/>
    <w:link w:val="Char1"/>
    <w:uiPriority w:val="1"/>
    <w:qFormat/>
    <w:rsid w:val="009C51F7"/>
    <w:rPr>
      <w:rFonts w:ascii="Calibri" w:hAnsi="Calibri"/>
      <w:sz w:val="22"/>
      <w:szCs w:val="22"/>
    </w:rPr>
  </w:style>
  <w:style w:type="character" w:customStyle="1" w:styleId="Char1">
    <w:name w:val="无间隔 Char"/>
    <w:link w:val="ae"/>
    <w:uiPriority w:val="1"/>
    <w:rsid w:val="009C51F7"/>
    <w:rPr>
      <w:rFonts w:ascii="Calibri" w:hAnsi="Calibri"/>
      <w:sz w:val="22"/>
      <w:szCs w:val="22"/>
      <w:lang w:bidi="ar-SA"/>
    </w:rPr>
  </w:style>
  <w:style w:type="paragraph" w:styleId="af">
    <w:name w:val="Balloon Text"/>
    <w:basedOn w:val="a"/>
    <w:link w:val="Char2"/>
    <w:rsid w:val="00817E47"/>
    <w:rPr>
      <w:sz w:val="18"/>
      <w:szCs w:val="18"/>
      <w:lang w:val="x-none" w:eastAsia="x-none"/>
    </w:rPr>
  </w:style>
  <w:style w:type="character" w:customStyle="1" w:styleId="Char2">
    <w:name w:val="批注框文本 Char"/>
    <w:link w:val="af"/>
    <w:rsid w:val="00817E47"/>
    <w:rPr>
      <w:kern w:val="2"/>
      <w:sz w:val="18"/>
      <w:szCs w:val="18"/>
    </w:rPr>
  </w:style>
  <w:style w:type="character" w:styleId="af0">
    <w:name w:val="Book Title"/>
    <w:uiPriority w:val="33"/>
    <w:qFormat/>
    <w:rsid w:val="006875E9"/>
    <w:rPr>
      <w:b/>
      <w:bCs/>
      <w:smallCaps/>
      <w:spacing w:val="5"/>
    </w:rPr>
  </w:style>
  <w:style w:type="character" w:customStyle="1" w:styleId="apple-style-span">
    <w:name w:val="apple-style-span"/>
    <w:rsid w:val="00931FE7"/>
  </w:style>
  <w:style w:type="character" w:customStyle="1" w:styleId="apple-converted-space">
    <w:name w:val="apple-converted-space"/>
    <w:rsid w:val="0026371E"/>
  </w:style>
  <w:style w:type="character" w:styleId="af1">
    <w:name w:val="Strong"/>
    <w:uiPriority w:val="22"/>
    <w:qFormat/>
    <w:rsid w:val="0026371E"/>
    <w:rPr>
      <w:b/>
      <w:bCs/>
    </w:rPr>
  </w:style>
  <w:style w:type="paragraph" w:styleId="af2">
    <w:name w:val="Normal (Web)"/>
    <w:basedOn w:val="a"/>
    <w:uiPriority w:val="99"/>
    <w:unhideWhenUsed/>
    <w:rsid w:val="006763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aliases w:val="heading 1 Char,H1 Char,PIM 1 Char,h1 Char,Heading One Char,Head1 Char,Head Char,1 Char,Numbered Char,nu Char,Level 1 Head Char,1st level Char,Section Head Char,l1 Char,b1 Char,H11 Char,H12 Char,H13 Char,H14 Char,H15 Char,H16 Char,H17 Char"/>
    <w:link w:val="1"/>
    <w:rsid w:val="00032BE5"/>
    <w:rPr>
      <w:b/>
      <w:bCs/>
      <w:kern w:val="44"/>
      <w:sz w:val="44"/>
      <w:szCs w:val="44"/>
    </w:rPr>
  </w:style>
  <w:style w:type="character" w:customStyle="1" w:styleId="2Char">
    <w:name w:val="标题 2 Char"/>
    <w:aliases w:val="heading 2 Char,正文二级标题 Char,PIM2 Char,H2 Char,Heading 2 Hidden Char,Heading 2 CCBS Char,Titre3 Char,HD2 Char,sect 1.2 Char,H21 Char,sect 1.21 Char,H22 Char,sect 1.22 Char,H211 Char,sect 1.211 Char,H23 Char,sect 1.23 Char,H212 Char,h2 Char"/>
    <w:link w:val="2"/>
    <w:rsid w:val="00FA176C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customStyle="1" w:styleId="MMTopic1">
    <w:name w:val="MM Topic 1"/>
    <w:basedOn w:val="1"/>
    <w:link w:val="MMTopic1Char"/>
    <w:rsid w:val="006415C1"/>
    <w:pPr>
      <w:numPr>
        <w:numId w:val="39"/>
      </w:numPr>
    </w:pPr>
    <w:rPr>
      <w:lang w:val="en-US" w:eastAsia="zh-CN"/>
    </w:rPr>
  </w:style>
  <w:style w:type="character" w:customStyle="1" w:styleId="MMTopic1Char">
    <w:name w:val="MM Topic 1 Char"/>
    <w:link w:val="MMTopic1"/>
    <w:rsid w:val="006415C1"/>
    <w:rPr>
      <w:rFonts w:ascii="Calibri" w:hAnsi="Calibri"/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6415C1"/>
    <w:pPr>
      <w:numPr>
        <w:numId w:val="39"/>
      </w:numPr>
      <w:ind w:left="840" w:hanging="420"/>
    </w:pPr>
    <w:rPr>
      <w:rFonts w:ascii="Calibri Light" w:eastAsia="宋体" w:hAnsi="Calibri Light"/>
      <w:lang w:val="en-US" w:eastAsia="zh-CN"/>
    </w:rPr>
  </w:style>
  <w:style w:type="paragraph" w:customStyle="1" w:styleId="MMTopic3">
    <w:name w:val="MM Topic 3"/>
    <w:basedOn w:val="3"/>
    <w:rsid w:val="006415C1"/>
    <w:pPr>
      <w:numPr>
        <w:numId w:val="39"/>
      </w:numPr>
    </w:pPr>
  </w:style>
  <w:style w:type="character" w:customStyle="1" w:styleId="MMTopic2Char">
    <w:name w:val="MM Topic 2 Char"/>
    <w:link w:val="MMTopic2"/>
    <w:rsid w:val="006415C1"/>
    <w:rPr>
      <w:rFonts w:ascii="Calibri Light" w:hAnsi="Calibri Light"/>
      <w:b/>
      <w:bCs/>
      <w:kern w:val="2"/>
      <w:sz w:val="32"/>
      <w:szCs w:val="32"/>
    </w:rPr>
  </w:style>
  <w:style w:type="character" w:customStyle="1" w:styleId="HTMLChar">
    <w:name w:val="HTML 预设格式 Char"/>
    <w:link w:val="HTML"/>
    <w:uiPriority w:val="99"/>
    <w:rsid w:val="00344388"/>
    <w:rPr>
      <w:rFonts w:ascii="宋体" w:hAnsi="宋体" w:cs="宋体"/>
      <w:sz w:val="24"/>
      <w:szCs w:val="22"/>
    </w:rPr>
  </w:style>
  <w:style w:type="character" w:styleId="af3">
    <w:name w:val="Emphasis"/>
    <w:uiPriority w:val="20"/>
    <w:qFormat/>
    <w:rsid w:val="004450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02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61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38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99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5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84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4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7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3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0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1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45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54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6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5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7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9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9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6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7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5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3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30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9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8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6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8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350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8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38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n.sz.fonsview.com/misc/trunk/om/zabbi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tao\Documents\&#33258;&#23450;&#20041;%20Office%20&#27169;&#26495;\oNest%20Oas%20200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7B62C-A3BF-4F51-9482-FEC1346E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oNest Oas 2003.dot</Template>
  <TotalTime>313</TotalTime>
  <Pages>2</Pages>
  <Words>117</Words>
  <Characters>667</Characters>
  <Application>Microsoft Office Word</Application>
  <DocSecurity>0</DocSecurity>
  <Lines>5</Lines>
  <Paragraphs>1</Paragraphs>
  <ScaleCrop>false</ScaleCrop>
  <Company>www.ftpdown.com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清单查询系统需求</dc:title>
  <dc:subject/>
  <dc:creator>chentao</dc:creator>
  <cp:keywords/>
  <cp:lastModifiedBy>chentao</cp:lastModifiedBy>
  <cp:revision>180</cp:revision>
  <cp:lastPrinted>2010-09-28T03:48:00Z</cp:lastPrinted>
  <dcterms:created xsi:type="dcterms:W3CDTF">2015-05-26T13:39:00Z</dcterms:created>
  <dcterms:modified xsi:type="dcterms:W3CDTF">2015-06-15T01:47:00Z</dcterms:modified>
</cp:coreProperties>
</file>